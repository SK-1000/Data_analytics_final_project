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BAE32" w14:textId="1299B5F9" w:rsidR="00D077E9" w:rsidRDefault="00D077E9" w:rsidP="00D70D02">
      <w:r>
        <w:rPr>
          <w:noProof/>
        </w:rPr>
        <w:drawing>
          <wp:anchor distT="0" distB="0" distL="114300" distR="114300" simplePos="0" relativeHeight="251658240" behindDoc="1" locked="0" layoutInCell="1" allowOverlap="1" wp14:anchorId="5683BB3A" wp14:editId="296C7925">
            <wp:simplePos x="0" y="0"/>
            <wp:positionH relativeFrom="column">
              <wp:posOffset>-748773</wp:posOffset>
            </wp:positionH>
            <wp:positionV relativeFrom="page">
              <wp:posOffset>1147312</wp:posOffset>
            </wp:positionV>
            <wp:extent cx="9842590" cy="5538159"/>
            <wp:effectExtent l="0" t="0" r="635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62466" cy="554934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35E35F4" w14:textId="77777777" w:rsidTr="00D077E9">
        <w:trPr>
          <w:trHeight w:val="1894"/>
        </w:trPr>
        <w:tc>
          <w:tcPr>
            <w:tcW w:w="5580" w:type="dxa"/>
            <w:tcBorders>
              <w:top w:val="nil"/>
              <w:left w:val="nil"/>
              <w:bottom w:val="nil"/>
              <w:right w:val="nil"/>
            </w:tcBorders>
          </w:tcPr>
          <w:p w14:paraId="20F6A888" w14:textId="77777777" w:rsidR="00D077E9" w:rsidRDefault="00D077E9" w:rsidP="00D077E9">
            <w:r>
              <w:rPr>
                <w:noProof/>
              </w:rPr>
              <mc:AlternateContent>
                <mc:Choice Requires="wps">
                  <w:drawing>
                    <wp:inline distT="0" distB="0" distL="0" distR="0" wp14:anchorId="56A5A0B5" wp14:editId="09273CED">
                      <wp:extent cx="3528695" cy="1634836"/>
                      <wp:effectExtent l="0" t="0" r="0" b="3810"/>
                      <wp:docPr id="8" name="Text Box 8"/>
                      <wp:cNvGraphicFramePr/>
                      <a:graphic xmlns:a="http://schemas.openxmlformats.org/drawingml/2006/main">
                        <a:graphicData uri="http://schemas.microsoft.com/office/word/2010/wordprocessingShape">
                          <wps:wsp>
                            <wps:cNvSpPr txBox="1"/>
                            <wps:spPr>
                              <a:xfrm>
                                <a:off x="0" y="0"/>
                                <a:ext cx="3528695" cy="1634836"/>
                              </a:xfrm>
                              <a:prstGeom prst="rect">
                                <a:avLst/>
                              </a:prstGeom>
                              <a:noFill/>
                              <a:ln w="6350">
                                <a:noFill/>
                              </a:ln>
                            </wps:spPr>
                            <wps:txbx>
                              <w:txbxContent>
                                <w:p w14:paraId="5204D75D" w14:textId="169AD4B2" w:rsidR="00D077E9" w:rsidRPr="00FF58C6" w:rsidRDefault="000050D6" w:rsidP="00D077E9">
                                  <w:pPr>
                                    <w:pStyle w:val="Title"/>
                                    <w:rPr>
                                      <w:sz w:val="52"/>
                                    </w:rPr>
                                  </w:pPr>
                                  <w:r w:rsidRPr="00FF58C6">
                                    <w:rPr>
                                      <w:sz w:val="52"/>
                                    </w:rPr>
                                    <w:t xml:space="preserve">Sport Participation webserver </w:t>
                                  </w:r>
                                  <w:r w:rsidR="00FF58C6" w:rsidRPr="00FF58C6">
                                    <w:rPr>
                                      <w:sz w:val="52"/>
                                    </w:rPr>
                                    <w:t>&amp;</w:t>
                                  </w:r>
                                  <w:r w:rsidRPr="00FF58C6">
                                    <w:rPr>
                                      <w:sz w:val="52"/>
                                    </w:rPr>
                                    <w:t xml:space="preserve"> data </w:t>
                                  </w:r>
                                  <w:r w:rsidR="00FF58C6" w:rsidRPr="00FF58C6">
                                    <w:rPr>
                                      <w:sz w:val="52"/>
                                    </w:rPr>
                                    <w:t xml:space="preserve">analysis Interim </w:t>
                                  </w:r>
                                  <w:r w:rsidRPr="00FF58C6">
                                    <w:rPr>
                                      <w:sz w:val="52"/>
                                    </w:rPr>
                                    <w:t>report</w:t>
                                  </w:r>
                                </w:p>
                                <w:p w14:paraId="1EC6E7C6" w14:textId="5A220586" w:rsidR="00D077E9" w:rsidRPr="000050D6" w:rsidRDefault="000050D6" w:rsidP="00D077E9">
                                  <w:pPr>
                                    <w:pStyle w:val="Title"/>
                                    <w:spacing w:after="0"/>
                                    <w:rPr>
                                      <w:sz w:val="24"/>
                                      <w:szCs w:val="24"/>
                                    </w:rPr>
                                  </w:pPr>
                                  <w:r w:rsidRPr="000050D6">
                                    <w:rPr>
                                      <w:sz w:val="24"/>
                                      <w:szCs w:val="24"/>
                                    </w:rPr>
                                    <w:t>Hdip Computer Science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6A5A0B5" id="_x0000_t202" coordsize="21600,21600" o:spt="202" path="m,l,21600r21600,l21600,xe">
                      <v:stroke joinstyle="miter"/>
                      <v:path gradientshapeok="t" o:connecttype="rect"/>
                    </v:shapetype>
                    <v:shape id="Text Box 8" o:spid="_x0000_s1026" type="#_x0000_t202" style="width:277.85pt;height:1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b/GAIAAC0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" filled="f" stroked="f" strokeweight=".5pt">
                      <v:textbox>
                        <w:txbxContent>
                          <w:p w14:paraId="5204D75D" w14:textId="169AD4B2" w:rsidR="00D077E9" w:rsidRPr="00FF58C6" w:rsidRDefault="000050D6" w:rsidP="00D077E9">
                            <w:pPr>
                              <w:pStyle w:val="Title"/>
                              <w:rPr>
                                <w:sz w:val="52"/>
                              </w:rPr>
                            </w:pPr>
                            <w:r w:rsidRPr="00FF58C6">
                              <w:rPr>
                                <w:sz w:val="52"/>
                              </w:rPr>
                              <w:t xml:space="preserve">Sport Participation webserver </w:t>
                            </w:r>
                            <w:r w:rsidR="00FF58C6" w:rsidRPr="00FF58C6">
                              <w:rPr>
                                <w:sz w:val="52"/>
                              </w:rPr>
                              <w:t>&amp;</w:t>
                            </w:r>
                            <w:r w:rsidRPr="00FF58C6">
                              <w:rPr>
                                <w:sz w:val="52"/>
                              </w:rPr>
                              <w:t xml:space="preserve"> data </w:t>
                            </w:r>
                            <w:r w:rsidR="00FF58C6" w:rsidRPr="00FF58C6">
                              <w:rPr>
                                <w:sz w:val="52"/>
                              </w:rPr>
                              <w:t xml:space="preserve">analysis Interim </w:t>
                            </w:r>
                            <w:r w:rsidRPr="00FF58C6">
                              <w:rPr>
                                <w:sz w:val="52"/>
                              </w:rPr>
                              <w:t>report</w:t>
                            </w:r>
                          </w:p>
                          <w:p w14:paraId="1EC6E7C6" w14:textId="5A220586" w:rsidR="00D077E9" w:rsidRPr="000050D6" w:rsidRDefault="000050D6" w:rsidP="00D077E9">
                            <w:pPr>
                              <w:pStyle w:val="Title"/>
                              <w:spacing w:after="0"/>
                              <w:rPr>
                                <w:sz w:val="24"/>
                                <w:szCs w:val="24"/>
                              </w:rPr>
                            </w:pPr>
                            <w:r w:rsidRPr="000050D6">
                              <w:rPr>
                                <w:sz w:val="24"/>
                                <w:szCs w:val="24"/>
                              </w:rPr>
                              <w:t>Hdip Computer Science 2021</w:t>
                            </w:r>
                          </w:p>
                        </w:txbxContent>
                      </v:textbox>
                      <w10:anchorlock/>
                    </v:shape>
                  </w:pict>
                </mc:Fallback>
              </mc:AlternateContent>
            </w:r>
          </w:p>
          <w:p w14:paraId="31AC2041" w14:textId="77777777" w:rsidR="00D077E9" w:rsidRDefault="00D077E9" w:rsidP="00D077E9">
            <w:r>
              <w:rPr>
                <w:noProof/>
              </w:rPr>
              <mc:AlternateContent>
                <mc:Choice Requires="wps">
                  <w:drawing>
                    <wp:inline distT="0" distB="0" distL="0" distR="0" wp14:anchorId="15795D06" wp14:editId="6BF27802">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89701FB"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CA7524" w14:textId="77777777" w:rsidTr="00D077E9">
        <w:trPr>
          <w:trHeight w:val="7636"/>
        </w:trPr>
        <w:tc>
          <w:tcPr>
            <w:tcW w:w="5580" w:type="dxa"/>
            <w:tcBorders>
              <w:top w:val="nil"/>
              <w:left w:val="nil"/>
              <w:bottom w:val="nil"/>
              <w:right w:val="nil"/>
            </w:tcBorders>
          </w:tcPr>
          <w:p w14:paraId="4048B166" w14:textId="77777777" w:rsidR="00D077E9" w:rsidRDefault="00D077E9" w:rsidP="00D077E9">
            <w:pPr>
              <w:rPr>
                <w:noProof/>
              </w:rPr>
            </w:pPr>
          </w:p>
        </w:tc>
      </w:tr>
      <w:tr w:rsidR="00D077E9" w14:paraId="3309E008" w14:textId="77777777" w:rsidTr="00D077E9">
        <w:trPr>
          <w:trHeight w:val="2171"/>
        </w:trPr>
        <w:tc>
          <w:tcPr>
            <w:tcW w:w="5580" w:type="dxa"/>
            <w:tcBorders>
              <w:top w:val="nil"/>
              <w:left w:val="nil"/>
              <w:bottom w:val="nil"/>
              <w:right w:val="nil"/>
            </w:tcBorders>
          </w:tcPr>
          <w:sdt>
            <w:sdtPr>
              <w:id w:val="1080870105"/>
              <w:placeholder>
                <w:docPart w:val="246B68E4A7684AF9A6A1933357543745"/>
              </w:placeholder>
              <w:showingPlcHdr/>
              <w15:appearance w15:val="hidden"/>
            </w:sdtPr>
            <w:sdtEndPr/>
            <w:sdtContent>
              <w:p w14:paraId="54FCACCF" w14:textId="5DD434FD" w:rsidR="00D077E9" w:rsidRDefault="00E1515D" w:rsidP="00D077E9">
                <w:r w:rsidRPr="00D86945">
                  <w:rPr>
                    <w:rStyle w:val="SubtitleChar"/>
                    <w:b w:val="0"/>
                  </w:rPr>
                  <w:fldChar w:fldCharType="begin"/>
                </w:r>
                <w:r w:rsidRPr="00D86945">
                  <w:rPr>
                    <w:rStyle w:val="SubtitleChar"/>
                  </w:rPr>
                  <w:instrText xml:space="preserve"> DATE  \@ "MMMM d"  \* MERGEFORMAT </w:instrText>
                </w:r>
                <w:r w:rsidRPr="00D86945">
                  <w:rPr>
                    <w:rStyle w:val="SubtitleChar"/>
                    <w:b w:val="0"/>
                  </w:rPr>
                  <w:fldChar w:fldCharType="separate"/>
                </w:r>
                <w:r w:rsidR="0056420A">
                  <w:rPr>
                    <w:rStyle w:val="SubtitleChar"/>
                    <w:noProof/>
                  </w:rPr>
                  <w:t>February 4</w:t>
                </w:r>
                <w:r w:rsidRPr="00D86945">
                  <w:rPr>
                    <w:rStyle w:val="SubtitleChar"/>
                    <w:b w:val="0"/>
                  </w:rPr>
                  <w:fldChar w:fldCharType="end"/>
                </w:r>
              </w:p>
            </w:sdtContent>
          </w:sdt>
          <w:p w14:paraId="7C7E6D05"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FF2D3D8" wp14:editId="31B5EDB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3FFCEC4"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19294145" w14:textId="77777777" w:rsidR="00D077E9" w:rsidRDefault="00D077E9" w:rsidP="00D077E9">
            <w:pPr>
              <w:rPr>
                <w:noProof/>
                <w:sz w:val="10"/>
                <w:szCs w:val="10"/>
              </w:rPr>
            </w:pPr>
          </w:p>
          <w:p w14:paraId="5EB9AFA2" w14:textId="77777777" w:rsidR="00D077E9" w:rsidRDefault="00D077E9" w:rsidP="00D077E9">
            <w:pPr>
              <w:rPr>
                <w:noProof/>
                <w:sz w:val="10"/>
                <w:szCs w:val="10"/>
              </w:rPr>
            </w:pPr>
          </w:p>
          <w:p w14:paraId="1493C334" w14:textId="326EE68C" w:rsidR="00D077E9" w:rsidRDefault="00995F0B" w:rsidP="00D077E9">
            <w:sdt>
              <w:sdtPr>
                <w:id w:val="-1740469667"/>
                <w:placeholder>
                  <w:docPart w:val="29BB150639AB4D229713A6C9A7CE584E"/>
                </w:placeholder>
                <w15:appearance w15:val="hidden"/>
              </w:sdtPr>
              <w:sdtEndPr/>
              <w:sdtContent>
                <w:r w:rsidR="00E1515D">
                  <w:t>SETU</w:t>
                </w:r>
              </w:sdtContent>
            </w:sdt>
          </w:p>
          <w:p w14:paraId="03B46435" w14:textId="5D3C6279" w:rsidR="00D077E9" w:rsidRDefault="00D077E9" w:rsidP="00D077E9">
            <w:r w:rsidRPr="00B231E5">
              <w:t>Authored by:</w:t>
            </w:r>
            <w:r>
              <w:t xml:space="preserve"> </w:t>
            </w:r>
            <w:sdt>
              <w:sdtPr>
                <w:alias w:val="Your Name"/>
                <w:tag w:val="Your Name"/>
                <w:id w:val="-180584491"/>
                <w:placeholder>
                  <w:docPart w:val="BE64E935C96348899534A02314FBE37D"/>
                </w:placeholder>
                <w:dataBinding w:prefixMappings="xmlns:ns0='http://schemas.microsoft.com/office/2006/coverPageProps' " w:xpath="/ns0:CoverPageProperties[1]/ns0:CompanyFax[1]" w:storeItemID="{55AF091B-3C7A-41E3-B477-F2FDAA23CFDA}"/>
                <w15:appearance w15:val="hidden"/>
                <w:text w:multiLine="1"/>
              </w:sdtPr>
              <w:sdtEndPr/>
              <w:sdtContent>
                <w:r w:rsidR="00E1515D">
                  <w:t>Sheila Kirwan</w:t>
                </w:r>
              </w:sdtContent>
            </w:sdt>
          </w:p>
          <w:p w14:paraId="3A74EF37" w14:textId="77777777" w:rsidR="00D077E9" w:rsidRPr="00D86945" w:rsidRDefault="00D077E9" w:rsidP="00D077E9">
            <w:pPr>
              <w:rPr>
                <w:noProof/>
                <w:sz w:val="10"/>
                <w:szCs w:val="10"/>
              </w:rPr>
            </w:pPr>
          </w:p>
        </w:tc>
      </w:tr>
    </w:tbl>
    <w:p w14:paraId="1CE45E96" w14:textId="6C51A0FB" w:rsidR="00D077E9" w:rsidRDefault="00D077E9">
      <w:pPr>
        <w:spacing w:after="200"/>
      </w:pPr>
      <w:r>
        <w:rPr>
          <w:noProof/>
        </w:rPr>
        <mc:AlternateContent>
          <mc:Choice Requires="wps">
            <w:drawing>
              <wp:anchor distT="0" distB="0" distL="114300" distR="114300" simplePos="0" relativeHeight="251659264" behindDoc="1" locked="0" layoutInCell="1" allowOverlap="1" wp14:anchorId="20897714" wp14:editId="1C18FD8C">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2F8B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61DE32E" wp14:editId="40B777FE">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4DD8D" id="Rectangle 3" o:spid="_x0000_s1026" alt="white rectangle for text on cover" style="position:absolute;margin-left:-16.15pt;margin-top:70.9pt;width:310.15pt;height:65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p w14:paraId="2977E50D" w14:textId="07F0ACDA" w:rsidR="00E1515D" w:rsidRDefault="00E1515D" w:rsidP="00E1515D"/>
    <w:p w14:paraId="3723CD2F" w14:textId="1B17CA35" w:rsidR="00D15E75" w:rsidRDefault="00D15E75" w:rsidP="00D15E75">
      <w:pPr>
        <w:pStyle w:val="Heading1"/>
      </w:pPr>
      <w:bookmarkStart w:id="0" w:name="_Toc126499506"/>
      <w:r>
        <w:t>Abstract</w:t>
      </w:r>
      <w:bookmarkEnd w:id="0"/>
    </w:p>
    <w:p w14:paraId="123DC59B" w14:textId="66D27C89" w:rsidR="00D15E75" w:rsidRDefault="00D15E75" w:rsidP="00E1515D"/>
    <w:p w14:paraId="58C43679" w14:textId="2EB2BAC7" w:rsidR="006701E3" w:rsidRDefault="006701E3" w:rsidP="006701E3">
      <w:r>
        <w:t xml:space="preserve">Write the </w:t>
      </w:r>
      <w:r>
        <w:t>abstract</w:t>
      </w:r>
      <w:r>
        <w:t xml:space="preserve"> at the end once the project is complete</w:t>
      </w:r>
    </w:p>
    <w:p w14:paraId="34007A92" w14:textId="116B14F9" w:rsidR="00D15E75" w:rsidRDefault="00D15E75" w:rsidP="00E1515D"/>
    <w:p w14:paraId="54105771" w14:textId="11F772BB" w:rsidR="00D15E75" w:rsidRDefault="00D15E75" w:rsidP="00E1515D"/>
    <w:p w14:paraId="5CF919E4" w14:textId="5B63353D" w:rsidR="00D15E75" w:rsidRDefault="00D15E75" w:rsidP="00E1515D"/>
    <w:p w14:paraId="07FE5734" w14:textId="43642AE6" w:rsidR="00D15E75" w:rsidRDefault="00D15E75" w:rsidP="00E1515D"/>
    <w:p w14:paraId="74CE9E8E" w14:textId="35A5A818" w:rsidR="00D15E75" w:rsidRDefault="00D15E75" w:rsidP="00E1515D"/>
    <w:p w14:paraId="2F2E79F6" w14:textId="250992A8" w:rsidR="00D15E75" w:rsidRDefault="00D15E75" w:rsidP="00E1515D"/>
    <w:p w14:paraId="7B4C0B06" w14:textId="2F4FD6C6" w:rsidR="00D15E75" w:rsidRDefault="00D15E75" w:rsidP="00E1515D"/>
    <w:p w14:paraId="24EF2B7E" w14:textId="06645825" w:rsidR="00D15E75" w:rsidRDefault="00D15E75" w:rsidP="00E1515D"/>
    <w:p w14:paraId="52962EF9" w14:textId="6694F4C0" w:rsidR="00D15E75" w:rsidRDefault="00D15E75" w:rsidP="00E1515D"/>
    <w:p w14:paraId="7B7E51F9" w14:textId="381BB0B3" w:rsidR="00D15E75" w:rsidRDefault="00D15E75" w:rsidP="00E1515D"/>
    <w:p w14:paraId="19568498" w14:textId="27296C39" w:rsidR="00D15E75" w:rsidRDefault="00D15E75" w:rsidP="00E1515D"/>
    <w:p w14:paraId="7B29989A" w14:textId="05D03A3E" w:rsidR="00D15E75" w:rsidRDefault="00D15E75" w:rsidP="00E1515D"/>
    <w:p w14:paraId="20571E63" w14:textId="493588D7" w:rsidR="00D15E75" w:rsidRDefault="00D15E75" w:rsidP="00E1515D"/>
    <w:p w14:paraId="25CF87E2" w14:textId="259CB289" w:rsidR="00D15E75" w:rsidRDefault="00D15E75" w:rsidP="00E1515D"/>
    <w:p w14:paraId="0779E58C" w14:textId="6A67F30A" w:rsidR="00D15E75" w:rsidRDefault="00D15E75" w:rsidP="00E1515D"/>
    <w:p w14:paraId="30E3B5E7" w14:textId="2AC62EA5" w:rsidR="00D15E75" w:rsidRDefault="00D15E75" w:rsidP="00E1515D"/>
    <w:p w14:paraId="0FF82D9C" w14:textId="3EFA7FF4" w:rsidR="00D15E75" w:rsidRDefault="00D15E75" w:rsidP="00E1515D"/>
    <w:p w14:paraId="2B0B9C04" w14:textId="776D2043" w:rsidR="00D15E75" w:rsidRDefault="00D15E75" w:rsidP="00E1515D"/>
    <w:p w14:paraId="307BB03D" w14:textId="1424DE6B" w:rsidR="00D15E75" w:rsidRDefault="00D15E75" w:rsidP="00E1515D"/>
    <w:p w14:paraId="65756292" w14:textId="6353619D" w:rsidR="00D15E75" w:rsidRDefault="00D15E75" w:rsidP="00E1515D"/>
    <w:p w14:paraId="10D4B76E" w14:textId="4B8D9FF2" w:rsidR="00D15E75" w:rsidRDefault="00D15E75" w:rsidP="00E1515D"/>
    <w:p w14:paraId="133DEE78" w14:textId="49F2261E" w:rsidR="00D15E75" w:rsidRDefault="00D15E75" w:rsidP="00E1515D"/>
    <w:p w14:paraId="69AD3366" w14:textId="3499BC7A" w:rsidR="00D15E75" w:rsidRDefault="00D15E75" w:rsidP="00E1515D"/>
    <w:p w14:paraId="08E067CB" w14:textId="23FA9790" w:rsidR="00D15E75" w:rsidRDefault="00D15E75" w:rsidP="00E1515D"/>
    <w:p w14:paraId="5F95275B" w14:textId="7813C92A" w:rsidR="00D15E75" w:rsidRDefault="00D15E75" w:rsidP="00E1515D"/>
    <w:p w14:paraId="2A193ACF" w14:textId="24F1D611" w:rsidR="00D15E75" w:rsidRDefault="00D15E75" w:rsidP="00E1515D"/>
    <w:p w14:paraId="6CAE0CDC" w14:textId="7626B9CB" w:rsidR="00D15E75" w:rsidRDefault="00D15E75" w:rsidP="00E1515D"/>
    <w:p w14:paraId="46B28FB7" w14:textId="4B4039C5" w:rsidR="00D15E75" w:rsidRDefault="00D15E75" w:rsidP="00E1515D"/>
    <w:p w14:paraId="79F50FAF" w14:textId="4967939A" w:rsidR="00D15E75" w:rsidRDefault="00D15E75" w:rsidP="00E1515D"/>
    <w:p w14:paraId="0B06231E" w14:textId="3812A1C9" w:rsidR="00D15E75" w:rsidRDefault="00D15E75" w:rsidP="00D15E75">
      <w:pPr>
        <w:pStyle w:val="Heading1"/>
      </w:pPr>
      <w:bookmarkStart w:id="1" w:name="_Toc126499507"/>
      <w:r>
        <w:t>Acknowledgements</w:t>
      </w:r>
      <w:bookmarkEnd w:id="1"/>
    </w:p>
    <w:p w14:paraId="057DE8EE" w14:textId="77777777" w:rsidR="00D15E75" w:rsidRDefault="00D15E75" w:rsidP="00D15E75"/>
    <w:p w14:paraId="4A5D9A53" w14:textId="77777777" w:rsidR="00D15E75" w:rsidRDefault="00D15E75" w:rsidP="00D15E75"/>
    <w:p w14:paraId="03F62DE9" w14:textId="77777777" w:rsidR="00D15E75" w:rsidRDefault="00D15E75" w:rsidP="00D15E75"/>
    <w:p w14:paraId="164BE943" w14:textId="77777777" w:rsidR="00D15E75" w:rsidRPr="000D43CD" w:rsidRDefault="00D15E75" w:rsidP="00D15E75">
      <w:pPr>
        <w:rPr>
          <w:b w:val="0"/>
          <w:bCs/>
        </w:rPr>
      </w:pPr>
      <w:r w:rsidRPr="000D43CD">
        <w:rPr>
          <w:b w:val="0"/>
          <w:bCs/>
        </w:rPr>
        <w:t xml:space="preserve">I would like to sincerely thank all the lecturing staff on the Hdip in Computer Science at South East Technological university for your guidance and enthusiasm throughout the course. </w:t>
      </w:r>
    </w:p>
    <w:p w14:paraId="794069DB" w14:textId="77777777" w:rsidR="00D15E75" w:rsidRPr="000D43CD" w:rsidRDefault="00D15E75" w:rsidP="00D15E75">
      <w:pPr>
        <w:rPr>
          <w:b w:val="0"/>
          <w:bCs/>
        </w:rPr>
      </w:pPr>
    </w:p>
    <w:p w14:paraId="3729F171" w14:textId="77777777" w:rsidR="00D15E75" w:rsidRPr="000D43CD" w:rsidRDefault="00D15E75" w:rsidP="00D15E75">
      <w:pPr>
        <w:rPr>
          <w:b w:val="0"/>
          <w:bCs/>
        </w:rPr>
      </w:pPr>
      <w:r w:rsidRPr="000D43CD">
        <w:rPr>
          <w:b w:val="0"/>
          <w:bCs/>
        </w:rPr>
        <w:t>I would like to express my thanks to Brenda Mullaly, my project supervisor who provided great support throughout this project.</w:t>
      </w:r>
    </w:p>
    <w:p w14:paraId="5F2051B1" w14:textId="77777777" w:rsidR="00D15E75" w:rsidRPr="000D43CD" w:rsidRDefault="00D15E75" w:rsidP="00D15E75">
      <w:pPr>
        <w:rPr>
          <w:b w:val="0"/>
          <w:bCs/>
        </w:rPr>
      </w:pPr>
    </w:p>
    <w:p w14:paraId="75EAE4BD" w14:textId="77777777" w:rsidR="00D15E75" w:rsidRPr="000D43CD" w:rsidRDefault="00D15E75" w:rsidP="00D15E75">
      <w:pPr>
        <w:rPr>
          <w:b w:val="0"/>
          <w:bCs/>
        </w:rPr>
      </w:pPr>
      <w:r w:rsidRPr="000D43CD">
        <w:rPr>
          <w:b w:val="0"/>
          <w:bCs/>
        </w:rPr>
        <w:t>I would like to thank my husband Oliver and children, Robyn, and Oliver for providing a supportive environment for me to continue learning and growing.</w:t>
      </w:r>
    </w:p>
    <w:p w14:paraId="6BE4140A" w14:textId="27E1A6B1" w:rsidR="00D15E75" w:rsidRDefault="00D15E75" w:rsidP="00E1515D"/>
    <w:p w14:paraId="16C48CE0" w14:textId="0D5D262D" w:rsidR="00D15E75" w:rsidRDefault="00D15E75" w:rsidP="00E1515D"/>
    <w:p w14:paraId="498E33AF" w14:textId="6F61A846" w:rsidR="00D15E75" w:rsidRDefault="00D15E75" w:rsidP="00E1515D"/>
    <w:p w14:paraId="10816E42" w14:textId="506F91F3" w:rsidR="00D15E75" w:rsidRDefault="00D15E75" w:rsidP="00E1515D"/>
    <w:p w14:paraId="633EE50D" w14:textId="7EE61263" w:rsidR="00D15E75" w:rsidRDefault="00D15E75" w:rsidP="00E1515D"/>
    <w:p w14:paraId="5B5C6B08" w14:textId="0382F08B" w:rsidR="00D15E75" w:rsidRDefault="00D15E75" w:rsidP="00E1515D"/>
    <w:p w14:paraId="5152C7C8" w14:textId="6FC721D7" w:rsidR="00D15E75" w:rsidRDefault="00D15E75" w:rsidP="00E1515D"/>
    <w:p w14:paraId="456A1B4F" w14:textId="12A67640" w:rsidR="00D15E75" w:rsidRDefault="00D15E75" w:rsidP="00E1515D"/>
    <w:p w14:paraId="171332D8" w14:textId="569247C8" w:rsidR="00D15E75" w:rsidRDefault="00D15E75" w:rsidP="00E1515D"/>
    <w:p w14:paraId="44D8B027" w14:textId="47EAA29B" w:rsidR="00D15E75" w:rsidRDefault="00D15E75" w:rsidP="00E1515D"/>
    <w:p w14:paraId="0F6CF75E" w14:textId="625A8991" w:rsidR="00D15E75" w:rsidRDefault="00D15E75" w:rsidP="00E1515D"/>
    <w:p w14:paraId="465C7743" w14:textId="64581B48" w:rsidR="00D15E75" w:rsidRDefault="00D15E75" w:rsidP="00E1515D"/>
    <w:p w14:paraId="231B801C" w14:textId="710E7BAD" w:rsidR="00D15E75" w:rsidRDefault="00D15E75" w:rsidP="00E1515D"/>
    <w:p w14:paraId="53AB7CF4" w14:textId="74E58610" w:rsidR="00D15E75" w:rsidRDefault="00D15E75" w:rsidP="00E1515D"/>
    <w:p w14:paraId="24550375" w14:textId="6C726BDA" w:rsidR="00D15E75" w:rsidRDefault="00D15E75" w:rsidP="00E1515D"/>
    <w:p w14:paraId="7CA08DEA" w14:textId="367156CD" w:rsidR="00D15E75" w:rsidRDefault="00D15E75" w:rsidP="00E1515D"/>
    <w:p w14:paraId="351BB5A3" w14:textId="03140CC7" w:rsidR="00D15E75" w:rsidRDefault="00D15E75" w:rsidP="00E1515D"/>
    <w:p w14:paraId="58225B2A" w14:textId="77777777" w:rsidR="00D15E75" w:rsidRDefault="00D15E75" w:rsidP="00D15E75">
      <w:pPr>
        <w:pStyle w:val="Heading1"/>
      </w:pPr>
      <w:bookmarkStart w:id="2" w:name="_Toc126499508"/>
      <w:r>
        <w:lastRenderedPageBreak/>
        <w:t>Preface</w:t>
      </w:r>
      <w:bookmarkEnd w:id="2"/>
    </w:p>
    <w:p w14:paraId="39103F90" w14:textId="77777777" w:rsidR="00D15E75" w:rsidRDefault="00D15E75" w:rsidP="00D15E75"/>
    <w:p w14:paraId="3F6340F8" w14:textId="77777777" w:rsidR="00D15E75" w:rsidRDefault="00D15E75" w:rsidP="00D15E75">
      <w:bookmarkStart w:id="3" w:name="_Hlk126417964"/>
      <w:r>
        <w:t>Write the preface at the end once the project is complete</w:t>
      </w:r>
    </w:p>
    <w:bookmarkEnd w:id="3"/>
    <w:p w14:paraId="66103CAA" w14:textId="17F42F1C" w:rsidR="00D15E75" w:rsidRDefault="00D15E75" w:rsidP="00E1515D"/>
    <w:p w14:paraId="0DC0077D" w14:textId="1AEBF05F" w:rsidR="00D15E75" w:rsidRDefault="00D15E75" w:rsidP="00E1515D"/>
    <w:p w14:paraId="68713B8F" w14:textId="5B06CEFD" w:rsidR="00D15E75" w:rsidRDefault="00D15E75" w:rsidP="00E1515D"/>
    <w:p w14:paraId="2F3FAB49" w14:textId="389ACE29" w:rsidR="00D15E75" w:rsidRDefault="00D15E75" w:rsidP="00E1515D"/>
    <w:p w14:paraId="25E3CF0A" w14:textId="2F8A8BCC" w:rsidR="00D15E75" w:rsidRDefault="00D15E75" w:rsidP="00E1515D"/>
    <w:p w14:paraId="7121F0CA" w14:textId="3E1F73DD" w:rsidR="00D15E75" w:rsidRDefault="00D15E75" w:rsidP="00E1515D"/>
    <w:p w14:paraId="57ACB023" w14:textId="16EE1A2A" w:rsidR="00D15E75" w:rsidRDefault="00D15E75" w:rsidP="00E1515D"/>
    <w:p w14:paraId="476E82DE" w14:textId="759F4EAB" w:rsidR="00D15E75" w:rsidRDefault="00D15E75" w:rsidP="00E1515D"/>
    <w:p w14:paraId="7B99F605" w14:textId="5C80206A" w:rsidR="00D15E75" w:rsidRDefault="00D15E75" w:rsidP="00E1515D"/>
    <w:p w14:paraId="3A68736D" w14:textId="5420EC2C" w:rsidR="00D15E75" w:rsidRDefault="00D15E75" w:rsidP="00E1515D"/>
    <w:p w14:paraId="0E112A15" w14:textId="43880FCA" w:rsidR="00D15E75" w:rsidRDefault="00D15E75" w:rsidP="00E1515D"/>
    <w:p w14:paraId="55D2A002" w14:textId="0C514E96" w:rsidR="00D15E75" w:rsidRDefault="00D15E75" w:rsidP="00E1515D"/>
    <w:p w14:paraId="26408C83" w14:textId="155B4406" w:rsidR="00D15E75" w:rsidRDefault="00D15E75" w:rsidP="00E1515D"/>
    <w:p w14:paraId="694D6A20" w14:textId="59ED468F" w:rsidR="00D15E75" w:rsidRDefault="00D15E75" w:rsidP="00E1515D"/>
    <w:p w14:paraId="7EB8BC3B" w14:textId="101A0CF0" w:rsidR="00D15E75" w:rsidRDefault="00D15E75" w:rsidP="00E1515D"/>
    <w:p w14:paraId="526EFD12" w14:textId="06EF89FD" w:rsidR="00D15E75" w:rsidRDefault="00D15E75" w:rsidP="00E1515D"/>
    <w:p w14:paraId="2E8D5859" w14:textId="7F8312F6" w:rsidR="00D15E75" w:rsidRDefault="00D15E75" w:rsidP="00E1515D"/>
    <w:p w14:paraId="627B7641" w14:textId="35748470" w:rsidR="00D15E75" w:rsidRDefault="00D15E75" w:rsidP="00E1515D"/>
    <w:p w14:paraId="52099AF2" w14:textId="558A2315" w:rsidR="00D15E75" w:rsidRDefault="00D15E75" w:rsidP="00E1515D"/>
    <w:p w14:paraId="2F70CF6C" w14:textId="15D22034" w:rsidR="00D15E75" w:rsidRDefault="00D15E75" w:rsidP="00E1515D"/>
    <w:p w14:paraId="392A26AF" w14:textId="211ADF78" w:rsidR="00D15E75" w:rsidRDefault="00D15E75" w:rsidP="00E1515D"/>
    <w:p w14:paraId="1EFBB48B" w14:textId="394A09F2" w:rsidR="00D15E75" w:rsidRDefault="00D15E75" w:rsidP="00E1515D"/>
    <w:p w14:paraId="686C4D65" w14:textId="52FD8A18" w:rsidR="00D15E75" w:rsidRDefault="00D15E75" w:rsidP="00E1515D"/>
    <w:p w14:paraId="63A7A15E" w14:textId="30E68D82" w:rsidR="0056420A" w:rsidRDefault="0056420A" w:rsidP="00E1515D"/>
    <w:p w14:paraId="17CF7F75" w14:textId="77777777" w:rsidR="0056420A" w:rsidRDefault="0056420A" w:rsidP="00E1515D"/>
    <w:p w14:paraId="0671B093" w14:textId="528FA795" w:rsidR="00D15E75" w:rsidRDefault="00D15E75" w:rsidP="00E1515D"/>
    <w:p w14:paraId="6C1CD119" w14:textId="288EA159" w:rsidR="00D15E75" w:rsidRDefault="00D15E75" w:rsidP="00E1515D"/>
    <w:p w14:paraId="02D09127" w14:textId="77777777" w:rsidR="00D15E75" w:rsidRDefault="00D15E75" w:rsidP="00E1515D"/>
    <w:p w14:paraId="323683FF" w14:textId="23C76B15" w:rsidR="001C2F9A" w:rsidRDefault="001C2F9A" w:rsidP="001C2F9A">
      <w:pPr>
        <w:pStyle w:val="Heading1"/>
      </w:pPr>
      <w:bookmarkStart w:id="4" w:name="_Toc126499509"/>
      <w:r>
        <w:lastRenderedPageBreak/>
        <w:t>Table of Contents</w:t>
      </w:r>
      <w:bookmarkEnd w:id="4"/>
    </w:p>
    <w:p w14:paraId="272E27A7" w14:textId="30B3FCD3" w:rsidR="00D15E75" w:rsidRDefault="00D15E75" w:rsidP="00E1515D"/>
    <w:p w14:paraId="0C43AC3D" w14:textId="77777777" w:rsidR="00D15E75" w:rsidRDefault="00D15E75" w:rsidP="00E1515D"/>
    <w:sdt>
      <w:sdtPr>
        <w:rPr>
          <w:rFonts w:asciiTheme="minorHAnsi" w:eastAsiaTheme="minorEastAsia" w:hAnsiTheme="minorHAnsi" w:cstheme="minorBidi"/>
          <w:b/>
          <w:color w:val="082A75" w:themeColor="text2"/>
          <w:sz w:val="28"/>
          <w:szCs w:val="22"/>
        </w:rPr>
        <w:id w:val="-316496971"/>
        <w:docPartObj>
          <w:docPartGallery w:val="Table of Contents"/>
          <w:docPartUnique/>
        </w:docPartObj>
      </w:sdtPr>
      <w:sdtEndPr>
        <w:rPr>
          <w:bCs/>
          <w:noProof/>
        </w:rPr>
      </w:sdtEndPr>
      <w:sdtContent>
        <w:p w14:paraId="33C4E86E" w14:textId="015009BA" w:rsidR="00E82505" w:rsidRDefault="00E82505">
          <w:pPr>
            <w:pStyle w:val="TOCHeading"/>
          </w:pPr>
          <w:r>
            <w:t>Contents</w:t>
          </w:r>
        </w:p>
        <w:p w14:paraId="7C0EF0D4" w14:textId="5A33CDC7" w:rsidR="00975352" w:rsidRDefault="00E82505">
          <w:pPr>
            <w:pStyle w:val="TOC1"/>
            <w:tabs>
              <w:tab w:val="right" w:leader="dot" w:pos="9926"/>
            </w:tabs>
            <w:rPr>
              <w:b w:val="0"/>
              <w:noProof/>
              <w:color w:val="auto"/>
              <w:sz w:val="22"/>
              <w:lang w:val="en-GB" w:eastAsia="en-GB"/>
            </w:rPr>
          </w:pPr>
          <w:r>
            <w:fldChar w:fldCharType="begin"/>
          </w:r>
          <w:r>
            <w:instrText xml:space="preserve"> TOC \o "1-3" \h \z \u </w:instrText>
          </w:r>
          <w:r>
            <w:fldChar w:fldCharType="separate"/>
          </w:r>
          <w:hyperlink w:anchor="_Toc126499506" w:history="1">
            <w:r w:rsidR="00975352" w:rsidRPr="0041665F">
              <w:rPr>
                <w:rStyle w:val="Hyperlink"/>
                <w:noProof/>
              </w:rPr>
              <w:t>Abstract</w:t>
            </w:r>
            <w:r w:rsidR="00975352">
              <w:rPr>
                <w:noProof/>
                <w:webHidden/>
              </w:rPr>
              <w:tab/>
            </w:r>
            <w:r w:rsidR="00975352">
              <w:rPr>
                <w:noProof/>
                <w:webHidden/>
              </w:rPr>
              <w:fldChar w:fldCharType="begin"/>
            </w:r>
            <w:r w:rsidR="00975352">
              <w:rPr>
                <w:noProof/>
                <w:webHidden/>
              </w:rPr>
              <w:instrText xml:space="preserve"> PAGEREF _Toc126499506 \h </w:instrText>
            </w:r>
            <w:r w:rsidR="00975352">
              <w:rPr>
                <w:noProof/>
                <w:webHidden/>
              </w:rPr>
            </w:r>
            <w:r w:rsidR="00975352">
              <w:rPr>
                <w:noProof/>
                <w:webHidden/>
              </w:rPr>
              <w:fldChar w:fldCharType="separate"/>
            </w:r>
            <w:r w:rsidR="00975352">
              <w:rPr>
                <w:noProof/>
                <w:webHidden/>
              </w:rPr>
              <w:t>2</w:t>
            </w:r>
            <w:r w:rsidR="00975352">
              <w:rPr>
                <w:noProof/>
                <w:webHidden/>
              </w:rPr>
              <w:fldChar w:fldCharType="end"/>
            </w:r>
          </w:hyperlink>
        </w:p>
        <w:p w14:paraId="6439E688" w14:textId="2FF45A32" w:rsidR="00975352" w:rsidRDefault="00975352">
          <w:pPr>
            <w:pStyle w:val="TOC1"/>
            <w:tabs>
              <w:tab w:val="right" w:leader="dot" w:pos="9926"/>
            </w:tabs>
            <w:rPr>
              <w:b w:val="0"/>
              <w:noProof/>
              <w:color w:val="auto"/>
              <w:sz w:val="22"/>
              <w:lang w:val="en-GB" w:eastAsia="en-GB"/>
            </w:rPr>
          </w:pPr>
          <w:hyperlink w:anchor="_Toc126499507" w:history="1">
            <w:r w:rsidRPr="0041665F">
              <w:rPr>
                <w:rStyle w:val="Hyperlink"/>
                <w:noProof/>
              </w:rPr>
              <w:t>Acknowledgements</w:t>
            </w:r>
            <w:r>
              <w:rPr>
                <w:noProof/>
                <w:webHidden/>
              </w:rPr>
              <w:tab/>
            </w:r>
            <w:r>
              <w:rPr>
                <w:noProof/>
                <w:webHidden/>
              </w:rPr>
              <w:fldChar w:fldCharType="begin"/>
            </w:r>
            <w:r>
              <w:rPr>
                <w:noProof/>
                <w:webHidden/>
              </w:rPr>
              <w:instrText xml:space="preserve"> PAGEREF _Toc126499507 \h </w:instrText>
            </w:r>
            <w:r>
              <w:rPr>
                <w:noProof/>
                <w:webHidden/>
              </w:rPr>
            </w:r>
            <w:r>
              <w:rPr>
                <w:noProof/>
                <w:webHidden/>
              </w:rPr>
              <w:fldChar w:fldCharType="separate"/>
            </w:r>
            <w:r>
              <w:rPr>
                <w:noProof/>
                <w:webHidden/>
              </w:rPr>
              <w:t>3</w:t>
            </w:r>
            <w:r>
              <w:rPr>
                <w:noProof/>
                <w:webHidden/>
              </w:rPr>
              <w:fldChar w:fldCharType="end"/>
            </w:r>
          </w:hyperlink>
        </w:p>
        <w:p w14:paraId="1C4DD071" w14:textId="31FBC1BD" w:rsidR="00975352" w:rsidRDefault="00975352">
          <w:pPr>
            <w:pStyle w:val="TOC1"/>
            <w:tabs>
              <w:tab w:val="right" w:leader="dot" w:pos="9926"/>
            </w:tabs>
            <w:rPr>
              <w:b w:val="0"/>
              <w:noProof/>
              <w:color w:val="auto"/>
              <w:sz w:val="22"/>
              <w:lang w:val="en-GB" w:eastAsia="en-GB"/>
            </w:rPr>
          </w:pPr>
          <w:hyperlink w:anchor="_Toc126499508" w:history="1">
            <w:r w:rsidRPr="0041665F">
              <w:rPr>
                <w:rStyle w:val="Hyperlink"/>
                <w:noProof/>
              </w:rPr>
              <w:t>Preface</w:t>
            </w:r>
            <w:r>
              <w:rPr>
                <w:noProof/>
                <w:webHidden/>
              </w:rPr>
              <w:tab/>
            </w:r>
            <w:r>
              <w:rPr>
                <w:noProof/>
                <w:webHidden/>
              </w:rPr>
              <w:fldChar w:fldCharType="begin"/>
            </w:r>
            <w:r>
              <w:rPr>
                <w:noProof/>
                <w:webHidden/>
              </w:rPr>
              <w:instrText xml:space="preserve"> PAGEREF _Toc126499508 \h </w:instrText>
            </w:r>
            <w:r>
              <w:rPr>
                <w:noProof/>
                <w:webHidden/>
              </w:rPr>
            </w:r>
            <w:r>
              <w:rPr>
                <w:noProof/>
                <w:webHidden/>
              </w:rPr>
              <w:fldChar w:fldCharType="separate"/>
            </w:r>
            <w:r>
              <w:rPr>
                <w:noProof/>
                <w:webHidden/>
              </w:rPr>
              <w:t>4</w:t>
            </w:r>
            <w:r>
              <w:rPr>
                <w:noProof/>
                <w:webHidden/>
              </w:rPr>
              <w:fldChar w:fldCharType="end"/>
            </w:r>
          </w:hyperlink>
        </w:p>
        <w:p w14:paraId="70423B24" w14:textId="2576B6B9" w:rsidR="00975352" w:rsidRDefault="00975352">
          <w:pPr>
            <w:pStyle w:val="TOC1"/>
            <w:tabs>
              <w:tab w:val="right" w:leader="dot" w:pos="9926"/>
            </w:tabs>
            <w:rPr>
              <w:b w:val="0"/>
              <w:noProof/>
              <w:color w:val="auto"/>
              <w:sz w:val="22"/>
              <w:lang w:val="en-GB" w:eastAsia="en-GB"/>
            </w:rPr>
          </w:pPr>
          <w:hyperlink w:anchor="_Toc126499509" w:history="1">
            <w:r w:rsidRPr="0041665F">
              <w:rPr>
                <w:rStyle w:val="Hyperlink"/>
                <w:noProof/>
              </w:rPr>
              <w:t>Table of Contents</w:t>
            </w:r>
            <w:r>
              <w:rPr>
                <w:noProof/>
                <w:webHidden/>
              </w:rPr>
              <w:tab/>
            </w:r>
            <w:r>
              <w:rPr>
                <w:noProof/>
                <w:webHidden/>
              </w:rPr>
              <w:fldChar w:fldCharType="begin"/>
            </w:r>
            <w:r>
              <w:rPr>
                <w:noProof/>
                <w:webHidden/>
              </w:rPr>
              <w:instrText xml:space="preserve"> PAGEREF _Toc126499509 \h </w:instrText>
            </w:r>
            <w:r>
              <w:rPr>
                <w:noProof/>
                <w:webHidden/>
              </w:rPr>
            </w:r>
            <w:r>
              <w:rPr>
                <w:noProof/>
                <w:webHidden/>
              </w:rPr>
              <w:fldChar w:fldCharType="separate"/>
            </w:r>
            <w:r>
              <w:rPr>
                <w:noProof/>
                <w:webHidden/>
              </w:rPr>
              <w:t>5</w:t>
            </w:r>
            <w:r>
              <w:rPr>
                <w:noProof/>
                <w:webHidden/>
              </w:rPr>
              <w:fldChar w:fldCharType="end"/>
            </w:r>
          </w:hyperlink>
        </w:p>
        <w:p w14:paraId="37E3C7D8" w14:textId="7D844BF4" w:rsidR="00975352" w:rsidRDefault="00975352">
          <w:pPr>
            <w:pStyle w:val="TOC1"/>
            <w:tabs>
              <w:tab w:val="right" w:leader="dot" w:pos="9926"/>
            </w:tabs>
            <w:rPr>
              <w:b w:val="0"/>
              <w:noProof/>
              <w:color w:val="auto"/>
              <w:sz w:val="22"/>
              <w:lang w:val="en-GB" w:eastAsia="en-GB"/>
            </w:rPr>
          </w:pPr>
          <w:hyperlink w:anchor="_Toc126499510" w:history="1">
            <w:r w:rsidRPr="0041665F">
              <w:rPr>
                <w:rStyle w:val="Hyperlink"/>
                <w:noProof/>
              </w:rPr>
              <w:t>Table of Figures</w:t>
            </w:r>
            <w:r>
              <w:rPr>
                <w:noProof/>
                <w:webHidden/>
              </w:rPr>
              <w:tab/>
            </w:r>
            <w:r>
              <w:rPr>
                <w:noProof/>
                <w:webHidden/>
              </w:rPr>
              <w:fldChar w:fldCharType="begin"/>
            </w:r>
            <w:r>
              <w:rPr>
                <w:noProof/>
                <w:webHidden/>
              </w:rPr>
              <w:instrText xml:space="preserve"> PAGEREF _Toc126499510 \h </w:instrText>
            </w:r>
            <w:r>
              <w:rPr>
                <w:noProof/>
                <w:webHidden/>
              </w:rPr>
            </w:r>
            <w:r>
              <w:rPr>
                <w:noProof/>
                <w:webHidden/>
              </w:rPr>
              <w:fldChar w:fldCharType="separate"/>
            </w:r>
            <w:r>
              <w:rPr>
                <w:noProof/>
                <w:webHidden/>
              </w:rPr>
              <w:t>6</w:t>
            </w:r>
            <w:r>
              <w:rPr>
                <w:noProof/>
                <w:webHidden/>
              </w:rPr>
              <w:fldChar w:fldCharType="end"/>
            </w:r>
          </w:hyperlink>
        </w:p>
        <w:p w14:paraId="3876755F" w14:textId="4FEAB3A4" w:rsidR="00975352" w:rsidRDefault="00975352">
          <w:pPr>
            <w:pStyle w:val="TOC1"/>
            <w:tabs>
              <w:tab w:val="right" w:leader="dot" w:pos="9926"/>
            </w:tabs>
            <w:rPr>
              <w:b w:val="0"/>
              <w:noProof/>
              <w:color w:val="auto"/>
              <w:sz w:val="22"/>
              <w:lang w:val="en-GB" w:eastAsia="en-GB"/>
            </w:rPr>
          </w:pPr>
          <w:hyperlink w:anchor="_Toc126499511" w:history="1">
            <w:r w:rsidRPr="0041665F">
              <w:rPr>
                <w:rStyle w:val="Hyperlink"/>
                <w:noProof/>
              </w:rPr>
              <w:t>Table of Tables</w:t>
            </w:r>
            <w:r>
              <w:rPr>
                <w:noProof/>
                <w:webHidden/>
              </w:rPr>
              <w:tab/>
            </w:r>
            <w:r>
              <w:rPr>
                <w:noProof/>
                <w:webHidden/>
              </w:rPr>
              <w:fldChar w:fldCharType="begin"/>
            </w:r>
            <w:r>
              <w:rPr>
                <w:noProof/>
                <w:webHidden/>
              </w:rPr>
              <w:instrText xml:space="preserve"> PAGEREF _Toc126499511 \h </w:instrText>
            </w:r>
            <w:r>
              <w:rPr>
                <w:noProof/>
                <w:webHidden/>
              </w:rPr>
            </w:r>
            <w:r>
              <w:rPr>
                <w:noProof/>
                <w:webHidden/>
              </w:rPr>
              <w:fldChar w:fldCharType="separate"/>
            </w:r>
            <w:r>
              <w:rPr>
                <w:noProof/>
                <w:webHidden/>
              </w:rPr>
              <w:t>7</w:t>
            </w:r>
            <w:r>
              <w:rPr>
                <w:noProof/>
                <w:webHidden/>
              </w:rPr>
              <w:fldChar w:fldCharType="end"/>
            </w:r>
          </w:hyperlink>
        </w:p>
        <w:p w14:paraId="3381976D" w14:textId="49DEFECD" w:rsidR="00975352" w:rsidRDefault="00975352">
          <w:pPr>
            <w:pStyle w:val="TOC1"/>
            <w:tabs>
              <w:tab w:val="right" w:leader="dot" w:pos="9926"/>
            </w:tabs>
            <w:rPr>
              <w:b w:val="0"/>
              <w:noProof/>
              <w:color w:val="auto"/>
              <w:sz w:val="22"/>
              <w:lang w:val="en-GB" w:eastAsia="en-GB"/>
            </w:rPr>
          </w:pPr>
          <w:hyperlink w:anchor="_Toc126499512" w:history="1">
            <w:r w:rsidRPr="0041665F">
              <w:rPr>
                <w:rStyle w:val="Hyperlink"/>
                <w:noProof/>
              </w:rPr>
              <w:t>List of Abbreviations</w:t>
            </w:r>
            <w:r>
              <w:rPr>
                <w:noProof/>
                <w:webHidden/>
              </w:rPr>
              <w:tab/>
            </w:r>
            <w:r>
              <w:rPr>
                <w:noProof/>
                <w:webHidden/>
              </w:rPr>
              <w:fldChar w:fldCharType="begin"/>
            </w:r>
            <w:r>
              <w:rPr>
                <w:noProof/>
                <w:webHidden/>
              </w:rPr>
              <w:instrText xml:space="preserve"> PAGEREF _Toc126499512 \h </w:instrText>
            </w:r>
            <w:r>
              <w:rPr>
                <w:noProof/>
                <w:webHidden/>
              </w:rPr>
            </w:r>
            <w:r>
              <w:rPr>
                <w:noProof/>
                <w:webHidden/>
              </w:rPr>
              <w:fldChar w:fldCharType="separate"/>
            </w:r>
            <w:r>
              <w:rPr>
                <w:noProof/>
                <w:webHidden/>
              </w:rPr>
              <w:t>7</w:t>
            </w:r>
            <w:r>
              <w:rPr>
                <w:noProof/>
                <w:webHidden/>
              </w:rPr>
              <w:fldChar w:fldCharType="end"/>
            </w:r>
          </w:hyperlink>
        </w:p>
        <w:p w14:paraId="0D9B093E" w14:textId="03DCDFEC" w:rsidR="00975352" w:rsidRDefault="00975352">
          <w:pPr>
            <w:pStyle w:val="TOC1"/>
            <w:tabs>
              <w:tab w:val="right" w:leader="dot" w:pos="9926"/>
            </w:tabs>
            <w:rPr>
              <w:b w:val="0"/>
              <w:noProof/>
              <w:color w:val="auto"/>
              <w:sz w:val="22"/>
              <w:lang w:val="en-GB" w:eastAsia="en-GB"/>
            </w:rPr>
          </w:pPr>
          <w:hyperlink w:anchor="_Toc126499513" w:history="1">
            <w:r w:rsidRPr="0041665F">
              <w:rPr>
                <w:rStyle w:val="Hyperlink"/>
                <w:noProof/>
              </w:rPr>
              <w:t>Appendices</w:t>
            </w:r>
            <w:r>
              <w:rPr>
                <w:noProof/>
                <w:webHidden/>
              </w:rPr>
              <w:tab/>
            </w:r>
            <w:r>
              <w:rPr>
                <w:noProof/>
                <w:webHidden/>
              </w:rPr>
              <w:fldChar w:fldCharType="begin"/>
            </w:r>
            <w:r>
              <w:rPr>
                <w:noProof/>
                <w:webHidden/>
              </w:rPr>
              <w:instrText xml:space="preserve"> PAGEREF _Toc126499513 \h </w:instrText>
            </w:r>
            <w:r>
              <w:rPr>
                <w:noProof/>
                <w:webHidden/>
              </w:rPr>
            </w:r>
            <w:r>
              <w:rPr>
                <w:noProof/>
                <w:webHidden/>
              </w:rPr>
              <w:fldChar w:fldCharType="separate"/>
            </w:r>
            <w:r>
              <w:rPr>
                <w:noProof/>
                <w:webHidden/>
              </w:rPr>
              <w:t>7</w:t>
            </w:r>
            <w:r>
              <w:rPr>
                <w:noProof/>
                <w:webHidden/>
              </w:rPr>
              <w:fldChar w:fldCharType="end"/>
            </w:r>
          </w:hyperlink>
        </w:p>
        <w:p w14:paraId="0FBE3E6F" w14:textId="02E71167" w:rsidR="00975352" w:rsidRDefault="00975352">
          <w:pPr>
            <w:pStyle w:val="TOC1"/>
            <w:tabs>
              <w:tab w:val="right" w:leader="dot" w:pos="9926"/>
            </w:tabs>
            <w:rPr>
              <w:b w:val="0"/>
              <w:noProof/>
              <w:color w:val="auto"/>
              <w:sz w:val="22"/>
              <w:lang w:val="en-GB" w:eastAsia="en-GB"/>
            </w:rPr>
          </w:pPr>
          <w:hyperlink w:anchor="_Toc126499514" w:history="1">
            <w:r w:rsidRPr="0041665F">
              <w:rPr>
                <w:rStyle w:val="Hyperlink"/>
                <w:noProof/>
              </w:rPr>
              <w:t>Project Introduction</w:t>
            </w:r>
            <w:r>
              <w:rPr>
                <w:noProof/>
                <w:webHidden/>
              </w:rPr>
              <w:tab/>
            </w:r>
            <w:r>
              <w:rPr>
                <w:noProof/>
                <w:webHidden/>
              </w:rPr>
              <w:fldChar w:fldCharType="begin"/>
            </w:r>
            <w:r>
              <w:rPr>
                <w:noProof/>
                <w:webHidden/>
              </w:rPr>
              <w:instrText xml:space="preserve"> PAGEREF _Toc126499514 \h </w:instrText>
            </w:r>
            <w:r>
              <w:rPr>
                <w:noProof/>
                <w:webHidden/>
              </w:rPr>
            </w:r>
            <w:r>
              <w:rPr>
                <w:noProof/>
                <w:webHidden/>
              </w:rPr>
              <w:fldChar w:fldCharType="separate"/>
            </w:r>
            <w:r>
              <w:rPr>
                <w:noProof/>
                <w:webHidden/>
              </w:rPr>
              <w:t>9</w:t>
            </w:r>
            <w:r>
              <w:rPr>
                <w:noProof/>
                <w:webHidden/>
              </w:rPr>
              <w:fldChar w:fldCharType="end"/>
            </w:r>
          </w:hyperlink>
        </w:p>
        <w:p w14:paraId="106DD090" w14:textId="4BB83B43" w:rsidR="00975352" w:rsidRDefault="00975352">
          <w:pPr>
            <w:pStyle w:val="TOC1"/>
            <w:tabs>
              <w:tab w:val="right" w:leader="dot" w:pos="9926"/>
            </w:tabs>
            <w:rPr>
              <w:b w:val="0"/>
              <w:noProof/>
              <w:color w:val="auto"/>
              <w:sz w:val="22"/>
              <w:lang w:val="en-GB" w:eastAsia="en-GB"/>
            </w:rPr>
          </w:pPr>
          <w:hyperlink w:anchor="_Toc126499515" w:history="1">
            <w:r w:rsidRPr="0041665F">
              <w:rPr>
                <w:rStyle w:val="Hyperlink"/>
                <w:noProof/>
              </w:rPr>
              <w:t>Methodology</w:t>
            </w:r>
            <w:r>
              <w:rPr>
                <w:noProof/>
                <w:webHidden/>
              </w:rPr>
              <w:tab/>
            </w:r>
            <w:r>
              <w:rPr>
                <w:noProof/>
                <w:webHidden/>
              </w:rPr>
              <w:fldChar w:fldCharType="begin"/>
            </w:r>
            <w:r>
              <w:rPr>
                <w:noProof/>
                <w:webHidden/>
              </w:rPr>
              <w:instrText xml:space="preserve"> PAGEREF _Toc126499515 \h </w:instrText>
            </w:r>
            <w:r>
              <w:rPr>
                <w:noProof/>
                <w:webHidden/>
              </w:rPr>
            </w:r>
            <w:r>
              <w:rPr>
                <w:noProof/>
                <w:webHidden/>
              </w:rPr>
              <w:fldChar w:fldCharType="separate"/>
            </w:r>
            <w:r>
              <w:rPr>
                <w:noProof/>
                <w:webHidden/>
              </w:rPr>
              <w:t>10</w:t>
            </w:r>
            <w:r>
              <w:rPr>
                <w:noProof/>
                <w:webHidden/>
              </w:rPr>
              <w:fldChar w:fldCharType="end"/>
            </w:r>
          </w:hyperlink>
        </w:p>
        <w:p w14:paraId="5FE6EC8B" w14:textId="4676DA27" w:rsidR="00975352" w:rsidRDefault="00975352">
          <w:pPr>
            <w:pStyle w:val="TOC2"/>
            <w:tabs>
              <w:tab w:val="right" w:leader="dot" w:pos="9926"/>
            </w:tabs>
            <w:rPr>
              <w:b w:val="0"/>
              <w:noProof/>
              <w:color w:val="auto"/>
              <w:sz w:val="22"/>
              <w:lang w:val="en-GB" w:eastAsia="en-GB"/>
            </w:rPr>
          </w:pPr>
          <w:hyperlink w:anchor="_Toc126499516" w:history="1">
            <w:r w:rsidRPr="0041665F">
              <w:rPr>
                <w:rStyle w:val="Hyperlink"/>
                <w:noProof/>
              </w:rPr>
              <w:t>Research and Analysis of prospective tools</w:t>
            </w:r>
            <w:r>
              <w:rPr>
                <w:noProof/>
                <w:webHidden/>
              </w:rPr>
              <w:tab/>
            </w:r>
            <w:r>
              <w:rPr>
                <w:noProof/>
                <w:webHidden/>
              </w:rPr>
              <w:fldChar w:fldCharType="begin"/>
            </w:r>
            <w:r>
              <w:rPr>
                <w:noProof/>
                <w:webHidden/>
              </w:rPr>
              <w:instrText xml:space="preserve"> PAGEREF _Toc126499516 \h </w:instrText>
            </w:r>
            <w:r>
              <w:rPr>
                <w:noProof/>
                <w:webHidden/>
              </w:rPr>
            </w:r>
            <w:r>
              <w:rPr>
                <w:noProof/>
                <w:webHidden/>
              </w:rPr>
              <w:fldChar w:fldCharType="separate"/>
            </w:r>
            <w:r>
              <w:rPr>
                <w:noProof/>
                <w:webHidden/>
              </w:rPr>
              <w:t>15</w:t>
            </w:r>
            <w:r>
              <w:rPr>
                <w:noProof/>
                <w:webHidden/>
              </w:rPr>
              <w:fldChar w:fldCharType="end"/>
            </w:r>
          </w:hyperlink>
        </w:p>
        <w:p w14:paraId="390D6E3B" w14:textId="4C48FF9F" w:rsidR="00975352" w:rsidRDefault="00975352">
          <w:pPr>
            <w:pStyle w:val="TOC3"/>
            <w:tabs>
              <w:tab w:val="right" w:leader="dot" w:pos="9926"/>
            </w:tabs>
            <w:rPr>
              <w:b w:val="0"/>
              <w:noProof/>
              <w:color w:val="auto"/>
              <w:sz w:val="22"/>
              <w:lang w:val="en-GB" w:eastAsia="en-GB"/>
            </w:rPr>
          </w:pPr>
          <w:hyperlink w:anchor="_Toc126499517" w:history="1">
            <w:r w:rsidRPr="0041665F">
              <w:rPr>
                <w:rStyle w:val="Hyperlink"/>
                <w:noProof/>
              </w:rPr>
              <w:t>Website Research and Methodology</w:t>
            </w:r>
            <w:r>
              <w:rPr>
                <w:noProof/>
                <w:webHidden/>
              </w:rPr>
              <w:tab/>
            </w:r>
            <w:r>
              <w:rPr>
                <w:noProof/>
                <w:webHidden/>
              </w:rPr>
              <w:fldChar w:fldCharType="begin"/>
            </w:r>
            <w:r>
              <w:rPr>
                <w:noProof/>
                <w:webHidden/>
              </w:rPr>
              <w:instrText xml:space="preserve"> PAGEREF _Toc126499517 \h </w:instrText>
            </w:r>
            <w:r>
              <w:rPr>
                <w:noProof/>
                <w:webHidden/>
              </w:rPr>
            </w:r>
            <w:r>
              <w:rPr>
                <w:noProof/>
                <w:webHidden/>
              </w:rPr>
              <w:fldChar w:fldCharType="separate"/>
            </w:r>
            <w:r>
              <w:rPr>
                <w:noProof/>
                <w:webHidden/>
              </w:rPr>
              <w:t>15</w:t>
            </w:r>
            <w:r>
              <w:rPr>
                <w:noProof/>
                <w:webHidden/>
              </w:rPr>
              <w:fldChar w:fldCharType="end"/>
            </w:r>
          </w:hyperlink>
        </w:p>
        <w:p w14:paraId="534AB030" w14:textId="5C076298" w:rsidR="00975352" w:rsidRDefault="00975352">
          <w:pPr>
            <w:pStyle w:val="TOC3"/>
            <w:tabs>
              <w:tab w:val="right" w:leader="dot" w:pos="9926"/>
            </w:tabs>
            <w:rPr>
              <w:b w:val="0"/>
              <w:noProof/>
              <w:color w:val="auto"/>
              <w:sz w:val="22"/>
              <w:lang w:val="en-GB" w:eastAsia="en-GB"/>
            </w:rPr>
          </w:pPr>
          <w:hyperlink w:anchor="_Toc126499518" w:history="1">
            <w:r w:rsidRPr="0041665F">
              <w:rPr>
                <w:rStyle w:val="Hyperlink"/>
                <w:noProof/>
              </w:rPr>
              <w:t>Data Analysis Research and Methodology</w:t>
            </w:r>
            <w:r>
              <w:rPr>
                <w:noProof/>
                <w:webHidden/>
              </w:rPr>
              <w:tab/>
            </w:r>
            <w:r>
              <w:rPr>
                <w:noProof/>
                <w:webHidden/>
              </w:rPr>
              <w:fldChar w:fldCharType="begin"/>
            </w:r>
            <w:r>
              <w:rPr>
                <w:noProof/>
                <w:webHidden/>
              </w:rPr>
              <w:instrText xml:space="preserve"> PAGEREF _Toc126499518 \h </w:instrText>
            </w:r>
            <w:r>
              <w:rPr>
                <w:noProof/>
                <w:webHidden/>
              </w:rPr>
            </w:r>
            <w:r>
              <w:rPr>
                <w:noProof/>
                <w:webHidden/>
              </w:rPr>
              <w:fldChar w:fldCharType="separate"/>
            </w:r>
            <w:r>
              <w:rPr>
                <w:noProof/>
                <w:webHidden/>
              </w:rPr>
              <w:t>21</w:t>
            </w:r>
            <w:r>
              <w:rPr>
                <w:noProof/>
                <w:webHidden/>
              </w:rPr>
              <w:fldChar w:fldCharType="end"/>
            </w:r>
          </w:hyperlink>
        </w:p>
        <w:p w14:paraId="73560AB5" w14:textId="0D5C2190" w:rsidR="00975352" w:rsidRDefault="00975352">
          <w:pPr>
            <w:pStyle w:val="TOC3"/>
            <w:tabs>
              <w:tab w:val="right" w:leader="dot" w:pos="9926"/>
            </w:tabs>
            <w:rPr>
              <w:b w:val="0"/>
              <w:noProof/>
              <w:color w:val="auto"/>
              <w:sz w:val="22"/>
              <w:lang w:val="en-GB" w:eastAsia="en-GB"/>
            </w:rPr>
          </w:pPr>
          <w:hyperlink w:anchor="_Toc126499519" w:history="1">
            <w:r w:rsidRPr="0041665F">
              <w:rPr>
                <w:rStyle w:val="Hyperlink"/>
                <w:noProof/>
              </w:rPr>
              <w:t>Final Methodology decided on base</w:t>
            </w:r>
            <w:r w:rsidRPr="0041665F">
              <w:rPr>
                <w:rStyle w:val="Hyperlink"/>
                <w:noProof/>
              </w:rPr>
              <w:t>d</w:t>
            </w:r>
            <w:r w:rsidRPr="0041665F">
              <w:rPr>
                <w:rStyle w:val="Hyperlink"/>
                <w:noProof/>
              </w:rPr>
              <w:t xml:space="preserve"> on research and learnings</w:t>
            </w:r>
            <w:r>
              <w:rPr>
                <w:noProof/>
                <w:webHidden/>
              </w:rPr>
              <w:tab/>
            </w:r>
            <w:r>
              <w:rPr>
                <w:noProof/>
                <w:webHidden/>
              </w:rPr>
              <w:fldChar w:fldCharType="begin"/>
            </w:r>
            <w:r>
              <w:rPr>
                <w:noProof/>
                <w:webHidden/>
              </w:rPr>
              <w:instrText xml:space="preserve"> PAGEREF _Toc126499519 \h </w:instrText>
            </w:r>
            <w:r>
              <w:rPr>
                <w:noProof/>
                <w:webHidden/>
              </w:rPr>
            </w:r>
            <w:r>
              <w:rPr>
                <w:noProof/>
                <w:webHidden/>
              </w:rPr>
              <w:fldChar w:fldCharType="separate"/>
            </w:r>
            <w:r>
              <w:rPr>
                <w:noProof/>
                <w:webHidden/>
              </w:rPr>
              <w:t>24</w:t>
            </w:r>
            <w:r>
              <w:rPr>
                <w:noProof/>
                <w:webHidden/>
              </w:rPr>
              <w:fldChar w:fldCharType="end"/>
            </w:r>
          </w:hyperlink>
        </w:p>
        <w:p w14:paraId="46E5C9D3" w14:textId="292842F5" w:rsidR="00975352" w:rsidRDefault="00975352">
          <w:pPr>
            <w:pStyle w:val="TOC1"/>
            <w:tabs>
              <w:tab w:val="right" w:leader="dot" w:pos="9926"/>
            </w:tabs>
            <w:rPr>
              <w:b w:val="0"/>
              <w:noProof/>
              <w:color w:val="auto"/>
              <w:sz w:val="22"/>
              <w:lang w:val="en-GB" w:eastAsia="en-GB"/>
            </w:rPr>
          </w:pPr>
          <w:hyperlink w:anchor="_Toc126499520" w:history="1">
            <w:r w:rsidRPr="0041665F">
              <w:rPr>
                <w:rStyle w:val="Hyperlink"/>
                <w:noProof/>
              </w:rPr>
              <w:t>Design</w:t>
            </w:r>
            <w:r>
              <w:rPr>
                <w:noProof/>
                <w:webHidden/>
              </w:rPr>
              <w:tab/>
            </w:r>
            <w:r>
              <w:rPr>
                <w:noProof/>
                <w:webHidden/>
              </w:rPr>
              <w:fldChar w:fldCharType="begin"/>
            </w:r>
            <w:r>
              <w:rPr>
                <w:noProof/>
                <w:webHidden/>
              </w:rPr>
              <w:instrText xml:space="preserve"> PAGEREF _Toc126499520 \h </w:instrText>
            </w:r>
            <w:r>
              <w:rPr>
                <w:noProof/>
                <w:webHidden/>
              </w:rPr>
            </w:r>
            <w:r>
              <w:rPr>
                <w:noProof/>
                <w:webHidden/>
              </w:rPr>
              <w:fldChar w:fldCharType="separate"/>
            </w:r>
            <w:r>
              <w:rPr>
                <w:noProof/>
                <w:webHidden/>
              </w:rPr>
              <w:t>28</w:t>
            </w:r>
            <w:r>
              <w:rPr>
                <w:noProof/>
                <w:webHidden/>
              </w:rPr>
              <w:fldChar w:fldCharType="end"/>
            </w:r>
          </w:hyperlink>
        </w:p>
        <w:p w14:paraId="787C7818" w14:textId="59FA8AD6" w:rsidR="00975352" w:rsidRDefault="00975352">
          <w:pPr>
            <w:pStyle w:val="TOC2"/>
            <w:tabs>
              <w:tab w:val="right" w:leader="dot" w:pos="9926"/>
            </w:tabs>
            <w:rPr>
              <w:b w:val="0"/>
              <w:noProof/>
              <w:color w:val="auto"/>
              <w:sz w:val="22"/>
              <w:lang w:val="en-GB" w:eastAsia="en-GB"/>
            </w:rPr>
          </w:pPr>
          <w:hyperlink w:anchor="_Toc126499521" w:history="1">
            <w:r w:rsidRPr="0041665F">
              <w:rPr>
                <w:rStyle w:val="Hyperlink"/>
                <w:noProof/>
              </w:rPr>
              <w:t>Customer requirements and input</w:t>
            </w:r>
            <w:r>
              <w:rPr>
                <w:noProof/>
                <w:webHidden/>
              </w:rPr>
              <w:tab/>
            </w:r>
            <w:r>
              <w:rPr>
                <w:noProof/>
                <w:webHidden/>
              </w:rPr>
              <w:fldChar w:fldCharType="begin"/>
            </w:r>
            <w:r>
              <w:rPr>
                <w:noProof/>
                <w:webHidden/>
              </w:rPr>
              <w:instrText xml:space="preserve"> PAGEREF _Toc126499521 \h </w:instrText>
            </w:r>
            <w:r>
              <w:rPr>
                <w:noProof/>
                <w:webHidden/>
              </w:rPr>
            </w:r>
            <w:r>
              <w:rPr>
                <w:noProof/>
                <w:webHidden/>
              </w:rPr>
              <w:fldChar w:fldCharType="separate"/>
            </w:r>
            <w:r>
              <w:rPr>
                <w:noProof/>
                <w:webHidden/>
              </w:rPr>
              <w:t>29</w:t>
            </w:r>
            <w:r>
              <w:rPr>
                <w:noProof/>
                <w:webHidden/>
              </w:rPr>
              <w:fldChar w:fldCharType="end"/>
            </w:r>
          </w:hyperlink>
        </w:p>
        <w:p w14:paraId="5A1825C1" w14:textId="3CE036C4" w:rsidR="00975352" w:rsidRDefault="00975352">
          <w:pPr>
            <w:pStyle w:val="TOC2"/>
            <w:tabs>
              <w:tab w:val="right" w:leader="dot" w:pos="9926"/>
            </w:tabs>
            <w:rPr>
              <w:b w:val="0"/>
              <w:noProof/>
              <w:color w:val="auto"/>
              <w:sz w:val="22"/>
              <w:lang w:val="en-GB" w:eastAsia="en-GB"/>
            </w:rPr>
          </w:pPr>
          <w:hyperlink w:anchor="_Toc126499522" w:history="1">
            <w:r w:rsidRPr="0041665F">
              <w:rPr>
                <w:rStyle w:val="Hyperlink"/>
                <w:noProof/>
              </w:rPr>
              <w:t>Screen Designs</w:t>
            </w:r>
            <w:r>
              <w:rPr>
                <w:noProof/>
                <w:webHidden/>
              </w:rPr>
              <w:tab/>
            </w:r>
            <w:r>
              <w:rPr>
                <w:noProof/>
                <w:webHidden/>
              </w:rPr>
              <w:fldChar w:fldCharType="begin"/>
            </w:r>
            <w:r>
              <w:rPr>
                <w:noProof/>
                <w:webHidden/>
              </w:rPr>
              <w:instrText xml:space="preserve"> PAGEREF _Toc126499522 \h </w:instrText>
            </w:r>
            <w:r>
              <w:rPr>
                <w:noProof/>
                <w:webHidden/>
              </w:rPr>
            </w:r>
            <w:r>
              <w:rPr>
                <w:noProof/>
                <w:webHidden/>
              </w:rPr>
              <w:fldChar w:fldCharType="separate"/>
            </w:r>
            <w:r>
              <w:rPr>
                <w:noProof/>
                <w:webHidden/>
              </w:rPr>
              <w:t>29</w:t>
            </w:r>
            <w:r>
              <w:rPr>
                <w:noProof/>
                <w:webHidden/>
              </w:rPr>
              <w:fldChar w:fldCharType="end"/>
            </w:r>
          </w:hyperlink>
        </w:p>
        <w:p w14:paraId="6B6D52D3" w14:textId="39B2D870" w:rsidR="00975352" w:rsidRDefault="00975352">
          <w:pPr>
            <w:pStyle w:val="TOC2"/>
            <w:tabs>
              <w:tab w:val="right" w:leader="dot" w:pos="9926"/>
            </w:tabs>
            <w:rPr>
              <w:b w:val="0"/>
              <w:noProof/>
              <w:color w:val="auto"/>
              <w:sz w:val="22"/>
              <w:lang w:val="en-GB" w:eastAsia="en-GB"/>
            </w:rPr>
          </w:pPr>
          <w:hyperlink w:anchor="_Toc126499523" w:history="1">
            <w:r w:rsidRPr="0041665F">
              <w:rPr>
                <w:rStyle w:val="Hyperlink"/>
                <w:noProof/>
              </w:rPr>
              <w:t>Walkthrough</w:t>
            </w:r>
            <w:r>
              <w:rPr>
                <w:noProof/>
                <w:webHidden/>
              </w:rPr>
              <w:tab/>
            </w:r>
            <w:r>
              <w:rPr>
                <w:noProof/>
                <w:webHidden/>
              </w:rPr>
              <w:fldChar w:fldCharType="begin"/>
            </w:r>
            <w:r>
              <w:rPr>
                <w:noProof/>
                <w:webHidden/>
              </w:rPr>
              <w:instrText xml:space="preserve"> PAGEREF _Toc126499523 \h </w:instrText>
            </w:r>
            <w:r>
              <w:rPr>
                <w:noProof/>
                <w:webHidden/>
              </w:rPr>
            </w:r>
            <w:r>
              <w:rPr>
                <w:noProof/>
                <w:webHidden/>
              </w:rPr>
              <w:fldChar w:fldCharType="separate"/>
            </w:r>
            <w:r>
              <w:rPr>
                <w:noProof/>
                <w:webHidden/>
              </w:rPr>
              <w:t>30</w:t>
            </w:r>
            <w:r>
              <w:rPr>
                <w:noProof/>
                <w:webHidden/>
              </w:rPr>
              <w:fldChar w:fldCharType="end"/>
            </w:r>
          </w:hyperlink>
        </w:p>
        <w:p w14:paraId="5C0F5034" w14:textId="22D318B2" w:rsidR="00975352" w:rsidRDefault="00975352">
          <w:pPr>
            <w:pStyle w:val="TOC2"/>
            <w:tabs>
              <w:tab w:val="right" w:leader="dot" w:pos="9926"/>
            </w:tabs>
            <w:rPr>
              <w:b w:val="0"/>
              <w:noProof/>
              <w:color w:val="auto"/>
              <w:sz w:val="22"/>
              <w:lang w:val="en-GB" w:eastAsia="en-GB"/>
            </w:rPr>
          </w:pPr>
          <w:hyperlink w:anchor="_Toc126499524" w:history="1">
            <w:r w:rsidRPr="0041665F">
              <w:rPr>
                <w:rStyle w:val="Hyperlink"/>
                <w:noProof/>
              </w:rPr>
              <w:t>Data model</w:t>
            </w:r>
            <w:r>
              <w:rPr>
                <w:noProof/>
                <w:webHidden/>
              </w:rPr>
              <w:tab/>
            </w:r>
            <w:r>
              <w:rPr>
                <w:noProof/>
                <w:webHidden/>
              </w:rPr>
              <w:fldChar w:fldCharType="begin"/>
            </w:r>
            <w:r>
              <w:rPr>
                <w:noProof/>
                <w:webHidden/>
              </w:rPr>
              <w:instrText xml:space="preserve"> PAGEREF _Toc126499524 \h </w:instrText>
            </w:r>
            <w:r>
              <w:rPr>
                <w:noProof/>
                <w:webHidden/>
              </w:rPr>
            </w:r>
            <w:r>
              <w:rPr>
                <w:noProof/>
                <w:webHidden/>
              </w:rPr>
              <w:fldChar w:fldCharType="separate"/>
            </w:r>
            <w:r>
              <w:rPr>
                <w:noProof/>
                <w:webHidden/>
              </w:rPr>
              <w:t>30</w:t>
            </w:r>
            <w:r>
              <w:rPr>
                <w:noProof/>
                <w:webHidden/>
              </w:rPr>
              <w:fldChar w:fldCharType="end"/>
            </w:r>
          </w:hyperlink>
        </w:p>
        <w:p w14:paraId="5284B5ED" w14:textId="2453C840" w:rsidR="00975352" w:rsidRDefault="00975352">
          <w:pPr>
            <w:pStyle w:val="TOC3"/>
            <w:tabs>
              <w:tab w:val="right" w:leader="dot" w:pos="9926"/>
            </w:tabs>
            <w:rPr>
              <w:b w:val="0"/>
              <w:noProof/>
              <w:color w:val="auto"/>
              <w:sz w:val="22"/>
              <w:lang w:val="en-GB" w:eastAsia="en-GB"/>
            </w:rPr>
          </w:pPr>
          <w:hyperlink w:anchor="_Toc126499525" w:history="1">
            <w:r w:rsidRPr="0041665F">
              <w:rPr>
                <w:rStyle w:val="Hyperlink"/>
                <w:noProof/>
              </w:rPr>
              <w:t>CLASS DIAGRAM</w:t>
            </w:r>
            <w:r>
              <w:rPr>
                <w:noProof/>
                <w:webHidden/>
              </w:rPr>
              <w:tab/>
            </w:r>
            <w:r>
              <w:rPr>
                <w:noProof/>
                <w:webHidden/>
              </w:rPr>
              <w:fldChar w:fldCharType="begin"/>
            </w:r>
            <w:r>
              <w:rPr>
                <w:noProof/>
                <w:webHidden/>
              </w:rPr>
              <w:instrText xml:space="preserve"> PAGEREF _Toc126499525 \h </w:instrText>
            </w:r>
            <w:r>
              <w:rPr>
                <w:noProof/>
                <w:webHidden/>
              </w:rPr>
            </w:r>
            <w:r>
              <w:rPr>
                <w:noProof/>
                <w:webHidden/>
              </w:rPr>
              <w:fldChar w:fldCharType="separate"/>
            </w:r>
            <w:r>
              <w:rPr>
                <w:noProof/>
                <w:webHidden/>
              </w:rPr>
              <w:t>30</w:t>
            </w:r>
            <w:r>
              <w:rPr>
                <w:noProof/>
                <w:webHidden/>
              </w:rPr>
              <w:fldChar w:fldCharType="end"/>
            </w:r>
          </w:hyperlink>
        </w:p>
        <w:p w14:paraId="48443989" w14:textId="7DABE73B" w:rsidR="00975352" w:rsidRDefault="00975352">
          <w:pPr>
            <w:pStyle w:val="TOC1"/>
            <w:tabs>
              <w:tab w:val="right" w:leader="dot" w:pos="9926"/>
            </w:tabs>
            <w:rPr>
              <w:b w:val="0"/>
              <w:noProof/>
              <w:color w:val="auto"/>
              <w:sz w:val="22"/>
              <w:lang w:val="en-GB" w:eastAsia="en-GB"/>
            </w:rPr>
          </w:pPr>
          <w:hyperlink w:anchor="_Toc126499526" w:history="1">
            <w:r w:rsidRPr="0041665F">
              <w:rPr>
                <w:rStyle w:val="Hyperlink"/>
                <w:noProof/>
              </w:rPr>
              <w:t>Bibliography</w:t>
            </w:r>
            <w:r>
              <w:rPr>
                <w:noProof/>
                <w:webHidden/>
              </w:rPr>
              <w:tab/>
            </w:r>
            <w:r>
              <w:rPr>
                <w:noProof/>
                <w:webHidden/>
              </w:rPr>
              <w:fldChar w:fldCharType="begin"/>
            </w:r>
            <w:r>
              <w:rPr>
                <w:noProof/>
                <w:webHidden/>
              </w:rPr>
              <w:instrText xml:space="preserve"> PAGEREF _Toc126499526 \h </w:instrText>
            </w:r>
            <w:r>
              <w:rPr>
                <w:noProof/>
                <w:webHidden/>
              </w:rPr>
            </w:r>
            <w:r>
              <w:rPr>
                <w:noProof/>
                <w:webHidden/>
              </w:rPr>
              <w:fldChar w:fldCharType="separate"/>
            </w:r>
            <w:r>
              <w:rPr>
                <w:noProof/>
                <w:webHidden/>
              </w:rPr>
              <w:t>31</w:t>
            </w:r>
            <w:r>
              <w:rPr>
                <w:noProof/>
                <w:webHidden/>
              </w:rPr>
              <w:fldChar w:fldCharType="end"/>
            </w:r>
          </w:hyperlink>
        </w:p>
        <w:p w14:paraId="7C6020F2" w14:textId="42E14E5C" w:rsidR="00975352" w:rsidRDefault="00975352">
          <w:pPr>
            <w:pStyle w:val="TOC1"/>
            <w:tabs>
              <w:tab w:val="right" w:leader="dot" w:pos="9926"/>
            </w:tabs>
            <w:rPr>
              <w:b w:val="0"/>
              <w:noProof/>
              <w:color w:val="auto"/>
              <w:sz w:val="22"/>
              <w:lang w:val="en-GB" w:eastAsia="en-GB"/>
            </w:rPr>
          </w:pPr>
          <w:hyperlink w:anchor="_Toc126499527" w:history="1">
            <w:r w:rsidRPr="0041665F">
              <w:rPr>
                <w:rStyle w:val="Hyperlink"/>
                <w:noProof/>
              </w:rPr>
              <w:t>Project Tools</w:t>
            </w:r>
            <w:r>
              <w:rPr>
                <w:noProof/>
                <w:webHidden/>
              </w:rPr>
              <w:tab/>
            </w:r>
            <w:r>
              <w:rPr>
                <w:noProof/>
                <w:webHidden/>
              </w:rPr>
              <w:fldChar w:fldCharType="begin"/>
            </w:r>
            <w:r>
              <w:rPr>
                <w:noProof/>
                <w:webHidden/>
              </w:rPr>
              <w:instrText xml:space="preserve"> PAGEREF _Toc126499527 \h </w:instrText>
            </w:r>
            <w:r>
              <w:rPr>
                <w:noProof/>
                <w:webHidden/>
              </w:rPr>
            </w:r>
            <w:r>
              <w:rPr>
                <w:noProof/>
                <w:webHidden/>
              </w:rPr>
              <w:fldChar w:fldCharType="separate"/>
            </w:r>
            <w:r>
              <w:rPr>
                <w:noProof/>
                <w:webHidden/>
              </w:rPr>
              <w:t>32</w:t>
            </w:r>
            <w:r>
              <w:rPr>
                <w:noProof/>
                <w:webHidden/>
              </w:rPr>
              <w:fldChar w:fldCharType="end"/>
            </w:r>
          </w:hyperlink>
        </w:p>
        <w:p w14:paraId="0EDCDE80" w14:textId="7BC0EF02" w:rsidR="00975352" w:rsidRDefault="00975352">
          <w:pPr>
            <w:pStyle w:val="TOC1"/>
            <w:tabs>
              <w:tab w:val="right" w:leader="dot" w:pos="9926"/>
            </w:tabs>
            <w:rPr>
              <w:b w:val="0"/>
              <w:noProof/>
              <w:color w:val="auto"/>
              <w:sz w:val="22"/>
              <w:lang w:val="en-GB" w:eastAsia="en-GB"/>
            </w:rPr>
          </w:pPr>
          <w:hyperlink w:anchor="_Toc126499528" w:history="1">
            <w:r w:rsidRPr="0041665F">
              <w:rPr>
                <w:rStyle w:val="Hyperlink"/>
                <w:noProof/>
              </w:rPr>
              <w:t>Appendices</w:t>
            </w:r>
            <w:r>
              <w:rPr>
                <w:noProof/>
                <w:webHidden/>
              </w:rPr>
              <w:tab/>
            </w:r>
            <w:r>
              <w:rPr>
                <w:noProof/>
                <w:webHidden/>
              </w:rPr>
              <w:fldChar w:fldCharType="begin"/>
            </w:r>
            <w:r>
              <w:rPr>
                <w:noProof/>
                <w:webHidden/>
              </w:rPr>
              <w:instrText xml:space="preserve"> PAGEREF _Toc126499528 \h </w:instrText>
            </w:r>
            <w:r>
              <w:rPr>
                <w:noProof/>
                <w:webHidden/>
              </w:rPr>
            </w:r>
            <w:r>
              <w:rPr>
                <w:noProof/>
                <w:webHidden/>
              </w:rPr>
              <w:fldChar w:fldCharType="separate"/>
            </w:r>
            <w:r>
              <w:rPr>
                <w:noProof/>
                <w:webHidden/>
              </w:rPr>
              <w:t>34</w:t>
            </w:r>
            <w:r>
              <w:rPr>
                <w:noProof/>
                <w:webHidden/>
              </w:rPr>
              <w:fldChar w:fldCharType="end"/>
            </w:r>
          </w:hyperlink>
        </w:p>
        <w:p w14:paraId="24158A65" w14:textId="4A508E45" w:rsidR="00E82505" w:rsidRDefault="00E82505">
          <w:r>
            <w:rPr>
              <w:bCs/>
              <w:noProof/>
            </w:rPr>
            <w:fldChar w:fldCharType="end"/>
          </w:r>
        </w:p>
      </w:sdtContent>
    </w:sdt>
    <w:p w14:paraId="737CCB31" w14:textId="158C1402" w:rsidR="00E82505" w:rsidRDefault="00E82505" w:rsidP="00E1515D"/>
    <w:p w14:paraId="4B46600B" w14:textId="65DF5412" w:rsidR="00E82505" w:rsidRDefault="00E82505" w:rsidP="00E1515D"/>
    <w:p w14:paraId="53AD161F" w14:textId="6D70446B" w:rsidR="001C2F9A" w:rsidRDefault="001C2F9A" w:rsidP="001C2F9A">
      <w:pPr>
        <w:pStyle w:val="Heading1"/>
      </w:pPr>
      <w:bookmarkStart w:id="5" w:name="_Toc126499510"/>
      <w:r>
        <w:t>Table of Figures</w:t>
      </w:r>
      <w:bookmarkEnd w:id="5"/>
    </w:p>
    <w:p w14:paraId="43A91AB8" w14:textId="4972D910" w:rsidR="00E82505" w:rsidRDefault="00E82505" w:rsidP="00E1515D"/>
    <w:p w14:paraId="6BD010D7" w14:textId="2822EF49" w:rsidR="000D43CD" w:rsidRDefault="000D43CD" w:rsidP="00E1515D"/>
    <w:p w14:paraId="5F427BA4" w14:textId="148E1E4B" w:rsidR="000D43CD" w:rsidRDefault="000D43CD" w:rsidP="00E1515D"/>
    <w:p w14:paraId="467E102D" w14:textId="5CE37829" w:rsidR="00975352" w:rsidRDefault="001C2F9A">
      <w:pPr>
        <w:pStyle w:val="TableofFigures"/>
        <w:tabs>
          <w:tab w:val="right" w:leader="dot" w:pos="9926"/>
        </w:tabs>
        <w:rPr>
          <w:b w:val="0"/>
          <w:noProof/>
          <w:color w:val="auto"/>
          <w:sz w:val="22"/>
          <w:lang w:val="en-GB" w:eastAsia="en-GB"/>
        </w:rPr>
      </w:pPr>
      <w:r>
        <w:fldChar w:fldCharType="begin"/>
      </w:r>
      <w:r>
        <w:instrText xml:space="preserve"> TOC \h \z \c "Figure" </w:instrText>
      </w:r>
      <w:r>
        <w:fldChar w:fldCharType="separate"/>
      </w:r>
      <w:hyperlink w:anchor="_Toc126499642" w:history="1">
        <w:r w:rsidR="00975352" w:rsidRPr="00192F9D">
          <w:rPr>
            <w:rStyle w:val="Hyperlink"/>
            <w:noProof/>
          </w:rPr>
          <w:t>Figure 1</w:t>
        </w:r>
        <w:r w:rsidR="00975352">
          <w:rPr>
            <w:noProof/>
            <w:webHidden/>
          </w:rPr>
          <w:tab/>
        </w:r>
        <w:r w:rsidR="00975352">
          <w:rPr>
            <w:noProof/>
            <w:webHidden/>
          </w:rPr>
          <w:fldChar w:fldCharType="begin"/>
        </w:r>
        <w:r w:rsidR="00975352">
          <w:rPr>
            <w:noProof/>
            <w:webHidden/>
          </w:rPr>
          <w:instrText xml:space="preserve"> PAGEREF _Toc126499642 \h </w:instrText>
        </w:r>
        <w:r w:rsidR="00975352">
          <w:rPr>
            <w:noProof/>
            <w:webHidden/>
          </w:rPr>
        </w:r>
        <w:r w:rsidR="00975352">
          <w:rPr>
            <w:noProof/>
            <w:webHidden/>
          </w:rPr>
          <w:fldChar w:fldCharType="separate"/>
        </w:r>
        <w:r w:rsidR="00975352">
          <w:rPr>
            <w:noProof/>
            <w:webHidden/>
          </w:rPr>
          <w:t>13</w:t>
        </w:r>
        <w:r w:rsidR="00975352">
          <w:rPr>
            <w:noProof/>
            <w:webHidden/>
          </w:rPr>
          <w:fldChar w:fldCharType="end"/>
        </w:r>
      </w:hyperlink>
    </w:p>
    <w:p w14:paraId="6D3F7958" w14:textId="0A897838" w:rsidR="00975352" w:rsidRDefault="00975352">
      <w:pPr>
        <w:pStyle w:val="TableofFigures"/>
        <w:tabs>
          <w:tab w:val="right" w:leader="dot" w:pos="9926"/>
        </w:tabs>
        <w:rPr>
          <w:b w:val="0"/>
          <w:noProof/>
          <w:color w:val="auto"/>
          <w:sz w:val="22"/>
          <w:lang w:val="en-GB" w:eastAsia="en-GB"/>
        </w:rPr>
      </w:pPr>
      <w:hyperlink w:anchor="_Toc126499643" w:history="1">
        <w:r w:rsidRPr="00192F9D">
          <w:rPr>
            <w:rStyle w:val="Hyperlink"/>
            <w:noProof/>
          </w:rPr>
          <w:t>Figure 2</w:t>
        </w:r>
        <w:r>
          <w:rPr>
            <w:noProof/>
            <w:webHidden/>
          </w:rPr>
          <w:tab/>
        </w:r>
        <w:r>
          <w:rPr>
            <w:noProof/>
            <w:webHidden/>
          </w:rPr>
          <w:fldChar w:fldCharType="begin"/>
        </w:r>
        <w:r>
          <w:rPr>
            <w:noProof/>
            <w:webHidden/>
          </w:rPr>
          <w:instrText xml:space="preserve"> PAGEREF _Toc126499643 \h </w:instrText>
        </w:r>
        <w:r>
          <w:rPr>
            <w:noProof/>
            <w:webHidden/>
          </w:rPr>
        </w:r>
        <w:r>
          <w:rPr>
            <w:noProof/>
            <w:webHidden/>
          </w:rPr>
          <w:fldChar w:fldCharType="separate"/>
        </w:r>
        <w:r>
          <w:rPr>
            <w:noProof/>
            <w:webHidden/>
          </w:rPr>
          <w:t>13</w:t>
        </w:r>
        <w:r>
          <w:rPr>
            <w:noProof/>
            <w:webHidden/>
          </w:rPr>
          <w:fldChar w:fldCharType="end"/>
        </w:r>
      </w:hyperlink>
    </w:p>
    <w:p w14:paraId="371F0D7F" w14:textId="78520A4D" w:rsidR="00975352" w:rsidRDefault="00975352">
      <w:pPr>
        <w:pStyle w:val="TableofFigures"/>
        <w:tabs>
          <w:tab w:val="right" w:leader="dot" w:pos="9926"/>
        </w:tabs>
        <w:rPr>
          <w:b w:val="0"/>
          <w:noProof/>
          <w:color w:val="auto"/>
          <w:sz w:val="22"/>
          <w:lang w:val="en-GB" w:eastAsia="en-GB"/>
        </w:rPr>
      </w:pPr>
      <w:hyperlink w:anchor="_Toc126499644" w:history="1">
        <w:r w:rsidRPr="00192F9D">
          <w:rPr>
            <w:rStyle w:val="Hyperlink"/>
            <w:noProof/>
          </w:rPr>
          <w:t>Figure 3</w:t>
        </w:r>
        <w:r>
          <w:rPr>
            <w:noProof/>
            <w:webHidden/>
          </w:rPr>
          <w:tab/>
        </w:r>
        <w:r>
          <w:rPr>
            <w:noProof/>
            <w:webHidden/>
          </w:rPr>
          <w:fldChar w:fldCharType="begin"/>
        </w:r>
        <w:r>
          <w:rPr>
            <w:noProof/>
            <w:webHidden/>
          </w:rPr>
          <w:instrText xml:space="preserve"> PAGEREF _Toc126499644 \h </w:instrText>
        </w:r>
        <w:r>
          <w:rPr>
            <w:noProof/>
            <w:webHidden/>
          </w:rPr>
        </w:r>
        <w:r>
          <w:rPr>
            <w:noProof/>
            <w:webHidden/>
          </w:rPr>
          <w:fldChar w:fldCharType="separate"/>
        </w:r>
        <w:r>
          <w:rPr>
            <w:noProof/>
            <w:webHidden/>
          </w:rPr>
          <w:t>14</w:t>
        </w:r>
        <w:r>
          <w:rPr>
            <w:noProof/>
            <w:webHidden/>
          </w:rPr>
          <w:fldChar w:fldCharType="end"/>
        </w:r>
      </w:hyperlink>
    </w:p>
    <w:p w14:paraId="3D558399" w14:textId="309E3DD8" w:rsidR="00975352" w:rsidRDefault="00975352">
      <w:pPr>
        <w:pStyle w:val="TableofFigures"/>
        <w:tabs>
          <w:tab w:val="right" w:leader="dot" w:pos="9926"/>
        </w:tabs>
        <w:rPr>
          <w:b w:val="0"/>
          <w:noProof/>
          <w:color w:val="auto"/>
          <w:sz w:val="22"/>
          <w:lang w:val="en-GB" w:eastAsia="en-GB"/>
        </w:rPr>
      </w:pPr>
      <w:hyperlink w:anchor="_Toc126499645" w:history="1">
        <w:r w:rsidRPr="00192F9D">
          <w:rPr>
            <w:rStyle w:val="Hyperlink"/>
            <w:noProof/>
          </w:rPr>
          <w:t>Figure 4</w:t>
        </w:r>
        <w:r>
          <w:rPr>
            <w:noProof/>
            <w:webHidden/>
          </w:rPr>
          <w:tab/>
        </w:r>
        <w:r>
          <w:rPr>
            <w:noProof/>
            <w:webHidden/>
          </w:rPr>
          <w:fldChar w:fldCharType="begin"/>
        </w:r>
        <w:r>
          <w:rPr>
            <w:noProof/>
            <w:webHidden/>
          </w:rPr>
          <w:instrText xml:space="preserve"> PAGEREF _Toc126499645 \h </w:instrText>
        </w:r>
        <w:r>
          <w:rPr>
            <w:noProof/>
            <w:webHidden/>
          </w:rPr>
        </w:r>
        <w:r>
          <w:rPr>
            <w:noProof/>
            <w:webHidden/>
          </w:rPr>
          <w:fldChar w:fldCharType="separate"/>
        </w:r>
        <w:r>
          <w:rPr>
            <w:noProof/>
            <w:webHidden/>
          </w:rPr>
          <w:t>15</w:t>
        </w:r>
        <w:r>
          <w:rPr>
            <w:noProof/>
            <w:webHidden/>
          </w:rPr>
          <w:fldChar w:fldCharType="end"/>
        </w:r>
      </w:hyperlink>
    </w:p>
    <w:p w14:paraId="14A662D8" w14:textId="0C1FA524" w:rsidR="00975352" w:rsidRDefault="00975352">
      <w:pPr>
        <w:pStyle w:val="TableofFigures"/>
        <w:tabs>
          <w:tab w:val="right" w:leader="dot" w:pos="9926"/>
        </w:tabs>
        <w:rPr>
          <w:b w:val="0"/>
          <w:noProof/>
          <w:color w:val="auto"/>
          <w:sz w:val="22"/>
          <w:lang w:val="en-GB" w:eastAsia="en-GB"/>
        </w:rPr>
      </w:pPr>
      <w:hyperlink w:anchor="_Toc126499646" w:history="1">
        <w:r w:rsidRPr="00192F9D">
          <w:rPr>
            <w:rStyle w:val="Hyperlink"/>
            <w:noProof/>
          </w:rPr>
          <w:t>Figure 5</w:t>
        </w:r>
        <w:r>
          <w:rPr>
            <w:noProof/>
            <w:webHidden/>
          </w:rPr>
          <w:tab/>
        </w:r>
        <w:r>
          <w:rPr>
            <w:noProof/>
            <w:webHidden/>
          </w:rPr>
          <w:fldChar w:fldCharType="begin"/>
        </w:r>
        <w:r>
          <w:rPr>
            <w:noProof/>
            <w:webHidden/>
          </w:rPr>
          <w:instrText xml:space="preserve"> PAGEREF _Toc126499646 \h </w:instrText>
        </w:r>
        <w:r>
          <w:rPr>
            <w:noProof/>
            <w:webHidden/>
          </w:rPr>
        </w:r>
        <w:r>
          <w:rPr>
            <w:noProof/>
            <w:webHidden/>
          </w:rPr>
          <w:fldChar w:fldCharType="separate"/>
        </w:r>
        <w:r>
          <w:rPr>
            <w:noProof/>
            <w:webHidden/>
          </w:rPr>
          <w:t>17</w:t>
        </w:r>
        <w:r>
          <w:rPr>
            <w:noProof/>
            <w:webHidden/>
          </w:rPr>
          <w:fldChar w:fldCharType="end"/>
        </w:r>
      </w:hyperlink>
    </w:p>
    <w:p w14:paraId="4E2ABF47" w14:textId="26A59D80" w:rsidR="00975352" w:rsidRDefault="00975352">
      <w:pPr>
        <w:pStyle w:val="TableofFigures"/>
        <w:tabs>
          <w:tab w:val="right" w:leader="dot" w:pos="9926"/>
        </w:tabs>
        <w:rPr>
          <w:b w:val="0"/>
          <w:noProof/>
          <w:color w:val="auto"/>
          <w:sz w:val="22"/>
          <w:lang w:val="en-GB" w:eastAsia="en-GB"/>
        </w:rPr>
      </w:pPr>
      <w:hyperlink w:anchor="_Toc126499647" w:history="1">
        <w:r w:rsidRPr="00192F9D">
          <w:rPr>
            <w:rStyle w:val="Hyperlink"/>
            <w:noProof/>
          </w:rPr>
          <w:t>Figure 6</w:t>
        </w:r>
        <w:r>
          <w:rPr>
            <w:noProof/>
            <w:webHidden/>
          </w:rPr>
          <w:tab/>
        </w:r>
        <w:r>
          <w:rPr>
            <w:noProof/>
            <w:webHidden/>
          </w:rPr>
          <w:fldChar w:fldCharType="begin"/>
        </w:r>
        <w:r>
          <w:rPr>
            <w:noProof/>
            <w:webHidden/>
          </w:rPr>
          <w:instrText xml:space="preserve"> PAGEREF _Toc126499647 \h </w:instrText>
        </w:r>
        <w:r>
          <w:rPr>
            <w:noProof/>
            <w:webHidden/>
          </w:rPr>
        </w:r>
        <w:r>
          <w:rPr>
            <w:noProof/>
            <w:webHidden/>
          </w:rPr>
          <w:fldChar w:fldCharType="separate"/>
        </w:r>
        <w:r>
          <w:rPr>
            <w:noProof/>
            <w:webHidden/>
          </w:rPr>
          <w:t>19</w:t>
        </w:r>
        <w:r>
          <w:rPr>
            <w:noProof/>
            <w:webHidden/>
          </w:rPr>
          <w:fldChar w:fldCharType="end"/>
        </w:r>
      </w:hyperlink>
    </w:p>
    <w:p w14:paraId="58F8D338" w14:textId="23B45AC1" w:rsidR="00975352" w:rsidRDefault="00975352">
      <w:pPr>
        <w:pStyle w:val="TableofFigures"/>
        <w:tabs>
          <w:tab w:val="right" w:leader="dot" w:pos="9926"/>
        </w:tabs>
        <w:rPr>
          <w:b w:val="0"/>
          <w:noProof/>
          <w:color w:val="auto"/>
          <w:sz w:val="22"/>
          <w:lang w:val="en-GB" w:eastAsia="en-GB"/>
        </w:rPr>
      </w:pPr>
      <w:hyperlink w:anchor="_Toc126499648" w:history="1">
        <w:r w:rsidRPr="00192F9D">
          <w:rPr>
            <w:rStyle w:val="Hyperlink"/>
            <w:noProof/>
          </w:rPr>
          <w:t>Figure 7</w:t>
        </w:r>
        <w:r>
          <w:rPr>
            <w:noProof/>
            <w:webHidden/>
          </w:rPr>
          <w:tab/>
        </w:r>
        <w:r>
          <w:rPr>
            <w:noProof/>
            <w:webHidden/>
          </w:rPr>
          <w:fldChar w:fldCharType="begin"/>
        </w:r>
        <w:r>
          <w:rPr>
            <w:noProof/>
            <w:webHidden/>
          </w:rPr>
          <w:instrText xml:space="preserve"> PAGEREF _Toc126499648 \h </w:instrText>
        </w:r>
        <w:r>
          <w:rPr>
            <w:noProof/>
            <w:webHidden/>
          </w:rPr>
        </w:r>
        <w:r>
          <w:rPr>
            <w:noProof/>
            <w:webHidden/>
          </w:rPr>
          <w:fldChar w:fldCharType="separate"/>
        </w:r>
        <w:r>
          <w:rPr>
            <w:noProof/>
            <w:webHidden/>
          </w:rPr>
          <w:t>19</w:t>
        </w:r>
        <w:r>
          <w:rPr>
            <w:noProof/>
            <w:webHidden/>
          </w:rPr>
          <w:fldChar w:fldCharType="end"/>
        </w:r>
      </w:hyperlink>
    </w:p>
    <w:p w14:paraId="5CCBEFAC" w14:textId="660DF213" w:rsidR="00975352" w:rsidRDefault="00975352">
      <w:pPr>
        <w:pStyle w:val="TableofFigures"/>
        <w:tabs>
          <w:tab w:val="right" w:leader="dot" w:pos="9926"/>
        </w:tabs>
        <w:rPr>
          <w:b w:val="0"/>
          <w:noProof/>
          <w:color w:val="auto"/>
          <w:sz w:val="22"/>
          <w:lang w:val="en-GB" w:eastAsia="en-GB"/>
        </w:rPr>
      </w:pPr>
      <w:hyperlink w:anchor="_Toc126499649" w:history="1">
        <w:r w:rsidRPr="00192F9D">
          <w:rPr>
            <w:rStyle w:val="Hyperlink"/>
            <w:noProof/>
          </w:rPr>
          <w:t>Figure 8</w:t>
        </w:r>
        <w:r>
          <w:rPr>
            <w:noProof/>
            <w:webHidden/>
          </w:rPr>
          <w:tab/>
        </w:r>
        <w:r>
          <w:rPr>
            <w:noProof/>
            <w:webHidden/>
          </w:rPr>
          <w:fldChar w:fldCharType="begin"/>
        </w:r>
        <w:r>
          <w:rPr>
            <w:noProof/>
            <w:webHidden/>
          </w:rPr>
          <w:instrText xml:space="preserve"> PAGEREF _Toc126499649 \h </w:instrText>
        </w:r>
        <w:r>
          <w:rPr>
            <w:noProof/>
            <w:webHidden/>
          </w:rPr>
        </w:r>
        <w:r>
          <w:rPr>
            <w:noProof/>
            <w:webHidden/>
          </w:rPr>
          <w:fldChar w:fldCharType="separate"/>
        </w:r>
        <w:r>
          <w:rPr>
            <w:noProof/>
            <w:webHidden/>
          </w:rPr>
          <w:t>20</w:t>
        </w:r>
        <w:r>
          <w:rPr>
            <w:noProof/>
            <w:webHidden/>
          </w:rPr>
          <w:fldChar w:fldCharType="end"/>
        </w:r>
      </w:hyperlink>
    </w:p>
    <w:p w14:paraId="1557F34D" w14:textId="16B67BA5" w:rsidR="001C2F9A" w:rsidRDefault="001C2F9A" w:rsidP="00D15E75">
      <w:pPr>
        <w:pStyle w:val="Heading1"/>
      </w:pPr>
      <w:r>
        <w:lastRenderedPageBreak/>
        <w:fldChar w:fldCharType="end"/>
      </w:r>
    </w:p>
    <w:p w14:paraId="3CCB1367" w14:textId="4254E0CF" w:rsidR="006A42EE" w:rsidRDefault="006A42EE" w:rsidP="00D15E75">
      <w:pPr>
        <w:pStyle w:val="Heading1"/>
      </w:pPr>
      <w:bookmarkStart w:id="6" w:name="_Toc126499511"/>
      <w:r>
        <w:t>Table of Tables</w:t>
      </w:r>
      <w:bookmarkEnd w:id="6"/>
    </w:p>
    <w:p w14:paraId="4D4134EC" w14:textId="77777777" w:rsidR="001C2F9A" w:rsidRDefault="001C2F9A" w:rsidP="00D15E75">
      <w:pPr>
        <w:pStyle w:val="Heading1"/>
      </w:pPr>
    </w:p>
    <w:p w14:paraId="615B10F5" w14:textId="33A14C26" w:rsidR="00D15E75" w:rsidRDefault="00D15E75" w:rsidP="00D15E75">
      <w:pPr>
        <w:pStyle w:val="Heading1"/>
      </w:pPr>
      <w:bookmarkStart w:id="7" w:name="_Toc126499512"/>
      <w:r>
        <w:t>List of Abbreviations</w:t>
      </w:r>
      <w:bookmarkEnd w:id="7"/>
    </w:p>
    <w:p w14:paraId="4DF32565" w14:textId="03EE7A7F" w:rsidR="00485035" w:rsidRDefault="00485035" w:rsidP="00D15E75">
      <w:pPr>
        <w:pStyle w:val="Heading1"/>
      </w:pPr>
    </w:p>
    <w:p w14:paraId="6EDE15B4" w14:textId="73C4BD4E" w:rsidR="00485035" w:rsidRDefault="00485035" w:rsidP="00D15E75">
      <w:pPr>
        <w:pStyle w:val="Heading1"/>
      </w:pPr>
    </w:p>
    <w:p w14:paraId="5D9F4681" w14:textId="77777777" w:rsidR="00485035" w:rsidRDefault="00485035" w:rsidP="00D15E75">
      <w:pPr>
        <w:pStyle w:val="Heading1"/>
      </w:pPr>
    </w:p>
    <w:p w14:paraId="70110F29" w14:textId="31F9CD65" w:rsidR="006A42EE" w:rsidRDefault="005200FB" w:rsidP="00D15E75">
      <w:pPr>
        <w:pStyle w:val="Heading1"/>
      </w:pPr>
      <w:bookmarkStart w:id="8" w:name="_Toc126499513"/>
      <w:r>
        <w:t>A</w:t>
      </w:r>
      <w:r w:rsidR="006A42EE">
        <w:t>ppendices</w:t>
      </w:r>
      <w:bookmarkEnd w:id="8"/>
    </w:p>
    <w:p w14:paraId="77DD3696" w14:textId="7C841FE2" w:rsidR="00D15E75" w:rsidRDefault="00D15E75" w:rsidP="00E1515D"/>
    <w:p w14:paraId="73C829FE" w14:textId="60FFF014" w:rsidR="00D15E75" w:rsidRDefault="00D15E75" w:rsidP="00E1515D"/>
    <w:p w14:paraId="6B1E5D2D" w14:textId="170D86B1" w:rsidR="00485035" w:rsidRDefault="00485035">
      <w:pPr>
        <w:pStyle w:val="TableofFigures"/>
        <w:tabs>
          <w:tab w:val="right" w:leader="dot" w:pos="9926"/>
        </w:tabs>
        <w:rPr>
          <w:b w:val="0"/>
          <w:noProof/>
          <w:color w:val="auto"/>
          <w:sz w:val="22"/>
          <w:lang w:val="en-GB" w:eastAsia="en-GB"/>
        </w:rPr>
      </w:pPr>
      <w:r>
        <w:fldChar w:fldCharType="begin"/>
      </w:r>
      <w:r>
        <w:instrText xml:space="preserve"> TOC \h \z \c "Appendix" </w:instrText>
      </w:r>
      <w:r>
        <w:fldChar w:fldCharType="separate"/>
      </w:r>
      <w:hyperlink w:anchor="_Toc126417718" w:history="1">
        <w:r w:rsidRPr="00BA32DF">
          <w:rPr>
            <w:rStyle w:val="Hyperlink"/>
            <w:noProof/>
          </w:rPr>
          <w:t>Appendix A</w:t>
        </w:r>
        <w:r>
          <w:rPr>
            <w:noProof/>
            <w:webHidden/>
          </w:rPr>
          <w:tab/>
        </w:r>
        <w:r>
          <w:rPr>
            <w:noProof/>
            <w:webHidden/>
          </w:rPr>
          <w:fldChar w:fldCharType="begin"/>
        </w:r>
        <w:r>
          <w:rPr>
            <w:noProof/>
            <w:webHidden/>
          </w:rPr>
          <w:instrText xml:space="preserve"> PAGEREF _Toc126417718 \h </w:instrText>
        </w:r>
        <w:r>
          <w:rPr>
            <w:noProof/>
            <w:webHidden/>
          </w:rPr>
        </w:r>
        <w:r>
          <w:rPr>
            <w:noProof/>
            <w:webHidden/>
          </w:rPr>
          <w:fldChar w:fldCharType="separate"/>
        </w:r>
        <w:r>
          <w:rPr>
            <w:noProof/>
            <w:webHidden/>
          </w:rPr>
          <w:t>36</w:t>
        </w:r>
        <w:r>
          <w:rPr>
            <w:noProof/>
            <w:webHidden/>
          </w:rPr>
          <w:fldChar w:fldCharType="end"/>
        </w:r>
      </w:hyperlink>
    </w:p>
    <w:p w14:paraId="55AA2461" w14:textId="06E98921" w:rsidR="00D15E75" w:rsidRDefault="00485035" w:rsidP="00E1515D">
      <w:r>
        <w:fldChar w:fldCharType="end"/>
      </w:r>
    </w:p>
    <w:p w14:paraId="3F523246" w14:textId="4F5F8B02" w:rsidR="00D15E75" w:rsidRDefault="00D15E75" w:rsidP="00E1515D"/>
    <w:p w14:paraId="1F64B4EE" w14:textId="757DC2D5" w:rsidR="00D15E75" w:rsidRDefault="00D15E75" w:rsidP="00E1515D"/>
    <w:p w14:paraId="74A8644E" w14:textId="7B1CF925" w:rsidR="00D15E75" w:rsidRDefault="00D15E75" w:rsidP="00E1515D"/>
    <w:p w14:paraId="218F078A" w14:textId="0720FFCB" w:rsidR="00D15E75" w:rsidRDefault="00D15E75" w:rsidP="00E1515D"/>
    <w:p w14:paraId="1801CD3D" w14:textId="182B635F" w:rsidR="00D15E75" w:rsidRDefault="00D15E75" w:rsidP="00E1515D"/>
    <w:p w14:paraId="538FEE8E" w14:textId="53BF9C85" w:rsidR="00D15E75" w:rsidRDefault="00D15E75" w:rsidP="00E1515D"/>
    <w:p w14:paraId="78E47979" w14:textId="70150B05" w:rsidR="00D15E75" w:rsidRDefault="00D15E75" w:rsidP="00E1515D"/>
    <w:p w14:paraId="7254A697" w14:textId="3487DEB9" w:rsidR="00D15E75" w:rsidRDefault="00D15E75" w:rsidP="00E1515D"/>
    <w:p w14:paraId="7B227062" w14:textId="733E686B" w:rsidR="000D43CD" w:rsidRDefault="000D43CD" w:rsidP="00E1515D"/>
    <w:p w14:paraId="3C38C4C9" w14:textId="68E22CDB" w:rsidR="000D43CD" w:rsidRDefault="000D43CD" w:rsidP="00E1515D"/>
    <w:p w14:paraId="47DFC598" w14:textId="6EAC319B" w:rsidR="000D43CD" w:rsidRDefault="000D43CD" w:rsidP="00E1515D"/>
    <w:p w14:paraId="12A541BC" w14:textId="616EE468" w:rsidR="00CF209F" w:rsidRDefault="00CF209F" w:rsidP="00DF027C"/>
    <w:p w14:paraId="763D4DA8" w14:textId="40A24D23" w:rsidR="00CF209F" w:rsidRDefault="00CF209F" w:rsidP="00DF027C">
      <w:r>
        <w:t xml:space="preserve">Researched how a data analyst can provide a portal for a customer to upload and view visualization </w:t>
      </w:r>
    </w:p>
    <w:p w14:paraId="2D760890" w14:textId="243355C7" w:rsidR="00CF209F" w:rsidRDefault="00CF209F" w:rsidP="00DF027C"/>
    <w:p w14:paraId="606E887C" w14:textId="620E56AC" w:rsidR="00CF209F" w:rsidRDefault="00CF209F" w:rsidP="00DF027C">
      <w:r>
        <w:t>Decided on which tool to use. Streamlit with Python</w:t>
      </w:r>
    </w:p>
    <w:p w14:paraId="2157A2A5" w14:textId="3A07634B" w:rsidR="00CF209F" w:rsidRDefault="00CF209F" w:rsidP="00DF027C"/>
    <w:p w14:paraId="65A07A3B" w14:textId="2984F0CB" w:rsidR="00CF209F" w:rsidRDefault="00CF209F" w:rsidP="00DF027C">
      <w:r>
        <w:t xml:space="preserve">Researched Data Analysis Tool, see list </w:t>
      </w:r>
    </w:p>
    <w:p w14:paraId="3380B80B" w14:textId="6C21433A" w:rsidR="00CF209F" w:rsidRDefault="00CF209F" w:rsidP="00DF027C"/>
    <w:p w14:paraId="67747B50" w14:textId="60B3B348" w:rsidR="00CF209F" w:rsidRDefault="00CF209F" w:rsidP="00DF027C">
      <w:r>
        <w:t xml:space="preserve">Decided on which tools to use python using the </w:t>
      </w:r>
      <w:proofErr w:type="gramStart"/>
      <w:r>
        <w:t>pandas</w:t>
      </w:r>
      <w:proofErr w:type="gramEnd"/>
      <w:r>
        <w:t xml:space="preserve"> module, matplotlib, </w:t>
      </w:r>
      <w:proofErr w:type="spellStart"/>
      <w:r>
        <w:t>plotly</w:t>
      </w:r>
      <w:proofErr w:type="spellEnd"/>
      <w:r>
        <w:t xml:space="preserve">, </w:t>
      </w:r>
      <w:proofErr w:type="spellStart"/>
      <w:r>
        <w:t>numpy</w:t>
      </w:r>
      <w:proofErr w:type="spellEnd"/>
      <w:r>
        <w:t>, Jupyter notebook.</w:t>
      </w:r>
    </w:p>
    <w:p w14:paraId="68F1B149" w14:textId="1B2B3F73" w:rsidR="00CF209F" w:rsidRDefault="00CF209F" w:rsidP="00DF027C"/>
    <w:p w14:paraId="652DD0E7" w14:textId="29A66E30" w:rsidR="00CF209F" w:rsidRDefault="00CF209F" w:rsidP="00DF027C">
      <w:r>
        <w:t>Ramp up phase began</w:t>
      </w:r>
    </w:p>
    <w:p w14:paraId="70DDEFBE" w14:textId="0D4330BB" w:rsidR="00CF209F" w:rsidRDefault="00CF209F" w:rsidP="00DF027C"/>
    <w:p w14:paraId="65B12E34" w14:textId="26B9B647" w:rsidR="00CF209F" w:rsidRDefault="00CF209F" w:rsidP="00DF027C">
      <w:r>
        <w:t>Watched tutorial on python.</w:t>
      </w:r>
    </w:p>
    <w:p w14:paraId="3D927A4A" w14:textId="28867F3C" w:rsidR="00CF209F" w:rsidRDefault="00CF209F" w:rsidP="00DF027C">
      <w:r>
        <w:t xml:space="preserve">What were my main learnings </w:t>
      </w:r>
    </w:p>
    <w:p w14:paraId="4ACBDBFD" w14:textId="7A32D540" w:rsidR="00CF209F" w:rsidRDefault="00CF209F" w:rsidP="00DF027C">
      <w:r>
        <w:t>Watched tutorials on Streamlit</w:t>
      </w:r>
    </w:p>
    <w:p w14:paraId="0B2BF5FC" w14:textId="0001AAA6" w:rsidR="00CF209F" w:rsidRDefault="00CF209F" w:rsidP="00DF027C">
      <w:r>
        <w:t>What were my main learnings.</w:t>
      </w:r>
    </w:p>
    <w:p w14:paraId="5AFC436C" w14:textId="1AB36B04" w:rsidR="00CF209F" w:rsidRDefault="00CF209F" w:rsidP="00DF027C"/>
    <w:p w14:paraId="701D458D" w14:textId="435DDA2A" w:rsidR="00CF209F" w:rsidRDefault="00CF209F" w:rsidP="00DF027C">
      <w:r>
        <w:t>Share all links in bibliography</w:t>
      </w:r>
    </w:p>
    <w:p w14:paraId="67C8B606" w14:textId="5DE92CA8" w:rsidR="00CF209F" w:rsidRDefault="00CF209F" w:rsidP="00DF027C"/>
    <w:p w14:paraId="556323EA" w14:textId="57659DA6" w:rsidR="00204925" w:rsidRDefault="00204925" w:rsidP="00DF027C"/>
    <w:p w14:paraId="705DDABE" w14:textId="5167F373" w:rsidR="00204925" w:rsidRDefault="00204925" w:rsidP="00DF027C">
      <w:r>
        <w:t>Website Methodology (software engineering lifecycle)</w:t>
      </w:r>
    </w:p>
    <w:p w14:paraId="621DD0FC" w14:textId="603EED21" w:rsidR="00CF209F" w:rsidRDefault="00CF209F" w:rsidP="00DF027C">
      <w:r>
        <w:t xml:space="preserve">Decided on website model. </w:t>
      </w:r>
    </w:p>
    <w:p w14:paraId="691BF2B0" w14:textId="6C48A507" w:rsidR="00D447C7" w:rsidRDefault="00D447C7" w:rsidP="00DF027C">
      <w:r>
        <w:t>iteration plans – show how the website evolved from one to multipage</w:t>
      </w:r>
    </w:p>
    <w:p w14:paraId="302C34D9" w14:textId="302A8FFF" w:rsidR="00CF209F" w:rsidRDefault="00CF209F" w:rsidP="00DF027C">
      <w:r>
        <w:t>Show Model</w:t>
      </w:r>
      <w:r w:rsidR="007B1054">
        <w:t xml:space="preserve">s </w:t>
      </w:r>
      <w:r>
        <w:t>here.</w:t>
      </w:r>
    </w:p>
    <w:p w14:paraId="71F1F37C" w14:textId="3ABF45E8" w:rsidR="002D173D" w:rsidRDefault="002D173D" w:rsidP="00DF027C">
      <w:r>
        <w:t>Screen designs</w:t>
      </w:r>
    </w:p>
    <w:p w14:paraId="56E9A022" w14:textId="5BB123CC" w:rsidR="002D173D" w:rsidRDefault="002D173D" w:rsidP="00DF027C"/>
    <w:p w14:paraId="35B73515" w14:textId="5CF7875A" w:rsidR="002D173D" w:rsidRDefault="002D173D" w:rsidP="00DF027C">
      <w:r>
        <w:t>UML, Architectural Model, Process Flow Charts, Data Models (E-R), UI wireframes etc.</w:t>
      </w:r>
    </w:p>
    <w:p w14:paraId="43EDB6DF" w14:textId="118D5597" w:rsidR="007B1054" w:rsidRDefault="007B1054" w:rsidP="00DF027C"/>
    <w:p w14:paraId="76194DC1" w14:textId="4E8B0C73" w:rsidR="007B1054" w:rsidRDefault="007B1054" w:rsidP="00DF027C">
      <w:r>
        <w:t>Data Analysis Methodology</w:t>
      </w:r>
    </w:p>
    <w:p w14:paraId="36603825" w14:textId="7402AE2E" w:rsidR="007B1054" w:rsidRDefault="007B1054" w:rsidP="00DF027C">
      <w:r>
        <w:t>Show model diagram here.</w:t>
      </w:r>
    </w:p>
    <w:p w14:paraId="02F6321D" w14:textId="39ED40CD" w:rsidR="00CF209F" w:rsidRDefault="00CF209F" w:rsidP="00DF027C"/>
    <w:p w14:paraId="4ED4F6FF" w14:textId="77777777" w:rsidR="002D173D" w:rsidRDefault="002D173D" w:rsidP="002D173D">
      <w:r>
        <w:lastRenderedPageBreak/>
        <w:t>Walkthrough</w:t>
      </w:r>
    </w:p>
    <w:p w14:paraId="5B147452" w14:textId="77777777" w:rsidR="002D173D" w:rsidRDefault="002D173D" w:rsidP="002D173D">
      <w:r>
        <w:t>Data model</w:t>
      </w:r>
    </w:p>
    <w:p w14:paraId="5DDBD024" w14:textId="77777777" w:rsidR="00CF209F" w:rsidRDefault="00CF209F" w:rsidP="00DF027C"/>
    <w:p w14:paraId="721E37F3" w14:textId="1AB6C1E9" w:rsidR="00CF209F" w:rsidRDefault="00D447C7" w:rsidP="00DF027C">
      <w:r>
        <w:t>reflection</w:t>
      </w:r>
    </w:p>
    <w:p w14:paraId="3168FC93" w14:textId="34388384" w:rsidR="00CF209F" w:rsidRDefault="00CF209F" w:rsidP="00DF027C"/>
    <w:p w14:paraId="29414019" w14:textId="4744D8EC" w:rsidR="006D6AA9" w:rsidRDefault="006D6AA9" w:rsidP="007D1931">
      <w:pPr>
        <w:pStyle w:val="Content"/>
      </w:pPr>
    </w:p>
    <w:p w14:paraId="5E81D835" w14:textId="36505B5F" w:rsidR="006D6AA9" w:rsidRDefault="006D6AA9" w:rsidP="007D1931">
      <w:pPr>
        <w:pStyle w:val="Content"/>
      </w:pPr>
    </w:p>
    <w:p w14:paraId="43CE177D" w14:textId="2B5E5345" w:rsidR="006D6AA9" w:rsidRDefault="006D6AA9" w:rsidP="007D1931">
      <w:pPr>
        <w:pStyle w:val="Content"/>
      </w:pPr>
    </w:p>
    <w:p w14:paraId="4866BCCE" w14:textId="64D7C05B" w:rsidR="006D6AA9" w:rsidRDefault="00184912" w:rsidP="006D6AA9">
      <w:pPr>
        <w:pStyle w:val="Heading1"/>
      </w:pPr>
      <w:bookmarkStart w:id="9" w:name="_Toc126499514"/>
      <w:r>
        <w:t>Project Introduction</w:t>
      </w:r>
      <w:bookmarkEnd w:id="9"/>
    </w:p>
    <w:p w14:paraId="12ADA756" w14:textId="2AF94325" w:rsidR="006D6AA9" w:rsidRDefault="006D6AA9" w:rsidP="007D1931">
      <w:pPr>
        <w:pStyle w:val="Content"/>
      </w:pPr>
    </w:p>
    <w:p w14:paraId="37919F0F" w14:textId="2B408A90" w:rsidR="006D6AA9" w:rsidRDefault="006D6AA9" w:rsidP="007D1931">
      <w:pPr>
        <w:pStyle w:val="Content"/>
      </w:pPr>
      <w:r>
        <w:t>The following</w:t>
      </w:r>
      <w:r w:rsidR="001C26A7">
        <w:t xml:space="preserve"> interim</w:t>
      </w:r>
      <w:r>
        <w:t xml:space="preserve"> report outlines</w:t>
      </w:r>
      <w:r w:rsidR="001C26A7">
        <w:t xml:space="preserve"> my plan for the </w:t>
      </w:r>
      <w:r>
        <w:t xml:space="preserve">design and implementation of my project. My project </w:t>
      </w:r>
      <w:r w:rsidR="00FC77DA">
        <w:t xml:space="preserve">will </w:t>
      </w:r>
      <w:r w:rsidR="001C26A7">
        <w:t>encompass both</w:t>
      </w:r>
      <w:r>
        <w:t xml:space="preserve"> web design </w:t>
      </w:r>
      <w:r w:rsidR="00DC7246">
        <w:t>and</w:t>
      </w:r>
      <w:r>
        <w:t xml:space="preserve"> data analysis</w:t>
      </w:r>
      <w:r w:rsidR="00550DF3">
        <w:t xml:space="preserve"> with a high emphasis on data analysis and data visualization.</w:t>
      </w:r>
    </w:p>
    <w:p w14:paraId="08AB16EC" w14:textId="269B1009" w:rsidR="006D6AA9" w:rsidRDefault="006D6AA9" w:rsidP="007D1931">
      <w:pPr>
        <w:pStyle w:val="Content"/>
      </w:pPr>
    </w:p>
    <w:p w14:paraId="2B05F216" w14:textId="66106F1B" w:rsidR="00F94A93" w:rsidRDefault="006D6AA9" w:rsidP="00F94A93">
      <w:pPr>
        <w:pStyle w:val="Content"/>
      </w:pPr>
      <w:r>
        <w:t>The customer</w:t>
      </w:r>
      <w:r w:rsidR="00DC7246">
        <w:t xml:space="preserve"> for this project</w:t>
      </w:r>
      <w:r>
        <w:t xml:space="preserve"> has a mass participation sports event company. This company organizes many races which can have many participants. Each Participant registers for an event online </w:t>
      </w:r>
      <w:r w:rsidR="00DC7246">
        <w:t>on</w:t>
      </w:r>
      <w:r w:rsidR="001C26A7">
        <w:t xml:space="preserve"> their website</w:t>
      </w:r>
      <w:r w:rsidR="00F94A93">
        <w:t xml:space="preserve">. </w:t>
      </w:r>
    </w:p>
    <w:p w14:paraId="1F8352E0" w14:textId="0C0F1CB7" w:rsidR="00550DF3" w:rsidRDefault="00550DF3" w:rsidP="00F94A93">
      <w:pPr>
        <w:pStyle w:val="Content"/>
      </w:pPr>
    </w:p>
    <w:p w14:paraId="3ACD5AF1" w14:textId="6D78DA3F" w:rsidR="00550DF3" w:rsidRDefault="00550DF3" w:rsidP="00F94A93">
      <w:pPr>
        <w:pStyle w:val="Content"/>
      </w:pPr>
      <w:r>
        <w:t>The product of this project is a website that the customer can log into. This website includes user authentication. The website allows the customer to upload a .csv file is a predefined format. The website has many pages each of which provide customer insights and data visualizations using tables and graphs. The data insights provided were specified by the customer as the first steps in this project.</w:t>
      </w:r>
    </w:p>
    <w:p w14:paraId="505985F1" w14:textId="15744D7D" w:rsidR="00550DF3" w:rsidRDefault="00550DF3" w:rsidP="00F94A93">
      <w:pPr>
        <w:pStyle w:val="Content"/>
      </w:pPr>
    </w:p>
    <w:p w14:paraId="29094962" w14:textId="6E272E92" w:rsidR="006C747A" w:rsidRDefault="00550DF3" w:rsidP="00F94A93">
      <w:pPr>
        <w:pStyle w:val="Content"/>
      </w:pPr>
      <w:r>
        <w:t xml:space="preserve">This project is python focused. The website is built using </w:t>
      </w:r>
      <w:r w:rsidRPr="00550DF3">
        <w:t>Streamlit which is an open-source Python library that makes it easy to create and share beautiful, custom web apps for machine learning and data science</w:t>
      </w:r>
      <w:r>
        <w:t>.</w:t>
      </w:r>
      <w:r w:rsidR="006C747A">
        <w:t xml:space="preserve"> </w:t>
      </w:r>
    </w:p>
    <w:p w14:paraId="70327E83" w14:textId="5C2C61F2" w:rsidR="006C747A" w:rsidRDefault="006C747A" w:rsidP="00F94A93">
      <w:pPr>
        <w:pStyle w:val="Content"/>
      </w:pPr>
    </w:p>
    <w:p w14:paraId="2DB67295" w14:textId="47D93E80" w:rsidR="006C747A" w:rsidRDefault="006C747A" w:rsidP="00F94A93">
      <w:pPr>
        <w:pStyle w:val="Content"/>
      </w:pPr>
      <w:r>
        <w:t>The tool and modules that I have selected and learned in order to complete the data analysis are as follows:</w:t>
      </w:r>
    </w:p>
    <w:p w14:paraId="743F9348" w14:textId="0EB8FF6A" w:rsidR="006C747A" w:rsidRDefault="006C747A" w:rsidP="006C747A">
      <w:pPr>
        <w:pStyle w:val="Content"/>
        <w:numPr>
          <w:ilvl w:val="0"/>
          <w:numId w:val="10"/>
        </w:numPr>
      </w:pPr>
      <w:r>
        <w:t>Data Generator website</w:t>
      </w:r>
    </w:p>
    <w:p w14:paraId="6A2B2DD1" w14:textId="06787A2D" w:rsidR="006C747A" w:rsidRDefault="006C747A" w:rsidP="006C747A">
      <w:pPr>
        <w:pStyle w:val="Content"/>
        <w:numPr>
          <w:ilvl w:val="0"/>
          <w:numId w:val="10"/>
        </w:numPr>
      </w:pPr>
      <w:r>
        <w:t>Streamlit</w:t>
      </w:r>
    </w:p>
    <w:p w14:paraId="56F3BFB4" w14:textId="498213E4" w:rsidR="006C747A" w:rsidRDefault="006C747A" w:rsidP="006C747A">
      <w:pPr>
        <w:pStyle w:val="Content"/>
        <w:numPr>
          <w:ilvl w:val="0"/>
          <w:numId w:val="10"/>
        </w:numPr>
      </w:pPr>
      <w:r>
        <w:lastRenderedPageBreak/>
        <w:t>Python</w:t>
      </w:r>
    </w:p>
    <w:p w14:paraId="1E41DF02" w14:textId="5BAB97B9" w:rsidR="006C747A" w:rsidRDefault="006C747A" w:rsidP="006C747A">
      <w:pPr>
        <w:pStyle w:val="Content"/>
        <w:numPr>
          <w:ilvl w:val="0"/>
          <w:numId w:val="10"/>
        </w:numPr>
      </w:pPr>
      <w:r>
        <w:t>Pandas</w:t>
      </w:r>
    </w:p>
    <w:p w14:paraId="60E88B91" w14:textId="517E1285" w:rsidR="006C747A" w:rsidRDefault="006C747A" w:rsidP="006C747A">
      <w:pPr>
        <w:pStyle w:val="Content"/>
        <w:numPr>
          <w:ilvl w:val="0"/>
          <w:numId w:val="10"/>
        </w:numPr>
      </w:pPr>
      <w:r>
        <w:t>Matplotlib</w:t>
      </w:r>
    </w:p>
    <w:p w14:paraId="6C995D9E" w14:textId="5766A61F" w:rsidR="006C747A" w:rsidRDefault="006C747A" w:rsidP="006C747A">
      <w:pPr>
        <w:pStyle w:val="Content"/>
        <w:numPr>
          <w:ilvl w:val="0"/>
          <w:numId w:val="10"/>
        </w:numPr>
      </w:pPr>
      <w:r>
        <w:t>Plotly Express</w:t>
      </w:r>
    </w:p>
    <w:p w14:paraId="43D07609" w14:textId="77777777" w:rsidR="006C747A" w:rsidRDefault="006C747A" w:rsidP="00F94A93">
      <w:pPr>
        <w:pStyle w:val="Content"/>
      </w:pPr>
    </w:p>
    <w:p w14:paraId="759C2AEB" w14:textId="03278005" w:rsidR="006C747A" w:rsidRDefault="006C747A" w:rsidP="00F94A93">
      <w:pPr>
        <w:pStyle w:val="Content"/>
      </w:pPr>
    </w:p>
    <w:p w14:paraId="1D670308" w14:textId="310A4E35" w:rsidR="006C747A" w:rsidRDefault="006C747A" w:rsidP="00F94A93">
      <w:pPr>
        <w:pStyle w:val="Content"/>
      </w:pPr>
      <w:r>
        <w:t>Planning organizing and diagraming</w:t>
      </w:r>
    </w:p>
    <w:p w14:paraId="5EFFE5CD" w14:textId="51C5ED86" w:rsidR="006C747A" w:rsidRDefault="006C747A" w:rsidP="006C747A">
      <w:pPr>
        <w:pStyle w:val="Content"/>
        <w:numPr>
          <w:ilvl w:val="0"/>
          <w:numId w:val="11"/>
        </w:numPr>
      </w:pPr>
      <w:r>
        <w:t>Penzu</w:t>
      </w:r>
    </w:p>
    <w:p w14:paraId="13F7974F" w14:textId="73671F71" w:rsidR="006C747A" w:rsidRDefault="006C747A" w:rsidP="006C747A">
      <w:pPr>
        <w:pStyle w:val="Content"/>
        <w:numPr>
          <w:ilvl w:val="0"/>
          <w:numId w:val="11"/>
        </w:numPr>
      </w:pPr>
      <w:r>
        <w:t xml:space="preserve">Trello </w:t>
      </w:r>
    </w:p>
    <w:p w14:paraId="562E2A3C" w14:textId="044942C6" w:rsidR="006C747A" w:rsidRDefault="006C747A" w:rsidP="006C747A">
      <w:pPr>
        <w:pStyle w:val="Content"/>
        <w:numPr>
          <w:ilvl w:val="0"/>
          <w:numId w:val="11"/>
        </w:numPr>
      </w:pPr>
      <w:r>
        <w:t>Figma</w:t>
      </w:r>
    </w:p>
    <w:p w14:paraId="42DA0958" w14:textId="77777777" w:rsidR="00F94A93" w:rsidRDefault="00F94A93" w:rsidP="007D1931">
      <w:pPr>
        <w:pStyle w:val="Content"/>
      </w:pPr>
    </w:p>
    <w:p w14:paraId="7F1A9DDE" w14:textId="6A7145B2" w:rsidR="00F94A93" w:rsidRDefault="00E94C00" w:rsidP="007D1931">
      <w:pPr>
        <w:pStyle w:val="Content"/>
      </w:pPr>
      <w:r>
        <w:t>IDE</w:t>
      </w:r>
    </w:p>
    <w:p w14:paraId="168BA1D9" w14:textId="5E282E99" w:rsidR="00E94C00" w:rsidRDefault="00E94C00" w:rsidP="00E94C00">
      <w:pPr>
        <w:pStyle w:val="Content"/>
        <w:numPr>
          <w:ilvl w:val="0"/>
          <w:numId w:val="16"/>
        </w:numPr>
      </w:pPr>
      <w:r>
        <w:t>VSCode</w:t>
      </w:r>
    </w:p>
    <w:p w14:paraId="305667D7" w14:textId="77777777" w:rsidR="00E94C00" w:rsidRDefault="00E94C00" w:rsidP="00E94C00">
      <w:pPr>
        <w:pStyle w:val="Content"/>
        <w:numPr>
          <w:ilvl w:val="0"/>
          <w:numId w:val="16"/>
        </w:numPr>
      </w:pPr>
      <w:r>
        <w:t>Jupiter Notebooks</w:t>
      </w:r>
    </w:p>
    <w:p w14:paraId="46907E9F" w14:textId="77777777" w:rsidR="00E94C00" w:rsidRDefault="00E94C00" w:rsidP="00E94C00">
      <w:pPr>
        <w:pStyle w:val="Content"/>
        <w:ind w:left="720"/>
      </w:pPr>
    </w:p>
    <w:p w14:paraId="75BAAFF6" w14:textId="77777777" w:rsidR="00E94C00" w:rsidRDefault="00E94C00" w:rsidP="00E94C00">
      <w:pPr>
        <w:pStyle w:val="Content"/>
        <w:ind w:left="720"/>
      </w:pPr>
    </w:p>
    <w:p w14:paraId="25C2FADE" w14:textId="52A38507" w:rsidR="006D6AA9" w:rsidRDefault="00024515" w:rsidP="007D1931">
      <w:pPr>
        <w:pStyle w:val="Content"/>
      </w:pPr>
      <w:r>
        <w:t>From the project perspective, the main emphasis was on learnin</w:t>
      </w:r>
      <w:r w:rsidR="00482D08">
        <w:t xml:space="preserve">g how to programmatically analyze data and programmatically create </w:t>
      </w:r>
      <w:r>
        <w:t xml:space="preserve">data visualization </w:t>
      </w:r>
      <w:r w:rsidR="00482D08">
        <w:t>based on that</w:t>
      </w:r>
      <w:r>
        <w:t xml:space="preserve"> data </w:t>
      </w:r>
      <w:proofErr w:type="gramStart"/>
      <w:r>
        <w:t>through the use of</w:t>
      </w:r>
      <w:proofErr w:type="gramEnd"/>
      <w:r>
        <w:t xml:space="preserve"> the python tools mentioned</w:t>
      </w:r>
      <w:r w:rsidR="00482D08">
        <w:t>. This was of higher importance than the creation of the website created to host this however the creation of the website and selecting the most relevant tool to do so was also a task that proved interesting and useful.</w:t>
      </w:r>
    </w:p>
    <w:p w14:paraId="7A096693" w14:textId="55B1214B" w:rsidR="00495399" w:rsidRDefault="00495399" w:rsidP="007D1931">
      <w:pPr>
        <w:pStyle w:val="Content"/>
      </w:pPr>
    </w:p>
    <w:p w14:paraId="226536AF" w14:textId="77777777" w:rsidR="00DC7246" w:rsidRDefault="00DC7246" w:rsidP="007D1931">
      <w:pPr>
        <w:pStyle w:val="Content"/>
      </w:pPr>
    </w:p>
    <w:p w14:paraId="08BEDFA6" w14:textId="412B0B97" w:rsidR="00DC7246" w:rsidRDefault="00F01C1D" w:rsidP="00F01C1D">
      <w:pPr>
        <w:pStyle w:val="Heading1"/>
      </w:pPr>
      <w:bookmarkStart w:id="10" w:name="_Toc126499515"/>
      <w:r>
        <w:t>Methodology</w:t>
      </w:r>
      <w:bookmarkEnd w:id="10"/>
    </w:p>
    <w:p w14:paraId="67C0B2F1" w14:textId="3814DA68" w:rsidR="00533E5A" w:rsidRDefault="00D6646D" w:rsidP="007D1931">
      <w:pPr>
        <w:pStyle w:val="Content"/>
      </w:pPr>
      <w:r>
        <w:t xml:space="preserve">This project is broken up into to two separate </w:t>
      </w:r>
      <w:r w:rsidR="009833D7">
        <w:t>areas</w:t>
      </w:r>
      <w:r w:rsidR="00533E5A">
        <w:t xml:space="preserve">, including </w:t>
      </w:r>
      <w:r>
        <w:t xml:space="preserve">website </w:t>
      </w:r>
      <w:r w:rsidR="00533E5A">
        <w:t xml:space="preserve">creation </w:t>
      </w:r>
      <w:r w:rsidR="002141D4">
        <w:t>and data</w:t>
      </w:r>
      <w:r>
        <w:t xml:space="preserve"> analysis </w:t>
      </w:r>
      <w:r w:rsidR="00533E5A">
        <w:t>and visualization</w:t>
      </w:r>
      <w:r>
        <w:t>.</w:t>
      </w:r>
    </w:p>
    <w:p w14:paraId="24C270E1" w14:textId="52713F8E" w:rsidR="00533E5A" w:rsidRDefault="00533E5A" w:rsidP="007D1931">
      <w:pPr>
        <w:pStyle w:val="Content"/>
      </w:pPr>
    </w:p>
    <w:p w14:paraId="5D9FFFEE" w14:textId="3A543FDC" w:rsidR="00533E5A" w:rsidRDefault="00533E5A" w:rsidP="007D1931">
      <w:pPr>
        <w:pStyle w:val="Content"/>
      </w:pPr>
    </w:p>
    <w:p w14:paraId="4E2D46F9" w14:textId="77777777" w:rsidR="00533E5A" w:rsidRDefault="00533E5A" w:rsidP="007D1931">
      <w:pPr>
        <w:pStyle w:val="Content"/>
      </w:pPr>
    </w:p>
    <w:p w14:paraId="79904D35" w14:textId="3D826B97" w:rsidR="00533E5A" w:rsidRDefault="00533E5A" w:rsidP="007D1931">
      <w:pPr>
        <w:pStyle w:val="Content"/>
      </w:pPr>
      <w:r>
        <w:t xml:space="preserve">The overall project methodology applied to this project is the Agile Methodology. </w:t>
      </w:r>
    </w:p>
    <w:p w14:paraId="385B66D1" w14:textId="77777777" w:rsidR="00533E5A" w:rsidRDefault="00533E5A" w:rsidP="007D1931">
      <w:pPr>
        <w:pStyle w:val="Content"/>
      </w:pPr>
    </w:p>
    <w:p w14:paraId="5B3BD64C" w14:textId="77777777" w:rsidR="00533E5A" w:rsidRDefault="00533E5A" w:rsidP="007D1931">
      <w:pPr>
        <w:pStyle w:val="Content"/>
      </w:pPr>
    </w:p>
    <w:p w14:paraId="4C886B1C" w14:textId="76360F6F" w:rsidR="00D6646D" w:rsidRDefault="009B2D10" w:rsidP="007D1931">
      <w:pPr>
        <w:pStyle w:val="Content"/>
      </w:pPr>
      <w:r>
        <w:t>The Agile Manifesto is as follows</w:t>
      </w:r>
      <w:r w:rsidR="00B27C03">
        <w:t>:</w:t>
      </w:r>
      <w:r>
        <w:t xml:space="preserve"> </w:t>
      </w:r>
    </w:p>
    <w:p w14:paraId="6BC77065" w14:textId="5D2FBF30" w:rsidR="00533E5A" w:rsidRDefault="00533E5A" w:rsidP="007D1931">
      <w:pPr>
        <w:pStyle w:val="Content"/>
      </w:pPr>
    </w:p>
    <w:p w14:paraId="6A1CE5EB" w14:textId="77777777" w:rsidR="000A3FE3" w:rsidRPr="000A3FE3" w:rsidRDefault="000A3FE3" w:rsidP="000A3FE3">
      <w:pPr>
        <w:pStyle w:val="NormalWeb"/>
        <w:jc w:val="center"/>
        <w:rPr>
          <w:rFonts w:asciiTheme="minorHAnsi" w:eastAsiaTheme="minorEastAsia" w:hAnsiTheme="minorHAnsi" w:cstheme="minorBidi"/>
          <w:i/>
          <w:iCs/>
          <w:color w:val="082A75" w:themeColor="text2"/>
          <w:sz w:val="28"/>
          <w:szCs w:val="22"/>
          <w:lang w:val="en-US" w:eastAsia="en-US"/>
        </w:rPr>
      </w:pPr>
      <w:r w:rsidRPr="000A3FE3">
        <w:rPr>
          <w:rFonts w:asciiTheme="minorHAnsi" w:eastAsiaTheme="minorEastAsia" w:hAnsiTheme="minorHAnsi" w:cstheme="minorBidi"/>
          <w:i/>
          <w:iCs/>
          <w:color w:val="082A75" w:themeColor="text2"/>
          <w:sz w:val="28"/>
          <w:szCs w:val="22"/>
          <w:lang w:val="en-US" w:eastAsia="en-US"/>
        </w:rPr>
        <w:t>We are uncovering better ways of developing</w:t>
      </w:r>
      <w:r w:rsidRPr="000A3FE3">
        <w:rPr>
          <w:rFonts w:asciiTheme="minorHAnsi" w:eastAsiaTheme="minorEastAsia" w:hAnsiTheme="minorHAnsi" w:cstheme="minorBidi"/>
          <w:i/>
          <w:iCs/>
          <w:color w:val="082A75" w:themeColor="text2"/>
          <w:sz w:val="28"/>
          <w:szCs w:val="22"/>
          <w:lang w:val="en-US" w:eastAsia="en-US"/>
        </w:rPr>
        <w:br/>
        <w:t>software by doing it and helping others do it.</w:t>
      </w:r>
      <w:r w:rsidRPr="000A3FE3">
        <w:rPr>
          <w:rFonts w:asciiTheme="minorHAnsi" w:eastAsiaTheme="minorEastAsia" w:hAnsiTheme="minorHAnsi" w:cstheme="minorBidi"/>
          <w:i/>
          <w:iCs/>
          <w:color w:val="082A75" w:themeColor="text2"/>
          <w:sz w:val="28"/>
          <w:szCs w:val="22"/>
          <w:lang w:val="en-US" w:eastAsia="en-US"/>
        </w:rPr>
        <w:br/>
        <w:t>Through this work we have come to value:</w:t>
      </w:r>
    </w:p>
    <w:p w14:paraId="71AD5FE1" w14:textId="77777777" w:rsidR="000A3FE3" w:rsidRPr="000A3FE3" w:rsidRDefault="000A3FE3" w:rsidP="000A3FE3">
      <w:pPr>
        <w:pStyle w:val="NormalWeb"/>
        <w:jc w:val="center"/>
        <w:rPr>
          <w:rFonts w:asciiTheme="minorHAnsi" w:eastAsiaTheme="minorEastAsia" w:hAnsiTheme="minorHAnsi" w:cstheme="minorBidi"/>
          <w:i/>
          <w:iCs/>
          <w:color w:val="082A75" w:themeColor="text2"/>
          <w:sz w:val="28"/>
          <w:szCs w:val="22"/>
          <w:lang w:val="en-US" w:eastAsia="en-US"/>
        </w:rPr>
      </w:pPr>
      <w:r w:rsidRPr="000A3FE3">
        <w:rPr>
          <w:rFonts w:asciiTheme="minorHAnsi" w:eastAsiaTheme="minorEastAsia" w:hAnsiTheme="minorHAnsi" w:cstheme="minorBidi"/>
          <w:i/>
          <w:iCs/>
          <w:color w:val="082A75" w:themeColor="text2"/>
          <w:sz w:val="28"/>
          <w:szCs w:val="22"/>
          <w:lang w:val="en-US" w:eastAsia="en-US"/>
        </w:rPr>
        <w:t>Individuals and interactions over processes and tools</w:t>
      </w:r>
      <w:r w:rsidRPr="000A3FE3">
        <w:rPr>
          <w:rFonts w:asciiTheme="minorHAnsi" w:eastAsiaTheme="minorEastAsia" w:hAnsiTheme="minorHAnsi" w:cstheme="minorBidi"/>
          <w:i/>
          <w:iCs/>
          <w:color w:val="082A75" w:themeColor="text2"/>
          <w:sz w:val="28"/>
          <w:szCs w:val="22"/>
          <w:lang w:val="en-US" w:eastAsia="en-US"/>
        </w:rPr>
        <w:br/>
        <w:t>Working software over comprehensive documentation</w:t>
      </w:r>
      <w:r w:rsidRPr="000A3FE3">
        <w:rPr>
          <w:rFonts w:asciiTheme="minorHAnsi" w:eastAsiaTheme="minorEastAsia" w:hAnsiTheme="minorHAnsi" w:cstheme="minorBidi"/>
          <w:i/>
          <w:iCs/>
          <w:color w:val="082A75" w:themeColor="text2"/>
          <w:sz w:val="28"/>
          <w:szCs w:val="22"/>
          <w:lang w:val="en-US" w:eastAsia="en-US"/>
        </w:rPr>
        <w:br/>
        <w:t>Customer collaboration over contract negotiation</w:t>
      </w:r>
      <w:r w:rsidRPr="000A3FE3">
        <w:rPr>
          <w:rFonts w:asciiTheme="minorHAnsi" w:eastAsiaTheme="minorEastAsia" w:hAnsiTheme="minorHAnsi" w:cstheme="minorBidi"/>
          <w:i/>
          <w:iCs/>
          <w:color w:val="082A75" w:themeColor="text2"/>
          <w:sz w:val="28"/>
          <w:szCs w:val="22"/>
          <w:lang w:val="en-US" w:eastAsia="en-US"/>
        </w:rPr>
        <w:br/>
        <w:t>Responding to change over following a plan</w:t>
      </w:r>
    </w:p>
    <w:p w14:paraId="23443014" w14:textId="77777777" w:rsidR="000A3FE3" w:rsidRPr="000A3FE3" w:rsidRDefault="000A3FE3" w:rsidP="000A3FE3">
      <w:pPr>
        <w:pStyle w:val="NormalWeb"/>
        <w:jc w:val="center"/>
        <w:rPr>
          <w:rFonts w:asciiTheme="minorHAnsi" w:eastAsiaTheme="minorEastAsia" w:hAnsiTheme="minorHAnsi" w:cstheme="minorBidi"/>
          <w:i/>
          <w:iCs/>
          <w:color w:val="082A75" w:themeColor="text2"/>
          <w:sz w:val="28"/>
          <w:szCs w:val="22"/>
          <w:lang w:val="en-US" w:eastAsia="en-US"/>
        </w:rPr>
      </w:pPr>
      <w:r w:rsidRPr="000A3FE3">
        <w:rPr>
          <w:rFonts w:asciiTheme="minorHAnsi" w:eastAsiaTheme="minorEastAsia" w:hAnsiTheme="minorHAnsi" w:cstheme="minorBidi"/>
          <w:i/>
          <w:iCs/>
          <w:color w:val="082A75" w:themeColor="text2"/>
          <w:sz w:val="28"/>
          <w:szCs w:val="22"/>
          <w:lang w:val="en-US" w:eastAsia="en-US"/>
        </w:rPr>
        <w:t>That is, while there is value in the items on</w:t>
      </w:r>
      <w:r w:rsidRPr="000A3FE3">
        <w:rPr>
          <w:rFonts w:asciiTheme="minorHAnsi" w:eastAsiaTheme="minorEastAsia" w:hAnsiTheme="minorHAnsi" w:cstheme="minorBidi"/>
          <w:i/>
          <w:iCs/>
          <w:color w:val="082A75" w:themeColor="text2"/>
          <w:sz w:val="28"/>
          <w:szCs w:val="22"/>
          <w:lang w:val="en-US" w:eastAsia="en-US"/>
        </w:rPr>
        <w:br/>
        <w:t>the right, we value the items on the left more.</w:t>
      </w:r>
    </w:p>
    <w:p w14:paraId="5D19A29D" w14:textId="683C899D" w:rsidR="00533E5A" w:rsidRDefault="00533E5A" w:rsidP="007D1931">
      <w:pPr>
        <w:pStyle w:val="Content"/>
      </w:pPr>
    </w:p>
    <w:p w14:paraId="75783575" w14:textId="637AD023" w:rsidR="00533E5A" w:rsidRDefault="00B27C03" w:rsidP="007D1931">
      <w:pPr>
        <w:pStyle w:val="Content"/>
      </w:pPr>
      <w:r w:rsidRPr="009B2D10">
        <w:t>(Beck et al., 2019)</w:t>
      </w:r>
    </w:p>
    <w:p w14:paraId="03A21C29" w14:textId="759EB946" w:rsidR="00B27C03" w:rsidRDefault="00B27C03" w:rsidP="007D1931">
      <w:pPr>
        <w:pStyle w:val="Content"/>
      </w:pPr>
    </w:p>
    <w:p w14:paraId="6536AE36" w14:textId="77777777" w:rsidR="00B27C03" w:rsidRDefault="00B27C03" w:rsidP="007D1931">
      <w:pPr>
        <w:pStyle w:val="Content"/>
      </w:pPr>
    </w:p>
    <w:p w14:paraId="49E42B1B" w14:textId="5619B7DF" w:rsidR="00533E5A" w:rsidRDefault="00533E5A" w:rsidP="007D1931">
      <w:pPr>
        <w:pStyle w:val="Content"/>
      </w:pPr>
    </w:p>
    <w:p w14:paraId="600F8089" w14:textId="5CCDAFFC" w:rsidR="00533E5A" w:rsidRDefault="00B27C03" w:rsidP="007D1931">
      <w:pPr>
        <w:pStyle w:val="Content"/>
      </w:pPr>
      <w:r>
        <w:t>An agile methodology works well when the outcome of the project is unknown. As I have not previously studied any of the module’s, platforms and tools used for this project apart from python language which was part of the Hdip course content, this methodology was a good fit.</w:t>
      </w:r>
    </w:p>
    <w:p w14:paraId="59E52D63" w14:textId="480B1CCF" w:rsidR="00B27C03" w:rsidRDefault="00B27C03" w:rsidP="007D1931">
      <w:pPr>
        <w:pStyle w:val="Content"/>
      </w:pPr>
    </w:p>
    <w:p w14:paraId="6D5D15FA" w14:textId="70A4250C" w:rsidR="00B27C03" w:rsidRDefault="00B27C03" w:rsidP="007D1931">
      <w:pPr>
        <w:pStyle w:val="Content"/>
      </w:pPr>
      <w:r>
        <w:t xml:space="preserve">The following </w:t>
      </w:r>
      <w:r w:rsidR="00032B2B">
        <w:t>was the main benefit during this project</w:t>
      </w:r>
      <w:r>
        <w:t xml:space="preserve"> of working with an agile </w:t>
      </w:r>
      <w:r w:rsidR="004A4EDB">
        <w:t>philosophy</w:t>
      </w:r>
      <w:r>
        <w:t xml:space="preserve"> </w:t>
      </w:r>
    </w:p>
    <w:p w14:paraId="4D6BE36A" w14:textId="77777777" w:rsidR="00032B2B" w:rsidRDefault="00032B2B" w:rsidP="007D1931">
      <w:pPr>
        <w:pStyle w:val="Content"/>
      </w:pPr>
    </w:p>
    <w:p w14:paraId="54434D0B" w14:textId="47CA5CDC" w:rsidR="00B27C03" w:rsidRDefault="00B27C03" w:rsidP="00B27C03">
      <w:pPr>
        <w:pStyle w:val="Content"/>
        <w:numPr>
          <w:ilvl w:val="0"/>
          <w:numId w:val="12"/>
        </w:numPr>
      </w:pPr>
      <w:r>
        <w:t>Ability to manage changing priorities</w:t>
      </w:r>
    </w:p>
    <w:p w14:paraId="39592CD4" w14:textId="6BAAB275" w:rsidR="00B27C03" w:rsidRDefault="00B27C03" w:rsidP="00B27C03">
      <w:pPr>
        <w:pStyle w:val="Content"/>
        <w:numPr>
          <w:ilvl w:val="1"/>
          <w:numId w:val="12"/>
        </w:numPr>
      </w:pPr>
      <w:r>
        <w:t xml:space="preserve">At the beginning of this project, in order decide on a course of action to complete the project proposal website with data visualization, it was necessary for me to ramp up on all of the tools available to me. I began the process with a totally different plan to the plan that I later settled on. A lot of research of these areas and liaising with my supervisor who has experience in data analysis altered my trajectory </w:t>
      </w:r>
      <w:r w:rsidR="00032B2B">
        <w:t>to the current one.</w:t>
      </w:r>
    </w:p>
    <w:p w14:paraId="49311888" w14:textId="7B86EC59" w:rsidR="00B27C03" w:rsidRDefault="00B27C03" w:rsidP="007D1931">
      <w:pPr>
        <w:pStyle w:val="Content"/>
      </w:pPr>
    </w:p>
    <w:p w14:paraId="02261576" w14:textId="3F003106" w:rsidR="00B27C03" w:rsidRDefault="00B27C03" w:rsidP="007D1931">
      <w:pPr>
        <w:pStyle w:val="Content"/>
      </w:pPr>
    </w:p>
    <w:p w14:paraId="05659304" w14:textId="0A7A3455" w:rsidR="00032B2B" w:rsidRDefault="004A4EDB" w:rsidP="007D1931">
      <w:pPr>
        <w:pStyle w:val="Content"/>
      </w:pPr>
      <w:r>
        <w:t>Within the Agile Methodology, I choose to implement the Scrum Methodology.  This methodology was well suited to my chosen project it allows a project to be completed in smaller increments at a time, with continuous experimentation and feedback loops to allow me to improve my project as I progress.</w:t>
      </w:r>
    </w:p>
    <w:p w14:paraId="0D36496B" w14:textId="76AB4B9C" w:rsidR="00F20492" w:rsidRDefault="00F20492" w:rsidP="007D1931">
      <w:pPr>
        <w:pStyle w:val="Content"/>
      </w:pPr>
    </w:p>
    <w:p w14:paraId="2480934A" w14:textId="4291A3D4" w:rsidR="00F20492" w:rsidRDefault="00F20492" w:rsidP="007D1931">
      <w:pPr>
        <w:pStyle w:val="Content"/>
      </w:pPr>
      <w:r>
        <w:t>I incorporated scrum events such as Sprints to my planning process. I assessed the timeline available for completion of the project and set up 5 two-week sprint periods.</w:t>
      </w:r>
    </w:p>
    <w:p w14:paraId="34BF2D50" w14:textId="77777777" w:rsidR="00F20492" w:rsidRDefault="00F20492" w:rsidP="007D1931">
      <w:pPr>
        <w:pStyle w:val="Content"/>
      </w:pPr>
    </w:p>
    <w:p w14:paraId="2A0B4EC5" w14:textId="44BEC89E" w:rsidR="00F20492" w:rsidRDefault="00F20492" w:rsidP="00F20492">
      <w:pPr>
        <w:pStyle w:val="Content"/>
        <w:numPr>
          <w:ilvl w:val="0"/>
          <w:numId w:val="13"/>
        </w:numPr>
      </w:pPr>
      <w:r>
        <w:t>Jan 16 – Jan 29 – Develop website</w:t>
      </w:r>
    </w:p>
    <w:p w14:paraId="70D7B1CF" w14:textId="70E878B8" w:rsidR="00F20492" w:rsidRDefault="00F20492" w:rsidP="00F20492">
      <w:pPr>
        <w:pStyle w:val="Content"/>
        <w:numPr>
          <w:ilvl w:val="0"/>
          <w:numId w:val="13"/>
        </w:numPr>
      </w:pPr>
      <w:r>
        <w:t>Jan 30 – Feb 12 – Develop website</w:t>
      </w:r>
    </w:p>
    <w:p w14:paraId="7A0F20E5" w14:textId="2CE3FEB7" w:rsidR="00F20492" w:rsidRDefault="00F20492" w:rsidP="00F20492">
      <w:pPr>
        <w:pStyle w:val="Content"/>
        <w:numPr>
          <w:ilvl w:val="0"/>
          <w:numId w:val="13"/>
        </w:numPr>
      </w:pPr>
      <w:r>
        <w:t>Feb 13 – Feb 26 – Data Analysis and Data Visualization</w:t>
      </w:r>
    </w:p>
    <w:p w14:paraId="316DF418" w14:textId="6416BE99" w:rsidR="00F20492" w:rsidRDefault="00F20492" w:rsidP="00F20492">
      <w:pPr>
        <w:pStyle w:val="Content"/>
        <w:numPr>
          <w:ilvl w:val="0"/>
          <w:numId w:val="13"/>
        </w:numPr>
      </w:pPr>
      <w:r>
        <w:t>Feb 27 – Mar 12 – Data Analysis and Data Visualization</w:t>
      </w:r>
    </w:p>
    <w:p w14:paraId="6239FCC8" w14:textId="248976A7" w:rsidR="00F20492" w:rsidRDefault="00F20492" w:rsidP="00F20492">
      <w:pPr>
        <w:pStyle w:val="Content"/>
        <w:numPr>
          <w:ilvl w:val="0"/>
          <w:numId w:val="13"/>
        </w:numPr>
      </w:pPr>
      <w:r>
        <w:t>Mar 13 – Mar 26 – Fixes</w:t>
      </w:r>
    </w:p>
    <w:p w14:paraId="681B93F5" w14:textId="77777777" w:rsidR="00F20492" w:rsidRDefault="00F20492" w:rsidP="007D1931">
      <w:pPr>
        <w:pStyle w:val="Content"/>
      </w:pPr>
    </w:p>
    <w:p w14:paraId="6FFB7FDF" w14:textId="77777777" w:rsidR="00755E42" w:rsidRDefault="00755E42" w:rsidP="007D1931">
      <w:pPr>
        <w:pStyle w:val="Content"/>
      </w:pPr>
    </w:p>
    <w:p w14:paraId="34A6D86D" w14:textId="77777777" w:rsidR="00755E42" w:rsidRDefault="00755E42" w:rsidP="007D1931">
      <w:pPr>
        <w:pStyle w:val="Content"/>
      </w:pPr>
    </w:p>
    <w:p w14:paraId="72049514" w14:textId="77777777" w:rsidR="00755E42" w:rsidRDefault="00755E42" w:rsidP="007D1931">
      <w:pPr>
        <w:pStyle w:val="Content"/>
      </w:pPr>
    </w:p>
    <w:p w14:paraId="604045E9" w14:textId="77777777" w:rsidR="00755E42" w:rsidRDefault="00755E42" w:rsidP="007D1931">
      <w:pPr>
        <w:pStyle w:val="Content"/>
      </w:pPr>
    </w:p>
    <w:p w14:paraId="164E8150" w14:textId="77777777" w:rsidR="00755E42" w:rsidRDefault="00755E42" w:rsidP="007D1931">
      <w:pPr>
        <w:pStyle w:val="Content"/>
      </w:pPr>
    </w:p>
    <w:p w14:paraId="5595533E" w14:textId="77777777" w:rsidR="00755E42" w:rsidRDefault="00755E42" w:rsidP="007D1931">
      <w:pPr>
        <w:pStyle w:val="Content"/>
      </w:pPr>
    </w:p>
    <w:p w14:paraId="1B224804" w14:textId="77777777" w:rsidR="00755E42" w:rsidRDefault="00755E42" w:rsidP="007D1931">
      <w:pPr>
        <w:pStyle w:val="Content"/>
      </w:pPr>
    </w:p>
    <w:p w14:paraId="415092BD" w14:textId="3DD2221B" w:rsidR="00755E42" w:rsidRDefault="00755E42" w:rsidP="007D1931">
      <w:pPr>
        <w:pStyle w:val="Content"/>
      </w:pPr>
    </w:p>
    <w:p w14:paraId="41732892" w14:textId="79E83CCE" w:rsidR="007C4380" w:rsidRDefault="007C4380" w:rsidP="007D1931">
      <w:pPr>
        <w:pStyle w:val="Content"/>
      </w:pPr>
    </w:p>
    <w:p w14:paraId="5D71ADE2" w14:textId="6D28AB76" w:rsidR="007C4380" w:rsidRDefault="007C4380" w:rsidP="007D1931">
      <w:pPr>
        <w:pStyle w:val="Content"/>
      </w:pPr>
    </w:p>
    <w:p w14:paraId="4C46D171" w14:textId="53DDB464" w:rsidR="007C4380" w:rsidRDefault="007C4380" w:rsidP="007D1931">
      <w:pPr>
        <w:pStyle w:val="Content"/>
      </w:pPr>
    </w:p>
    <w:p w14:paraId="7B5E4015" w14:textId="69CD6B13" w:rsidR="007C4380" w:rsidRDefault="007C4380" w:rsidP="007D1931">
      <w:pPr>
        <w:pStyle w:val="Content"/>
      </w:pPr>
    </w:p>
    <w:p w14:paraId="0891A514" w14:textId="56769654" w:rsidR="007C4380" w:rsidRDefault="007C4380" w:rsidP="007D1931">
      <w:pPr>
        <w:pStyle w:val="Content"/>
      </w:pPr>
    </w:p>
    <w:p w14:paraId="1E71F8D9" w14:textId="156458A1" w:rsidR="007C4380" w:rsidRDefault="007C4380" w:rsidP="007D1931">
      <w:pPr>
        <w:pStyle w:val="Content"/>
      </w:pPr>
    </w:p>
    <w:p w14:paraId="45A8CA04" w14:textId="775AD7C3" w:rsidR="007C4380" w:rsidRDefault="007C4380" w:rsidP="007D1931">
      <w:pPr>
        <w:pStyle w:val="Content"/>
      </w:pPr>
    </w:p>
    <w:p w14:paraId="73144BA6" w14:textId="77777777" w:rsidR="007C4380" w:rsidRDefault="007C4380" w:rsidP="007D1931">
      <w:pPr>
        <w:pStyle w:val="Content"/>
      </w:pPr>
    </w:p>
    <w:p w14:paraId="494A6B6B" w14:textId="4AAD859A" w:rsidR="00755E42" w:rsidRDefault="00755E42" w:rsidP="007D1931">
      <w:pPr>
        <w:pStyle w:val="Content"/>
      </w:pPr>
    </w:p>
    <w:p w14:paraId="7DEB3A96" w14:textId="77777777" w:rsidR="0056420A" w:rsidRDefault="0056420A" w:rsidP="007D1931">
      <w:pPr>
        <w:pStyle w:val="Content"/>
      </w:pPr>
    </w:p>
    <w:p w14:paraId="073CBCA4" w14:textId="77777777" w:rsidR="0056420A" w:rsidRDefault="0056420A" w:rsidP="007D1931">
      <w:pPr>
        <w:pStyle w:val="Content"/>
      </w:pPr>
    </w:p>
    <w:p w14:paraId="115CC04D" w14:textId="401D9A19" w:rsidR="00032B2B" w:rsidRDefault="00F20492" w:rsidP="007D1931">
      <w:pPr>
        <w:pStyle w:val="Content"/>
      </w:pPr>
      <w:r>
        <w:t>The following table is my original project timeline plan</w:t>
      </w:r>
      <w:r w:rsidR="001C2F9A">
        <w:t>:</w:t>
      </w:r>
    </w:p>
    <w:p w14:paraId="170DF517" w14:textId="77777777" w:rsidR="001C2F9A" w:rsidRDefault="00F20492" w:rsidP="003E4D22">
      <w:pPr>
        <w:pStyle w:val="Content"/>
        <w:keepNext/>
        <w:jc w:val="center"/>
      </w:pPr>
      <w:r w:rsidRPr="001F0397">
        <w:rPr>
          <w:noProof/>
        </w:rPr>
        <w:drawing>
          <wp:inline distT="0" distB="0" distL="0" distR="0" wp14:anchorId="0D4276BE" wp14:editId="16606AF7">
            <wp:extent cx="6309360" cy="3530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3530600"/>
                    </a:xfrm>
                    <a:prstGeom prst="rect">
                      <a:avLst/>
                    </a:prstGeom>
                  </pic:spPr>
                </pic:pic>
              </a:graphicData>
            </a:graphic>
          </wp:inline>
        </w:drawing>
      </w:r>
    </w:p>
    <w:p w14:paraId="6B66EA17" w14:textId="4D743C76" w:rsidR="00032B2B" w:rsidRDefault="001C2F9A" w:rsidP="001C2F9A">
      <w:pPr>
        <w:pStyle w:val="Caption"/>
      </w:pPr>
      <w:bookmarkStart w:id="11" w:name="_Toc126499642"/>
      <w:r>
        <w:t xml:space="preserve">Figure </w:t>
      </w:r>
      <w:r w:rsidR="00995F0B">
        <w:fldChar w:fldCharType="begin"/>
      </w:r>
      <w:r w:rsidR="00995F0B">
        <w:instrText xml:space="preserve"> SEQ Figure \* ARABIC </w:instrText>
      </w:r>
      <w:r w:rsidR="00995F0B">
        <w:fldChar w:fldCharType="separate"/>
      </w:r>
      <w:r w:rsidR="00975352">
        <w:rPr>
          <w:noProof/>
        </w:rPr>
        <w:t>1</w:t>
      </w:r>
      <w:bookmarkEnd w:id="11"/>
      <w:r w:rsidR="00995F0B">
        <w:rPr>
          <w:noProof/>
        </w:rPr>
        <w:fldChar w:fldCharType="end"/>
      </w:r>
    </w:p>
    <w:p w14:paraId="40A97C65" w14:textId="41160E26" w:rsidR="00032B2B" w:rsidRDefault="00032B2B" w:rsidP="007D1931">
      <w:pPr>
        <w:pStyle w:val="Content"/>
      </w:pPr>
    </w:p>
    <w:p w14:paraId="0629B162" w14:textId="0886AD75" w:rsidR="00032B2B" w:rsidRDefault="00032B2B" w:rsidP="007D1931">
      <w:pPr>
        <w:pStyle w:val="Content"/>
      </w:pPr>
    </w:p>
    <w:p w14:paraId="31B92577" w14:textId="7604DCB4" w:rsidR="00032B2B" w:rsidRDefault="001C2F9A" w:rsidP="007D1931">
      <w:pPr>
        <w:pStyle w:val="Content"/>
      </w:pPr>
      <w:r>
        <w:t>As part of the product backlog required in scrum methodology. I used the Trello as an agile tool to track tasks.</w:t>
      </w:r>
    </w:p>
    <w:p w14:paraId="3393EB24" w14:textId="4CB08065" w:rsidR="001C2F9A" w:rsidRDefault="001C2F9A" w:rsidP="007D1931">
      <w:pPr>
        <w:pStyle w:val="Content"/>
      </w:pPr>
    </w:p>
    <w:p w14:paraId="649C59B2" w14:textId="77777777" w:rsidR="001C2F9A" w:rsidRDefault="001C2F9A" w:rsidP="003E4D22">
      <w:pPr>
        <w:pStyle w:val="Content"/>
        <w:keepNext/>
        <w:jc w:val="center"/>
      </w:pPr>
      <w:r w:rsidRPr="001C2F9A">
        <w:rPr>
          <w:noProof/>
        </w:rPr>
        <w:drawing>
          <wp:inline distT="0" distB="0" distL="0" distR="0" wp14:anchorId="0DC18FDD" wp14:editId="48685D9A">
            <wp:extent cx="6309360" cy="2214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214880"/>
                    </a:xfrm>
                    <a:prstGeom prst="rect">
                      <a:avLst/>
                    </a:prstGeom>
                  </pic:spPr>
                </pic:pic>
              </a:graphicData>
            </a:graphic>
          </wp:inline>
        </w:drawing>
      </w:r>
    </w:p>
    <w:p w14:paraId="2A3A8500" w14:textId="0F5A55F1" w:rsidR="001C2F9A" w:rsidRDefault="001C2F9A" w:rsidP="001C2F9A">
      <w:pPr>
        <w:pStyle w:val="Caption"/>
      </w:pPr>
      <w:bookmarkStart w:id="12" w:name="_Toc126499643"/>
      <w:r>
        <w:t xml:space="preserve">Figure </w:t>
      </w:r>
      <w:r w:rsidR="00995F0B">
        <w:fldChar w:fldCharType="begin"/>
      </w:r>
      <w:r w:rsidR="00995F0B">
        <w:instrText xml:space="preserve"> SEQ Figure \* ARABIC </w:instrText>
      </w:r>
      <w:r w:rsidR="00995F0B">
        <w:fldChar w:fldCharType="separate"/>
      </w:r>
      <w:r w:rsidR="00975352">
        <w:rPr>
          <w:noProof/>
        </w:rPr>
        <w:t>2</w:t>
      </w:r>
      <w:bookmarkEnd w:id="12"/>
      <w:r w:rsidR="00995F0B">
        <w:rPr>
          <w:noProof/>
        </w:rPr>
        <w:fldChar w:fldCharType="end"/>
      </w:r>
    </w:p>
    <w:p w14:paraId="576B54E5" w14:textId="4BA4A91C" w:rsidR="00032B2B" w:rsidRDefault="00032B2B" w:rsidP="007D1931">
      <w:pPr>
        <w:pStyle w:val="Content"/>
      </w:pPr>
    </w:p>
    <w:p w14:paraId="06F881CC" w14:textId="3E002A4A" w:rsidR="00032B2B" w:rsidRDefault="003E4D22" w:rsidP="007D1931">
      <w:pPr>
        <w:pStyle w:val="Content"/>
      </w:pPr>
      <w:r>
        <w:t>Finally, another tool that I employed throughout the project was the simple Penzu online Journal to track my work and provide a record of my decision making processes throughout the project timeline.</w:t>
      </w:r>
    </w:p>
    <w:p w14:paraId="276338A5" w14:textId="2480CAAA" w:rsidR="003E4D22" w:rsidRDefault="003E4D22" w:rsidP="007D1931">
      <w:pPr>
        <w:pStyle w:val="Content"/>
      </w:pPr>
    </w:p>
    <w:p w14:paraId="09FD0E4C" w14:textId="77777777" w:rsidR="003E4D22" w:rsidRDefault="003E4D22" w:rsidP="003E4D22">
      <w:pPr>
        <w:pStyle w:val="Content"/>
        <w:keepNext/>
        <w:jc w:val="center"/>
      </w:pPr>
      <w:r w:rsidRPr="003E4D22">
        <w:rPr>
          <w:noProof/>
        </w:rPr>
        <w:drawing>
          <wp:inline distT="0" distB="0" distL="0" distR="0" wp14:anchorId="218A3BA3" wp14:editId="663E44D3">
            <wp:extent cx="4314825" cy="390010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6521" cy="3910677"/>
                    </a:xfrm>
                    <a:prstGeom prst="rect">
                      <a:avLst/>
                    </a:prstGeom>
                  </pic:spPr>
                </pic:pic>
              </a:graphicData>
            </a:graphic>
          </wp:inline>
        </w:drawing>
      </w:r>
    </w:p>
    <w:p w14:paraId="7BEBA27D" w14:textId="6FB95B14" w:rsidR="003E4D22" w:rsidRDefault="003E4D22" w:rsidP="003E4D22">
      <w:pPr>
        <w:pStyle w:val="Caption"/>
      </w:pPr>
      <w:bookmarkStart w:id="13" w:name="_Toc126499644"/>
      <w:r>
        <w:t xml:space="preserve">Figure </w:t>
      </w:r>
      <w:r w:rsidR="00995F0B">
        <w:fldChar w:fldCharType="begin"/>
      </w:r>
      <w:r w:rsidR="00995F0B">
        <w:instrText xml:space="preserve"> SEQ Figure \* ARABIC </w:instrText>
      </w:r>
      <w:r w:rsidR="00995F0B">
        <w:fldChar w:fldCharType="separate"/>
      </w:r>
      <w:r w:rsidR="00975352">
        <w:rPr>
          <w:noProof/>
        </w:rPr>
        <w:t>3</w:t>
      </w:r>
      <w:bookmarkEnd w:id="13"/>
      <w:r w:rsidR="00995F0B">
        <w:rPr>
          <w:noProof/>
        </w:rPr>
        <w:fldChar w:fldCharType="end"/>
      </w:r>
    </w:p>
    <w:p w14:paraId="68082CC6" w14:textId="1CAA84C5" w:rsidR="003E4D22" w:rsidRDefault="003E4D22" w:rsidP="007D1931">
      <w:pPr>
        <w:pStyle w:val="Content"/>
      </w:pPr>
    </w:p>
    <w:p w14:paraId="54B42F10" w14:textId="77777777" w:rsidR="003E4D22" w:rsidRDefault="003E4D22" w:rsidP="007D1931">
      <w:pPr>
        <w:pStyle w:val="Content"/>
      </w:pPr>
    </w:p>
    <w:p w14:paraId="64CCBFB2" w14:textId="1DE2FAE4" w:rsidR="00BE4507" w:rsidRDefault="00BE4507" w:rsidP="007D1931">
      <w:pPr>
        <w:pStyle w:val="Content"/>
      </w:pPr>
    </w:p>
    <w:p w14:paraId="27BFAD89" w14:textId="2BEB4004" w:rsidR="00BE4507" w:rsidRDefault="00BE4507" w:rsidP="007D1931">
      <w:pPr>
        <w:pStyle w:val="Content"/>
      </w:pPr>
      <w:r>
        <w:t xml:space="preserve">A very important first step as part of the development of this website with Data Analysis was ramping </w:t>
      </w:r>
      <w:r w:rsidR="00FA6767">
        <w:t>up on the</w:t>
      </w:r>
      <w:r>
        <w:t xml:space="preserve"> possible portals, modules and processes which could be used to implement</w:t>
      </w:r>
      <w:r w:rsidR="00FA6767">
        <w:t xml:space="preserve"> </w:t>
      </w:r>
      <w:r>
        <w:t>this project.</w:t>
      </w:r>
    </w:p>
    <w:p w14:paraId="7B03A2F4" w14:textId="558F721C" w:rsidR="005D2F48" w:rsidRDefault="005D2F48" w:rsidP="007D1931">
      <w:pPr>
        <w:pStyle w:val="Content"/>
      </w:pPr>
    </w:p>
    <w:p w14:paraId="7B198598" w14:textId="1D2707DD" w:rsidR="005D2F48" w:rsidRDefault="005D2F48" w:rsidP="007D1931">
      <w:pPr>
        <w:pStyle w:val="Content"/>
      </w:pPr>
    </w:p>
    <w:p w14:paraId="7D6575A2" w14:textId="385ECB94" w:rsidR="005D2F48" w:rsidRDefault="005D2F48" w:rsidP="007D1931">
      <w:pPr>
        <w:pStyle w:val="Content"/>
      </w:pPr>
    </w:p>
    <w:p w14:paraId="27B4ACD5" w14:textId="77777777" w:rsidR="005D2F48" w:rsidRDefault="005D2F48" w:rsidP="007D1931">
      <w:pPr>
        <w:pStyle w:val="Content"/>
      </w:pPr>
    </w:p>
    <w:p w14:paraId="0FEA4F2F" w14:textId="2AEC68EF" w:rsidR="00BE4507" w:rsidRDefault="00BE4507" w:rsidP="007D1931">
      <w:pPr>
        <w:pStyle w:val="Content"/>
      </w:pPr>
    </w:p>
    <w:p w14:paraId="4A826EC4" w14:textId="0F0D2726" w:rsidR="00BE4507" w:rsidRDefault="00BE4507" w:rsidP="00BE4507">
      <w:pPr>
        <w:pStyle w:val="Heading2"/>
      </w:pPr>
      <w:bookmarkStart w:id="14" w:name="_Toc126499516"/>
      <w:r>
        <w:lastRenderedPageBreak/>
        <w:t>Research and Analysis of prospective tools</w:t>
      </w:r>
      <w:bookmarkEnd w:id="14"/>
    </w:p>
    <w:p w14:paraId="06A39A2D" w14:textId="4D5E5AC2" w:rsidR="00BE4507" w:rsidRDefault="00BE4507" w:rsidP="00BE4507"/>
    <w:p w14:paraId="37CC96F9" w14:textId="25136D66" w:rsidR="00BE4507" w:rsidRDefault="00BE4507" w:rsidP="00664068">
      <w:pPr>
        <w:pStyle w:val="Heading3"/>
      </w:pPr>
      <w:bookmarkStart w:id="15" w:name="_Toc126499517"/>
      <w:r>
        <w:t>Website</w:t>
      </w:r>
      <w:r w:rsidR="00664068">
        <w:t xml:space="preserve"> Research and Methodology</w:t>
      </w:r>
      <w:bookmarkEnd w:id="15"/>
    </w:p>
    <w:p w14:paraId="20F74369" w14:textId="48E1DDB3" w:rsidR="00024515" w:rsidRDefault="00024515" w:rsidP="00BE4507"/>
    <w:p w14:paraId="1C02EB9B" w14:textId="025F8954" w:rsidR="00024515" w:rsidRDefault="00FA6767" w:rsidP="00BE4507">
      <w:pPr>
        <w:rPr>
          <w:b w:val="0"/>
        </w:rPr>
      </w:pPr>
      <w:r w:rsidRPr="00FA6767">
        <w:rPr>
          <w:b w:val="0"/>
        </w:rPr>
        <w:t>Initially</w:t>
      </w:r>
      <w:r>
        <w:rPr>
          <w:b w:val="0"/>
        </w:rPr>
        <w:t>,</w:t>
      </w:r>
      <w:r w:rsidRPr="00FA6767">
        <w:rPr>
          <w:b w:val="0"/>
        </w:rPr>
        <w:t xml:space="preserve"> I planned on </w:t>
      </w:r>
      <w:r>
        <w:rPr>
          <w:b w:val="0"/>
        </w:rPr>
        <w:t>building a website using the following</w:t>
      </w:r>
      <w:r w:rsidR="005D2F48">
        <w:rPr>
          <w:b w:val="0"/>
        </w:rPr>
        <w:t xml:space="preserve"> tools;</w:t>
      </w:r>
      <w:r>
        <w:rPr>
          <w:b w:val="0"/>
        </w:rPr>
        <w:t xml:space="preserve"> Node Framework, Hapi Framework and following the Model View Controller (MVC) architectural pattern. The original website was to employ Joi validation, Bulma, font Awesome and be deployed to Heroku.  As part of my agile methodology, I decided that the use of these technologies for my data analysis project were not suitable for the following reason</w:t>
      </w:r>
      <w:r w:rsidR="00195610">
        <w:rPr>
          <w:b w:val="0"/>
        </w:rPr>
        <w:t>s.</w:t>
      </w:r>
    </w:p>
    <w:p w14:paraId="395FF341" w14:textId="3103CC05" w:rsidR="00195610" w:rsidRDefault="00195610" w:rsidP="00BE4507">
      <w:pPr>
        <w:rPr>
          <w:b w:val="0"/>
        </w:rPr>
      </w:pPr>
    </w:p>
    <w:p w14:paraId="07E54EAB" w14:textId="27A932B1" w:rsidR="00195610" w:rsidRPr="00F80E3C" w:rsidRDefault="00195610" w:rsidP="00BE4507">
      <w:pPr>
        <w:pStyle w:val="ListParagraph"/>
        <w:numPr>
          <w:ilvl w:val="0"/>
          <w:numId w:val="12"/>
        </w:numPr>
        <w:rPr>
          <w:b w:val="0"/>
        </w:rPr>
      </w:pPr>
      <w:r w:rsidRPr="00F80E3C">
        <w:rPr>
          <w:b w:val="0"/>
        </w:rPr>
        <w:t>To build this website within the timeline would mean that my project would be a mainly a web development project rather than centered on Data Analysis.</w:t>
      </w:r>
    </w:p>
    <w:p w14:paraId="12B73B28" w14:textId="210A79F5" w:rsidR="00195610" w:rsidRDefault="00195610" w:rsidP="00F80E3C">
      <w:pPr>
        <w:pStyle w:val="ListParagraph"/>
        <w:numPr>
          <w:ilvl w:val="0"/>
          <w:numId w:val="12"/>
        </w:numPr>
        <w:rPr>
          <w:b w:val="0"/>
        </w:rPr>
      </w:pPr>
      <w:r w:rsidRPr="00F80E3C">
        <w:rPr>
          <w:b w:val="0"/>
        </w:rPr>
        <w:t>These tools were not specifically targeted at Data Analysts</w:t>
      </w:r>
    </w:p>
    <w:p w14:paraId="29F574B0" w14:textId="77777777" w:rsidR="00F80E3C" w:rsidRPr="00F80E3C" w:rsidRDefault="00F80E3C" w:rsidP="00F80E3C">
      <w:pPr>
        <w:pStyle w:val="ListParagraph"/>
        <w:rPr>
          <w:b w:val="0"/>
        </w:rPr>
      </w:pPr>
    </w:p>
    <w:p w14:paraId="34C4517F" w14:textId="2941CCD0" w:rsidR="00195610" w:rsidRDefault="00195610" w:rsidP="00BE4507">
      <w:pPr>
        <w:rPr>
          <w:b w:val="0"/>
        </w:rPr>
      </w:pPr>
      <w:r>
        <w:rPr>
          <w:b w:val="0"/>
        </w:rPr>
        <w:t>This was my original website model.</w:t>
      </w:r>
    </w:p>
    <w:p w14:paraId="5C5B193C" w14:textId="2DE3EC30" w:rsidR="00195610" w:rsidRDefault="00195610" w:rsidP="00BE4507">
      <w:pPr>
        <w:rPr>
          <w:b w:val="0"/>
        </w:rPr>
      </w:pPr>
    </w:p>
    <w:p w14:paraId="0586526E" w14:textId="77777777" w:rsidR="00F80E3C" w:rsidRDefault="00F80E3C" w:rsidP="00F80E3C">
      <w:pPr>
        <w:keepNext/>
      </w:pPr>
      <w:r>
        <w:rPr>
          <w:noProof/>
        </w:rPr>
        <w:drawing>
          <wp:inline distT="0" distB="0" distL="0" distR="0" wp14:anchorId="4135524F" wp14:editId="72B5401A">
            <wp:extent cx="6309360" cy="255231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6309360" cy="2552311"/>
                    </a:xfrm>
                    <a:prstGeom prst="rect">
                      <a:avLst/>
                    </a:prstGeom>
                  </pic:spPr>
                </pic:pic>
              </a:graphicData>
            </a:graphic>
          </wp:inline>
        </w:drawing>
      </w:r>
    </w:p>
    <w:p w14:paraId="1BE8BBAA" w14:textId="291E35F2" w:rsidR="00195610" w:rsidRDefault="00F80E3C" w:rsidP="00F80E3C">
      <w:pPr>
        <w:pStyle w:val="Caption"/>
        <w:rPr>
          <w:b w:val="0"/>
        </w:rPr>
      </w:pPr>
      <w:bookmarkStart w:id="16" w:name="_Toc126499645"/>
      <w:r>
        <w:t xml:space="preserve">Figure </w:t>
      </w:r>
      <w:r w:rsidR="00995F0B">
        <w:fldChar w:fldCharType="begin"/>
      </w:r>
      <w:r w:rsidR="00995F0B">
        <w:instrText xml:space="preserve"> SEQ Figure \* ARABIC </w:instrText>
      </w:r>
      <w:r w:rsidR="00995F0B">
        <w:fldChar w:fldCharType="separate"/>
      </w:r>
      <w:r w:rsidR="00975352">
        <w:rPr>
          <w:noProof/>
        </w:rPr>
        <w:t>4</w:t>
      </w:r>
      <w:bookmarkEnd w:id="16"/>
      <w:r w:rsidR="00995F0B">
        <w:rPr>
          <w:noProof/>
        </w:rPr>
        <w:fldChar w:fldCharType="end"/>
      </w:r>
    </w:p>
    <w:p w14:paraId="428A2A78" w14:textId="30BB86D2" w:rsidR="00195610" w:rsidRPr="00FA6767" w:rsidRDefault="00195610" w:rsidP="00BE4507">
      <w:pPr>
        <w:rPr>
          <w:b w:val="0"/>
        </w:rPr>
      </w:pPr>
    </w:p>
    <w:p w14:paraId="06ABC54A" w14:textId="764DDA62" w:rsidR="00BE4507" w:rsidRPr="00664068" w:rsidRDefault="00F80E3C" w:rsidP="00BE4507">
      <w:pPr>
        <w:rPr>
          <w:b w:val="0"/>
          <w:bCs/>
        </w:rPr>
      </w:pPr>
      <w:r w:rsidRPr="00664068">
        <w:rPr>
          <w:b w:val="0"/>
          <w:bCs/>
        </w:rPr>
        <w:t>Instead after much research, I decided to use Streamlit to build my data analysis website.</w:t>
      </w:r>
    </w:p>
    <w:p w14:paraId="23BFD49E" w14:textId="114C8459" w:rsidR="00F80E3C" w:rsidRDefault="00F80E3C" w:rsidP="00BE4507"/>
    <w:p w14:paraId="4DA29781" w14:textId="77777777" w:rsidR="005D2F48" w:rsidRDefault="005D2F48" w:rsidP="00BE4507">
      <w:pPr>
        <w:rPr>
          <w:b w:val="0"/>
        </w:rPr>
      </w:pPr>
    </w:p>
    <w:p w14:paraId="62A7FD62" w14:textId="728B55E6" w:rsidR="005D2F48" w:rsidRDefault="005D2F48" w:rsidP="00BE4507">
      <w:pPr>
        <w:rPr>
          <w:b w:val="0"/>
        </w:rPr>
      </w:pPr>
      <w:r>
        <w:rPr>
          <w:b w:val="0"/>
        </w:rPr>
        <w:lastRenderedPageBreak/>
        <w:t>Why did I choose Streamlit?</w:t>
      </w:r>
    </w:p>
    <w:p w14:paraId="4973A71A" w14:textId="77777777" w:rsidR="005D2F48" w:rsidRDefault="005D2F48" w:rsidP="00BE4507">
      <w:pPr>
        <w:rPr>
          <w:b w:val="0"/>
        </w:rPr>
      </w:pPr>
    </w:p>
    <w:p w14:paraId="58E039AD" w14:textId="61B07489" w:rsidR="00BE4507" w:rsidRDefault="00DD61B8" w:rsidP="00BE4507">
      <w:pPr>
        <w:rPr>
          <w:b w:val="0"/>
        </w:rPr>
      </w:pPr>
      <w:r w:rsidRPr="001D7C99">
        <w:rPr>
          <w:b w:val="0"/>
        </w:rPr>
        <w:t>Streamlit</w:t>
      </w:r>
      <w:r w:rsidRPr="00DD61B8">
        <w:rPr>
          <w:b w:val="0"/>
        </w:rPr>
        <w:t xml:space="preserve"> is a</w:t>
      </w:r>
      <w:r w:rsidR="001D7C99">
        <w:rPr>
          <w:b w:val="0"/>
        </w:rPr>
        <w:t>n open-source</w:t>
      </w:r>
      <w:r w:rsidRPr="00DD61B8">
        <w:rPr>
          <w:b w:val="0"/>
        </w:rPr>
        <w:t xml:space="preserve"> python based dashboarding tool</w:t>
      </w:r>
      <w:r>
        <w:rPr>
          <w:b w:val="0"/>
        </w:rPr>
        <w:t>.</w:t>
      </w:r>
      <w:r w:rsidR="001D7C99">
        <w:rPr>
          <w:b w:val="0"/>
        </w:rPr>
        <w:t xml:space="preserve"> It facilitates the </w:t>
      </w:r>
      <w:r w:rsidR="001D7C99" w:rsidRPr="001D7C99">
        <w:rPr>
          <w:b w:val="0"/>
        </w:rPr>
        <w:t>creation and sharing of custom web apps for machine learning and data science.</w:t>
      </w:r>
      <w:r w:rsidR="001D7C99" w:rsidRPr="001D7C99">
        <w:t xml:space="preserve"> </w:t>
      </w:r>
      <w:r w:rsidR="001D7C99" w:rsidRPr="001D7C99">
        <w:rPr>
          <w:b w:val="0"/>
        </w:rPr>
        <w:t>(docs.streamlit.io, n.d.)</w:t>
      </w:r>
    </w:p>
    <w:p w14:paraId="5A8763F3" w14:textId="77777777" w:rsidR="00DD61B8" w:rsidRPr="00DD61B8" w:rsidRDefault="00DD61B8" w:rsidP="00BE4507">
      <w:pPr>
        <w:rPr>
          <w:b w:val="0"/>
        </w:rPr>
      </w:pPr>
    </w:p>
    <w:p w14:paraId="4D194B86" w14:textId="4748A217" w:rsidR="00DD61B8" w:rsidRDefault="00DD61B8" w:rsidP="00DD61B8">
      <w:pPr>
        <w:rPr>
          <w:b w:val="0"/>
        </w:rPr>
      </w:pPr>
      <w:r w:rsidRPr="00DD61B8">
        <w:rPr>
          <w:b w:val="0"/>
        </w:rPr>
        <w:t>Moving data science models from a Proof-Of-Concept (POC) in some notebooks</w:t>
      </w:r>
      <w:r>
        <w:rPr>
          <w:b w:val="0"/>
        </w:rPr>
        <w:t xml:space="preserve"> (Jupiter notebook)</w:t>
      </w:r>
      <w:r w:rsidRPr="00DD61B8">
        <w:rPr>
          <w:b w:val="0"/>
        </w:rPr>
        <w:t xml:space="preserve"> to a Minimal Viable Product (MVP) that provides business value can be a tough transition. </w:t>
      </w:r>
      <w:r w:rsidR="00F17096" w:rsidRPr="00F17096">
        <w:rPr>
          <w:b w:val="0"/>
        </w:rPr>
        <w:t>(Willemsen, 2022)</w:t>
      </w:r>
    </w:p>
    <w:p w14:paraId="0252E841" w14:textId="77777777" w:rsidR="00DD61B8" w:rsidRDefault="00DD61B8" w:rsidP="00DD61B8">
      <w:pPr>
        <w:rPr>
          <w:b w:val="0"/>
        </w:rPr>
      </w:pPr>
    </w:p>
    <w:p w14:paraId="22F7C8BF" w14:textId="5E7324AD" w:rsidR="00DD61B8" w:rsidRPr="00DD61B8" w:rsidRDefault="00DD61B8" w:rsidP="00DD61B8">
      <w:pPr>
        <w:rPr>
          <w:b w:val="0"/>
        </w:rPr>
      </w:pPr>
      <w:r w:rsidRPr="00DD61B8">
        <w:rPr>
          <w:b w:val="0"/>
        </w:rPr>
        <w:t>This can have a multitude of reasons:</w:t>
      </w:r>
    </w:p>
    <w:p w14:paraId="16DD1CA8" w14:textId="77777777" w:rsidR="00DD61B8" w:rsidRPr="00DD61B8" w:rsidRDefault="00DD61B8" w:rsidP="00DD61B8">
      <w:pPr>
        <w:rPr>
          <w:b w:val="0"/>
        </w:rPr>
      </w:pPr>
    </w:p>
    <w:p w14:paraId="3BA127A2" w14:textId="77777777" w:rsidR="00DD61B8" w:rsidRPr="00DD61B8" w:rsidRDefault="00DD61B8" w:rsidP="00DD61B8">
      <w:pPr>
        <w:pStyle w:val="ListParagraph"/>
        <w:numPr>
          <w:ilvl w:val="0"/>
          <w:numId w:val="14"/>
        </w:numPr>
        <w:rPr>
          <w:b w:val="0"/>
        </w:rPr>
      </w:pPr>
      <w:r w:rsidRPr="00DD61B8">
        <w:rPr>
          <w:b w:val="0"/>
        </w:rPr>
        <w:t>The amount of engineering work required to get your model integrated into existing systems.</w:t>
      </w:r>
    </w:p>
    <w:p w14:paraId="307A3A15" w14:textId="77777777" w:rsidR="00DD61B8" w:rsidRPr="00DD61B8" w:rsidRDefault="00DD61B8" w:rsidP="00DD61B8">
      <w:pPr>
        <w:pStyle w:val="ListParagraph"/>
        <w:numPr>
          <w:ilvl w:val="0"/>
          <w:numId w:val="14"/>
        </w:numPr>
        <w:rPr>
          <w:b w:val="0"/>
        </w:rPr>
      </w:pPr>
      <w:r w:rsidRPr="00DD61B8">
        <w:rPr>
          <w:b w:val="0"/>
        </w:rPr>
        <w:t>The slow (or nonexistent) feedback cycle with your users, resulting in a very slow cycle time for the last few remaining tweaks that need to be done.</w:t>
      </w:r>
    </w:p>
    <w:p w14:paraId="5C4B3BF5" w14:textId="5C13155D" w:rsidR="00DD61B8" w:rsidRPr="00DD61B8" w:rsidRDefault="00DD61B8" w:rsidP="00DD61B8">
      <w:pPr>
        <w:pStyle w:val="ListParagraph"/>
        <w:numPr>
          <w:ilvl w:val="0"/>
          <w:numId w:val="14"/>
        </w:numPr>
        <w:rPr>
          <w:b w:val="0"/>
        </w:rPr>
      </w:pPr>
      <w:r w:rsidRPr="00DD61B8">
        <w:rPr>
          <w:b w:val="0"/>
        </w:rPr>
        <w:t>Lack of trust by your users in your model, resulting in your amazing model remaining unused.</w:t>
      </w:r>
    </w:p>
    <w:p w14:paraId="5F9BE2B7" w14:textId="7A556D94" w:rsidR="00DD61B8" w:rsidRDefault="00DD61B8" w:rsidP="00BE4507"/>
    <w:p w14:paraId="3A59C492" w14:textId="2F4E135F" w:rsidR="00DD61B8" w:rsidRPr="00ED35B4" w:rsidRDefault="00ED35B4" w:rsidP="00BE4507">
      <w:pPr>
        <w:rPr>
          <w:b w:val="0"/>
          <w:bCs/>
        </w:rPr>
      </w:pPr>
      <w:r w:rsidRPr="00ED35B4">
        <w:rPr>
          <w:b w:val="0"/>
          <w:bCs/>
        </w:rPr>
        <w:t>Streamlit is tool which can be incorporated to reduce these impacts</w:t>
      </w:r>
    </w:p>
    <w:p w14:paraId="1328591E" w14:textId="6571EDFD" w:rsidR="00ED35B4" w:rsidRDefault="00ED35B4" w:rsidP="00BE4507"/>
    <w:p w14:paraId="39BBD8F4" w14:textId="767ECFAB" w:rsidR="00ED35B4" w:rsidRDefault="00ED35B4" w:rsidP="00BE4507"/>
    <w:p w14:paraId="79F1DAD0" w14:textId="385229BD" w:rsidR="00ED35B4" w:rsidRDefault="00ED35B4" w:rsidP="00BE4507">
      <w:pPr>
        <w:rPr>
          <w:b w:val="0"/>
          <w:bCs/>
        </w:rPr>
      </w:pPr>
      <w:r>
        <w:rPr>
          <w:b w:val="0"/>
          <w:bCs/>
        </w:rPr>
        <w:t xml:space="preserve">In this case, the trade off between integrating the data analysis into a </w:t>
      </w:r>
      <w:proofErr w:type="gramStart"/>
      <w:r>
        <w:rPr>
          <w:b w:val="0"/>
          <w:bCs/>
        </w:rPr>
        <w:t>node based</w:t>
      </w:r>
      <w:proofErr w:type="gramEnd"/>
      <w:r>
        <w:rPr>
          <w:b w:val="0"/>
          <w:bCs/>
        </w:rPr>
        <w:t xml:space="preserve"> web app which would involve a lot of front end work </w:t>
      </w:r>
      <w:r w:rsidR="005D2F48">
        <w:rPr>
          <w:b w:val="0"/>
          <w:bCs/>
        </w:rPr>
        <w:t xml:space="preserve">and time </w:t>
      </w:r>
      <w:r>
        <w:rPr>
          <w:b w:val="0"/>
          <w:bCs/>
        </w:rPr>
        <w:t xml:space="preserve">or the into a </w:t>
      </w:r>
      <w:r w:rsidR="00A12AFF">
        <w:rPr>
          <w:b w:val="0"/>
          <w:bCs/>
        </w:rPr>
        <w:t>Streamlit</w:t>
      </w:r>
      <w:r>
        <w:rPr>
          <w:b w:val="0"/>
          <w:bCs/>
        </w:rPr>
        <w:t xml:space="preserve"> dashboard</w:t>
      </w:r>
      <w:r w:rsidR="005D2F48">
        <w:rPr>
          <w:b w:val="0"/>
          <w:bCs/>
        </w:rPr>
        <w:t xml:space="preserve"> which is more light weight and data analysis targeted</w:t>
      </w:r>
      <w:r>
        <w:rPr>
          <w:b w:val="0"/>
          <w:bCs/>
        </w:rPr>
        <w:t xml:space="preserve"> was the right choice for this project.  </w:t>
      </w:r>
    </w:p>
    <w:p w14:paraId="4C66EAF7" w14:textId="77777777" w:rsidR="009C5EA8" w:rsidRDefault="009C5EA8" w:rsidP="00BE4507">
      <w:pPr>
        <w:rPr>
          <w:b w:val="0"/>
          <w:bCs/>
        </w:rPr>
      </w:pPr>
    </w:p>
    <w:p w14:paraId="011D8339" w14:textId="5A44B112" w:rsidR="00ED35B4" w:rsidRDefault="00ED35B4" w:rsidP="00BE4507">
      <w:pPr>
        <w:rPr>
          <w:b w:val="0"/>
          <w:bCs/>
        </w:rPr>
      </w:pPr>
      <w:r>
        <w:rPr>
          <w:b w:val="0"/>
          <w:bCs/>
        </w:rPr>
        <w:t>The benefits of using Streamlit for this project.</w:t>
      </w:r>
    </w:p>
    <w:p w14:paraId="1849D8DB" w14:textId="641110D0" w:rsidR="00ED35B4" w:rsidRDefault="00ED35B4" w:rsidP="00BE4507">
      <w:pPr>
        <w:rPr>
          <w:b w:val="0"/>
          <w:bCs/>
        </w:rPr>
      </w:pPr>
    </w:p>
    <w:p w14:paraId="7DBEF1CC" w14:textId="09705AB3" w:rsidR="00ED35B4" w:rsidRPr="009C5EA8" w:rsidRDefault="00ED35B4" w:rsidP="009C5EA8">
      <w:pPr>
        <w:pStyle w:val="ListParagraph"/>
        <w:numPr>
          <w:ilvl w:val="0"/>
          <w:numId w:val="15"/>
        </w:numPr>
        <w:rPr>
          <w:b w:val="0"/>
          <w:bCs/>
        </w:rPr>
      </w:pPr>
      <w:r w:rsidRPr="009C5EA8">
        <w:rPr>
          <w:b w:val="0"/>
          <w:bCs/>
        </w:rPr>
        <w:t>Streamlit is not studied as part of the Hdip and hence was new learning</w:t>
      </w:r>
      <w:r w:rsidR="005D2F48">
        <w:rPr>
          <w:b w:val="0"/>
          <w:bCs/>
        </w:rPr>
        <w:t>s.</w:t>
      </w:r>
    </w:p>
    <w:p w14:paraId="77A9C5EC" w14:textId="2909511C" w:rsidR="00ED35B4" w:rsidRPr="009C5EA8" w:rsidRDefault="005D2F48" w:rsidP="009C5EA8">
      <w:pPr>
        <w:pStyle w:val="ListParagraph"/>
        <w:numPr>
          <w:ilvl w:val="0"/>
          <w:numId w:val="15"/>
        </w:numPr>
        <w:rPr>
          <w:b w:val="0"/>
          <w:bCs/>
        </w:rPr>
      </w:pPr>
      <w:r>
        <w:rPr>
          <w:b w:val="0"/>
          <w:bCs/>
        </w:rPr>
        <w:t xml:space="preserve">The </w:t>
      </w:r>
      <w:r w:rsidR="00ED35B4" w:rsidRPr="009C5EA8">
        <w:rPr>
          <w:b w:val="0"/>
          <w:bCs/>
        </w:rPr>
        <w:t xml:space="preserve">Streamlit tool </w:t>
      </w:r>
      <w:r>
        <w:rPr>
          <w:b w:val="0"/>
          <w:bCs/>
        </w:rPr>
        <w:t>is specifically</w:t>
      </w:r>
      <w:r w:rsidR="00ED35B4" w:rsidRPr="009C5EA8">
        <w:rPr>
          <w:b w:val="0"/>
          <w:bCs/>
        </w:rPr>
        <w:t xml:space="preserve"> used for data analysis type websites</w:t>
      </w:r>
    </w:p>
    <w:p w14:paraId="0B6DECF2" w14:textId="775363DE" w:rsidR="00ED35B4" w:rsidRPr="009C5EA8" w:rsidRDefault="00ED35B4" w:rsidP="009C5EA8">
      <w:pPr>
        <w:pStyle w:val="ListParagraph"/>
        <w:numPr>
          <w:ilvl w:val="0"/>
          <w:numId w:val="15"/>
        </w:numPr>
        <w:rPr>
          <w:b w:val="0"/>
          <w:bCs/>
        </w:rPr>
      </w:pPr>
      <w:r w:rsidRPr="009C5EA8">
        <w:rPr>
          <w:b w:val="0"/>
          <w:bCs/>
        </w:rPr>
        <w:t>Developing the web app using the python based Streamlit app is quicker than traditional web development tools</w:t>
      </w:r>
    </w:p>
    <w:p w14:paraId="375B6256" w14:textId="47998FB8" w:rsidR="00ED35B4" w:rsidRDefault="00ED35B4" w:rsidP="009C5EA8">
      <w:pPr>
        <w:pStyle w:val="ListParagraph"/>
        <w:numPr>
          <w:ilvl w:val="0"/>
          <w:numId w:val="15"/>
        </w:numPr>
        <w:rPr>
          <w:b w:val="0"/>
          <w:bCs/>
        </w:rPr>
      </w:pPr>
      <w:r w:rsidRPr="009C5EA8">
        <w:rPr>
          <w:b w:val="0"/>
          <w:bCs/>
        </w:rPr>
        <w:lastRenderedPageBreak/>
        <w:t xml:space="preserve">Streamlit is Python based which means I can apply the programming knowledge </w:t>
      </w:r>
      <w:r w:rsidR="009C5EA8">
        <w:rPr>
          <w:b w:val="0"/>
          <w:bCs/>
        </w:rPr>
        <w:t xml:space="preserve">that I have learned </w:t>
      </w:r>
      <w:r w:rsidRPr="009C5EA8">
        <w:rPr>
          <w:b w:val="0"/>
          <w:bCs/>
        </w:rPr>
        <w:t xml:space="preserve">from the </w:t>
      </w:r>
      <w:r w:rsidR="009C5EA8" w:rsidRPr="009C5EA8">
        <w:rPr>
          <w:b w:val="0"/>
          <w:bCs/>
        </w:rPr>
        <w:t>Hdip</w:t>
      </w:r>
      <w:r w:rsidRPr="009C5EA8">
        <w:rPr>
          <w:b w:val="0"/>
          <w:bCs/>
        </w:rPr>
        <w:t xml:space="preserve"> </w:t>
      </w:r>
      <w:r w:rsidR="009C5EA8">
        <w:rPr>
          <w:b w:val="0"/>
          <w:bCs/>
        </w:rPr>
        <w:t xml:space="preserve">in Computer Science </w:t>
      </w:r>
      <w:r w:rsidRPr="009C5EA8">
        <w:rPr>
          <w:b w:val="0"/>
          <w:bCs/>
        </w:rPr>
        <w:t>course</w:t>
      </w:r>
      <w:r w:rsidR="009C5EA8">
        <w:rPr>
          <w:b w:val="0"/>
          <w:bCs/>
        </w:rPr>
        <w:t xml:space="preserve"> (SETU)</w:t>
      </w:r>
      <w:r w:rsidRPr="009C5EA8">
        <w:rPr>
          <w:b w:val="0"/>
          <w:bCs/>
        </w:rPr>
        <w:t xml:space="preserve"> </w:t>
      </w:r>
      <w:r w:rsidR="009C5EA8">
        <w:rPr>
          <w:b w:val="0"/>
          <w:bCs/>
        </w:rPr>
        <w:t>to code in Streamlit.</w:t>
      </w:r>
    </w:p>
    <w:p w14:paraId="692B6F44" w14:textId="5994B076" w:rsidR="00D6745C" w:rsidRDefault="00D6745C" w:rsidP="00D6745C">
      <w:pPr>
        <w:rPr>
          <w:b w:val="0"/>
          <w:bCs/>
        </w:rPr>
      </w:pPr>
    </w:p>
    <w:p w14:paraId="49D0F660" w14:textId="435C5363" w:rsidR="00D6745C" w:rsidRDefault="00D6745C" w:rsidP="00D6745C">
      <w:pPr>
        <w:rPr>
          <w:b w:val="0"/>
          <w:bCs/>
        </w:rPr>
      </w:pPr>
      <w:r>
        <w:rPr>
          <w:b w:val="0"/>
          <w:bCs/>
        </w:rPr>
        <w:t>Why not Flask or Django?</w:t>
      </w:r>
    </w:p>
    <w:p w14:paraId="47F7CA5E" w14:textId="081B43FB" w:rsidR="00D6745C" w:rsidRDefault="00D6745C" w:rsidP="00D6745C">
      <w:pPr>
        <w:rPr>
          <w:b w:val="0"/>
          <w:bCs/>
        </w:rPr>
      </w:pPr>
    </w:p>
    <w:p w14:paraId="42771803" w14:textId="5B307CF1" w:rsidR="00D6745C" w:rsidRPr="00D6745C" w:rsidRDefault="00D6745C" w:rsidP="00D6745C">
      <w:pPr>
        <w:rPr>
          <w:b w:val="0"/>
          <w:bCs/>
        </w:rPr>
      </w:pPr>
      <w:r>
        <w:rPr>
          <w:b w:val="0"/>
          <w:bCs/>
        </w:rPr>
        <w:tab/>
      </w:r>
      <w:r w:rsidR="005370F0">
        <w:rPr>
          <w:b w:val="0"/>
          <w:bCs/>
        </w:rPr>
        <w:t>Django and Flask are both well-known</w:t>
      </w:r>
      <w:r w:rsidR="00425DE5">
        <w:rPr>
          <w:b w:val="0"/>
          <w:bCs/>
        </w:rPr>
        <w:t xml:space="preserve"> </w:t>
      </w:r>
      <w:r w:rsidR="005370F0">
        <w:rPr>
          <w:b w:val="0"/>
          <w:bCs/>
        </w:rPr>
        <w:t>python-based</w:t>
      </w:r>
      <w:r w:rsidR="00425DE5">
        <w:rPr>
          <w:b w:val="0"/>
          <w:bCs/>
        </w:rPr>
        <w:t xml:space="preserve"> web framework. </w:t>
      </w:r>
    </w:p>
    <w:p w14:paraId="02D8B425" w14:textId="77777777" w:rsidR="009C5EA8" w:rsidRPr="009C5EA8" w:rsidRDefault="009C5EA8" w:rsidP="009C5EA8">
      <w:pPr>
        <w:pStyle w:val="ListParagraph"/>
        <w:rPr>
          <w:b w:val="0"/>
          <w:bCs/>
        </w:rPr>
      </w:pPr>
    </w:p>
    <w:p w14:paraId="13028702" w14:textId="4CB65D48" w:rsidR="009C5EA8" w:rsidRDefault="009C5EA8" w:rsidP="009C5EA8">
      <w:pPr>
        <w:pStyle w:val="ListParagraph"/>
        <w:numPr>
          <w:ilvl w:val="0"/>
          <w:numId w:val="15"/>
        </w:numPr>
        <w:rPr>
          <w:b w:val="0"/>
          <w:bCs/>
        </w:rPr>
      </w:pPr>
      <w:r w:rsidRPr="009C5EA8">
        <w:rPr>
          <w:b w:val="0"/>
          <w:bCs/>
        </w:rPr>
        <w:t xml:space="preserve">The most significant benefit of using Streamlit as alternative to Flask is the ability to include HTML code inside the framework Python file. </w:t>
      </w:r>
      <w:r w:rsidR="00530A8B">
        <w:rPr>
          <w:b w:val="0"/>
          <w:bCs/>
        </w:rPr>
        <w:t>Streamlit</w:t>
      </w:r>
      <w:r w:rsidRPr="009C5EA8">
        <w:rPr>
          <w:b w:val="0"/>
          <w:bCs/>
        </w:rPr>
        <w:t xml:space="preserve"> does not involve different templates and CSS formatting for the front-end UI.</w:t>
      </w:r>
    </w:p>
    <w:p w14:paraId="0B258101" w14:textId="299816AB" w:rsidR="00A12AFF" w:rsidRDefault="00A12AFF" w:rsidP="009C5EA8">
      <w:pPr>
        <w:pStyle w:val="ListParagraph"/>
        <w:numPr>
          <w:ilvl w:val="0"/>
          <w:numId w:val="15"/>
        </w:numPr>
        <w:rPr>
          <w:b w:val="0"/>
          <w:bCs/>
        </w:rPr>
      </w:pPr>
      <w:r>
        <w:rPr>
          <w:b w:val="0"/>
          <w:bCs/>
        </w:rPr>
        <w:t>The speed of development with Streamlit is faster than with Django.</w:t>
      </w:r>
    </w:p>
    <w:p w14:paraId="0C3DC688" w14:textId="77777777" w:rsidR="009C5EA8" w:rsidRPr="009C5EA8" w:rsidRDefault="009C5EA8" w:rsidP="009C5EA8">
      <w:pPr>
        <w:pStyle w:val="ListParagraph"/>
        <w:rPr>
          <w:b w:val="0"/>
          <w:bCs/>
        </w:rPr>
      </w:pPr>
    </w:p>
    <w:p w14:paraId="6A2E45EF" w14:textId="77777777" w:rsidR="009C5EA8" w:rsidRPr="009C5EA8" w:rsidRDefault="009C5EA8" w:rsidP="009C5EA8">
      <w:pPr>
        <w:pStyle w:val="ListParagraph"/>
        <w:rPr>
          <w:b w:val="0"/>
          <w:bCs/>
        </w:rPr>
      </w:pPr>
    </w:p>
    <w:p w14:paraId="7B28FD0D" w14:textId="6E3616DE" w:rsidR="00ED35B4" w:rsidRDefault="00ED35B4" w:rsidP="00BE4507"/>
    <w:p w14:paraId="2C184360" w14:textId="39DD961D" w:rsidR="00A12AFF" w:rsidRDefault="00A12AFF" w:rsidP="00BE4507"/>
    <w:p w14:paraId="04D4A105" w14:textId="15A8084E" w:rsidR="00A12AFF" w:rsidRDefault="00A12AFF" w:rsidP="00664068">
      <w:pPr>
        <w:pStyle w:val="Heading4"/>
      </w:pPr>
      <w:r>
        <w:t xml:space="preserve">Installation of </w:t>
      </w:r>
      <w:r w:rsidR="00841991">
        <w:t>Streamlit</w:t>
      </w:r>
    </w:p>
    <w:p w14:paraId="52875513" w14:textId="2CD7A38D" w:rsidR="00841991" w:rsidRDefault="00841991" w:rsidP="00BE4507"/>
    <w:p w14:paraId="67AA3668" w14:textId="5122CD2A" w:rsidR="00841991" w:rsidRDefault="00841991" w:rsidP="00BE4507">
      <w:pPr>
        <w:rPr>
          <w:b w:val="0"/>
          <w:bCs/>
        </w:rPr>
      </w:pPr>
      <w:r>
        <w:rPr>
          <w:b w:val="0"/>
          <w:bCs/>
        </w:rPr>
        <w:t xml:space="preserve">Step 1. </w:t>
      </w:r>
      <w:r w:rsidRPr="00841991">
        <w:rPr>
          <w:b w:val="0"/>
          <w:bCs/>
        </w:rPr>
        <w:t>I created a folder on my windows 11 computer and installed Python</w:t>
      </w:r>
    </w:p>
    <w:p w14:paraId="21DB6EFF" w14:textId="77777777" w:rsidR="00841991" w:rsidRPr="00841991" w:rsidRDefault="00841991" w:rsidP="00841991">
      <w:pPr>
        <w:rPr>
          <w:b w:val="0"/>
          <w:bCs/>
        </w:rPr>
      </w:pPr>
      <w:r>
        <w:rPr>
          <w:b w:val="0"/>
          <w:bCs/>
        </w:rPr>
        <w:t xml:space="preserve">Step 2. Next, I used the command </w:t>
      </w:r>
      <w:r w:rsidRPr="00841991">
        <w:rPr>
          <w:b w:val="0"/>
          <w:bCs/>
          <w:i/>
          <w:iCs/>
        </w:rPr>
        <w:t>pip install Streamlit</w:t>
      </w:r>
      <w:r>
        <w:rPr>
          <w:b w:val="0"/>
          <w:bCs/>
        </w:rPr>
        <w:t xml:space="preserve"> to install the Streamlit library.</w:t>
      </w:r>
    </w:p>
    <w:p w14:paraId="3F25A298" w14:textId="77777777" w:rsidR="00841991" w:rsidRDefault="00841991" w:rsidP="00BE4507">
      <w:pPr>
        <w:rPr>
          <w:b w:val="0"/>
          <w:bCs/>
        </w:rPr>
      </w:pPr>
    </w:p>
    <w:p w14:paraId="7D7FC7C8" w14:textId="2A204103" w:rsidR="00841991" w:rsidRDefault="00841991" w:rsidP="00BE4507">
      <w:pPr>
        <w:rPr>
          <w:b w:val="0"/>
          <w:bCs/>
        </w:rPr>
      </w:pPr>
    </w:p>
    <w:p w14:paraId="3069BA88" w14:textId="77777777" w:rsidR="00841991" w:rsidRDefault="00841991" w:rsidP="00841991">
      <w:pPr>
        <w:keepNext/>
        <w:jc w:val="center"/>
      </w:pPr>
      <w:r>
        <w:rPr>
          <w:noProof/>
        </w:rPr>
        <w:drawing>
          <wp:inline distT="0" distB="0" distL="0" distR="0" wp14:anchorId="20D01B8B" wp14:editId="420ECA61">
            <wp:extent cx="5095302" cy="2114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2895" cy="2117701"/>
                    </a:xfrm>
                    <a:prstGeom prst="rect">
                      <a:avLst/>
                    </a:prstGeom>
                    <a:noFill/>
                    <a:ln>
                      <a:noFill/>
                    </a:ln>
                  </pic:spPr>
                </pic:pic>
              </a:graphicData>
            </a:graphic>
          </wp:inline>
        </w:drawing>
      </w:r>
    </w:p>
    <w:p w14:paraId="326AE596" w14:textId="76F82A53" w:rsidR="00841991" w:rsidRDefault="00841991" w:rsidP="00841991">
      <w:pPr>
        <w:pStyle w:val="Caption"/>
        <w:rPr>
          <w:b w:val="0"/>
          <w:bCs/>
        </w:rPr>
      </w:pPr>
      <w:bookmarkStart w:id="17" w:name="_Toc126499646"/>
      <w:r>
        <w:t xml:space="preserve">Figure </w:t>
      </w:r>
      <w:r w:rsidR="00995F0B">
        <w:fldChar w:fldCharType="begin"/>
      </w:r>
      <w:r w:rsidR="00995F0B">
        <w:instrText xml:space="preserve"> SEQ Figure \* ARABIC </w:instrText>
      </w:r>
      <w:r w:rsidR="00995F0B">
        <w:fldChar w:fldCharType="separate"/>
      </w:r>
      <w:r w:rsidR="00975352">
        <w:rPr>
          <w:noProof/>
        </w:rPr>
        <w:t>5</w:t>
      </w:r>
      <w:bookmarkEnd w:id="17"/>
      <w:r w:rsidR="00995F0B">
        <w:rPr>
          <w:noProof/>
        </w:rPr>
        <w:fldChar w:fldCharType="end"/>
      </w:r>
    </w:p>
    <w:p w14:paraId="7364F1E7" w14:textId="77777777" w:rsidR="00841991" w:rsidRPr="00841991" w:rsidRDefault="00841991" w:rsidP="00BE4507">
      <w:pPr>
        <w:rPr>
          <w:b w:val="0"/>
          <w:bCs/>
        </w:rPr>
      </w:pPr>
    </w:p>
    <w:p w14:paraId="330A95C7" w14:textId="3820B455" w:rsidR="00841991" w:rsidRDefault="00841991" w:rsidP="00BE4507"/>
    <w:p w14:paraId="032005B1" w14:textId="450A6B05" w:rsidR="00841991" w:rsidRDefault="00841991" w:rsidP="00841991">
      <w:pPr>
        <w:rPr>
          <w:b w:val="0"/>
          <w:bCs/>
        </w:rPr>
      </w:pPr>
      <w:r>
        <w:rPr>
          <w:b w:val="0"/>
          <w:bCs/>
        </w:rPr>
        <w:lastRenderedPageBreak/>
        <w:t xml:space="preserve">Step 3. I followed instructions in the </w:t>
      </w:r>
      <w:r w:rsidR="00DB07FA">
        <w:rPr>
          <w:b w:val="0"/>
          <w:bCs/>
        </w:rPr>
        <w:t>Streamlit</w:t>
      </w:r>
      <w:r>
        <w:rPr>
          <w:b w:val="0"/>
          <w:bCs/>
        </w:rPr>
        <w:t xml:space="preserve"> documentation for installation prerequisites </w:t>
      </w:r>
      <w:r w:rsidRPr="00841991">
        <w:rPr>
          <w:b w:val="0"/>
          <w:bCs/>
        </w:rPr>
        <w:t>(docs.streamlit.io, n.d.)</w:t>
      </w:r>
    </w:p>
    <w:p w14:paraId="288811D3" w14:textId="07209EC0" w:rsidR="00841991" w:rsidRDefault="00841991" w:rsidP="00841991">
      <w:pPr>
        <w:rPr>
          <w:b w:val="0"/>
          <w:bCs/>
        </w:rPr>
      </w:pPr>
    </w:p>
    <w:p w14:paraId="0976F017" w14:textId="6945D89A" w:rsidR="00841991" w:rsidRDefault="00995F0B" w:rsidP="00841991">
      <w:pPr>
        <w:rPr>
          <w:b w:val="0"/>
          <w:bCs/>
        </w:rPr>
      </w:pPr>
      <w:hyperlink r:id="rId15" w:anchor="prerequisites" w:history="1">
        <w:r w:rsidR="00DB07FA" w:rsidRPr="00C1016E">
          <w:rPr>
            <w:rStyle w:val="Hyperlink"/>
            <w:b w:val="0"/>
            <w:bCs/>
          </w:rPr>
          <w:t>https://docs.streamlit.io/library/get-started/installation#prerequisites</w:t>
        </w:r>
      </w:hyperlink>
    </w:p>
    <w:p w14:paraId="2E0B0170" w14:textId="37938302" w:rsidR="00DB07FA" w:rsidRDefault="00DB07FA" w:rsidP="00841991">
      <w:pPr>
        <w:rPr>
          <w:b w:val="0"/>
          <w:bCs/>
        </w:rPr>
      </w:pPr>
    </w:p>
    <w:p w14:paraId="3115AF41" w14:textId="584C328D" w:rsidR="00DB07FA" w:rsidRDefault="00DB07FA" w:rsidP="00841991">
      <w:pPr>
        <w:rPr>
          <w:b w:val="0"/>
          <w:bCs/>
        </w:rPr>
      </w:pPr>
      <w:r>
        <w:rPr>
          <w:b w:val="0"/>
          <w:bCs/>
        </w:rPr>
        <w:t xml:space="preserve">Step 4. I set up virtual environment to run the following commands. I did this by running a </w:t>
      </w:r>
      <w:r w:rsidR="006F6B0B">
        <w:rPr>
          <w:b w:val="0"/>
          <w:bCs/>
        </w:rPr>
        <w:t>PowerShell</w:t>
      </w:r>
      <w:r>
        <w:rPr>
          <w:b w:val="0"/>
          <w:bCs/>
        </w:rPr>
        <w:t xml:space="preserve"> script (firstly setting the environment </w:t>
      </w:r>
      <w:r w:rsidR="006F6B0B">
        <w:rPr>
          <w:b w:val="0"/>
          <w:bCs/>
        </w:rPr>
        <w:t>to where I will be creating my project folder</w:t>
      </w:r>
      <w:r>
        <w:rPr>
          <w:b w:val="0"/>
          <w:bCs/>
        </w:rPr>
        <w:t>)</w:t>
      </w:r>
    </w:p>
    <w:p w14:paraId="06BEDD73" w14:textId="63423EFF" w:rsidR="00DB07FA" w:rsidRDefault="00DB07FA" w:rsidP="00841991">
      <w:pPr>
        <w:rPr>
          <w:b w:val="0"/>
          <w:bCs/>
        </w:rPr>
      </w:pPr>
    </w:p>
    <w:p w14:paraId="7F77AA05" w14:textId="26C7EB7B" w:rsidR="00DB07FA" w:rsidRDefault="006F6B0B" w:rsidP="00841991">
      <w:pPr>
        <w:rPr>
          <w:b w:val="0"/>
          <w:bCs/>
        </w:rPr>
      </w:pPr>
      <w:r>
        <w:rPr>
          <w:b w:val="0"/>
          <w:bCs/>
        </w:rPr>
        <w:t xml:space="preserve">Step 5. </w:t>
      </w:r>
      <w:r w:rsidR="00DB07FA">
        <w:rPr>
          <w:b w:val="0"/>
          <w:bCs/>
        </w:rPr>
        <w:t xml:space="preserve">I ran the command </w:t>
      </w:r>
      <w:r w:rsidR="00DB07FA" w:rsidRPr="006F6B0B">
        <w:rPr>
          <w:b w:val="0"/>
          <w:bCs/>
          <w:i/>
          <w:iCs/>
        </w:rPr>
        <w:t>pip install virtualenv</w:t>
      </w:r>
      <w:r w:rsidR="00DB07FA">
        <w:rPr>
          <w:b w:val="0"/>
          <w:bCs/>
        </w:rPr>
        <w:t xml:space="preserve"> to create a virtual environment </w:t>
      </w:r>
    </w:p>
    <w:p w14:paraId="68A53799" w14:textId="2552D11C" w:rsidR="006F6B0B" w:rsidRDefault="006F6B0B" w:rsidP="00841991">
      <w:pPr>
        <w:rPr>
          <w:b w:val="0"/>
          <w:bCs/>
        </w:rPr>
      </w:pPr>
    </w:p>
    <w:p w14:paraId="752CE18E" w14:textId="60B412D9" w:rsidR="006F6B0B" w:rsidRDefault="006F6B0B" w:rsidP="00841991">
      <w:pPr>
        <w:rPr>
          <w:b w:val="0"/>
          <w:bCs/>
        </w:rPr>
      </w:pPr>
      <w:r>
        <w:rPr>
          <w:b w:val="0"/>
          <w:bCs/>
        </w:rPr>
        <w:t>Step 6. I then created my project folder at this location and created a new folder within it called Streamlit.</w:t>
      </w:r>
    </w:p>
    <w:p w14:paraId="2CBEF474" w14:textId="34B4D5CA" w:rsidR="006F6B0B" w:rsidRDefault="006F6B0B" w:rsidP="00841991">
      <w:pPr>
        <w:rPr>
          <w:b w:val="0"/>
          <w:bCs/>
        </w:rPr>
      </w:pPr>
    </w:p>
    <w:p w14:paraId="187A8372" w14:textId="3B70E856" w:rsidR="006F6B0B" w:rsidRPr="006F6B0B" w:rsidRDefault="006F6B0B" w:rsidP="00841991">
      <w:pPr>
        <w:rPr>
          <w:b w:val="0"/>
          <w:bCs/>
        </w:rPr>
      </w:pPr>
      <w:r>
        <w:rPr>
          <w:b w:val="0"/>
          <w:bCs/>
        </w:rPr>
        <w:t xml:space="preserve">Step 7. I then moved to this folder </w:t>
      </w:r>
      <w:r w:rsidRPr="006F6B0B">
        <w:rPr>
          <w:b w:val="0"/>
          <w:bCs/>
          <w:i/>
          <w:iCs/>
        </w:rPr>
        <w:t>cd streamlit</w:t>
      </w:r>
      <w:r>
        <w:rPr>
          <w:b w:val="0"/>
          <w:bCs/>
          <w:i/>
          <w:iCs/>
        </w:rPr>
        <w:t xml:space="preserve"> </w:t>
      </w:r>
      <w:r>
        <w:rPr>
          <w:b w:val="0"/>
          <w:bCs/>
        </w:rPr>
        <w:t>where I then ran the command virtualenv steamlitenv</w:t>
      </w:r>
    </w:p>
    <w:p w14:paraId="59B2F955" w14:textId="22FAB502" w:rsidR="00841991" w:rsidRDefault="00841991" w:rsidP="00BE4507"/>
    <w:p w14:paraId="7788AB13" w14:textId="46ED3221" w:rsidR="008A3995" w:rsidRDefault="008A3995" w:rsidP="008A3995">
      <w:pPr>
        <w:rPr>
          <w:b w:val="0"/>
          <w:bCs/>
        </w:rPr>
      </w:pPr>
      <w:r>
        <w:rPr>
          <w:b w:val="0"/>
          <w:bCs/>
        </w:rPr>
        <w:t>Step 8. From that project path run the following command to activate the streamlitenv</w:t>
      </w:r>
    </w:p>
    <w:p w14:paraId="2A9F6BFD" w14:textId="40FE8D8B" w:rsidR="008A3995" w:rsidRDefault="008A3995" w:rsidP="00BE4507"/>
    <w:p w14:paraId="0088F606" w14:textId="5A598CC6" w:rsidR="008A3995" w:rsidRDefault="008A3995" w:rsidP="00BE4507">
      <w:r w:rsidRPr="008A3995">
        <w:t>C:\Users\User\PythonFinalProject\streamlit project&gt;</w:t>
      </w:r>
      <w:r>
        <w:t>\Scripts\activate</w:t>
      </w:r>
    </w:p>
    <w:p w14:paraId="783D8B0B" w14:textId="74085204" w:rsidR="008A3995" w:rsidRPr="008A3995" w:rsidRDefault="008A3995" w:rsidP="00BE4507">
      <w:pPr>
        <w:rPr>
          <w:b w:val="0"/>
          <w:bCs/>
        </w:rPr>
      </w:pPr>
      <w:r w:rsidRPr="008A3995">
        <w:rPr>
          <w:b w:val="0"/>
          <w:bCs/>
        </w:rPr>
        <w:t xml:space="preserve">This activated the new environment live with this response on the terminal </w:t>
      </w:r>
    </w:p>
    <w:p w14:paraId="7E3F6287" w14:textId="6E649F7E" w:rsidR="008A3995" w:rsidRDefault="008A3995" w:rsidP="00BE4507">
      <w:r w:rsidRPr="008A3995">
        <w:t>(streamlitenv) PS C:\Users\User\PythonFinalProject\streamlit project&gt;</w:t>
      </w:r>
    </w:p>
    <w:p w14:paraId="062861F6" w14:textId="5642CC0B" w:rsidR="00A12AFF" w:rsidRDefault="00A12AFF" w:rsidP="00BE4507"/>
    <w:p w14:paraId="073FAC91" w14:textId="3EB6FDD0" w:rsidR="008A3995" w:rsidRDefault="008A3995" w:rsidP="008A3995">
      <w:pPr>
        <w:rPr>
          <w:b w:val="0"/>
          <w:bCs/>
        </w:rPr>
      </w:pPr>
      <w:r>
        <w:rPr>
          <w:b w:val="0"/>
          <w:bCs/>
        </w:rPr>
        <w:t>Step 8. I then installed the Streamlit within this environment.</w:t>
      </w:r>
    </w:p>
    <w:p w14:paraId="1A8A6B66" w14:textId="04864072" w:rsidR="008A3995" w:rsidRDefault="008A3995" w:rsidP="008A3995">
      <w:r w:rsidRPr="008A3995">
        <w:t>(streamlitenv) PS C:\Users\User\PythonFinalProject\streamlit project&gt;</w:t>
      </w:r>
      <w:r>
        <w:t xml:space="preserve"> pip install streamlit</w:t>
      </w:r>
    </w:p>
    <w:p w14:paraId="2D6305D2" w14:textId="4AE309CD" w:rsidR="008A3995" w:rsidRDefault="008A3995" w:rsidP="008A3995"/>
    <w:p w14:paraId="02FBE660" w14:textId="6C358998" w:rsidR="008A3995" w:rsidRPr="008A3995" w:rsidRDefault="008A3995" w:rsidP="008A3995">
      <w:pPr>
        <w:rPr>
          <w:b w:val="0"/>
          <w:bCs/>
        </w:rPr>
      </w:pPr>
      <w:r w:rsidRPr="008A3995">
        <w:rPr>
          <w:b w:val="0"/>
          <w:bCs/>
        </w:rPr>
        <w:t>This took a few moments to install.</w:t>
      </w:r>
    </w:p>
    <w:p w14:paraId="35E4015A" w14:textId="0714B08A" w:rsidR="008A3995" w:rsidRDefault="008A3995" w:rsidP="008A3995"/>
    <w:p w14:paraId="6BA90581" w14:textId="361621C6" w:rsidR="008A3995" w:rsidRDefault="008A3995" w:rsidP="008A3995">
      <w:pPr>
        <w:rPr>
          <w:b w:val="0"/>
          <w:bCs/>
        </w:rPr>
      </w:pPr>
      <w:r>
        <w:rPr>
          <w:b w:val="0"/>
          <w:bCs/>
        </w:rPr>
        <w:t xml:space="preserve">Step 9. To test, type the command </w:t>
      </w:r>
      <w:r w:rsidRPr="008A3995">
        <w:rPr>
          <w:b w:val="0"/>
          <w:bCs/>
          <w:i/>
          <w:iCs/>
        </w:rPr>
        <w:t>streamlit hello</w:t>
      </w:r>
      <w:r>
        <w:rPr>
          <w:b w:val="0"/>
          <w:bCs/>
          <w:i/>
          <w:iCs/>
        </w:rPr>
        <w:t xml:space="preserve">.  </w:t>
      </w:r>
      <w:r w:rsidRPr="008A3995">
        <w:rPr>
          <w:b w:val="0"/>
          <w:bCs/>
        </w:rPr>
        <w:t>This will automatically open streamlit page in the chrome browser</w:t>
      </w:r>
    </w:p>
    <w:p w14:paraId="0A1A76C9" w14:textId="344BA5EE" w:rsidR="00497484" w:rsidRDefault="00497484" w:rsidP="008A3995">
      <w:pPr>
        <w:rPr>
          <w:b w:val="0"/>
          <w:bCs/>
        </w:rPr>
      </w:pPr>
    </w:p>
    <w:p w14:paraId="5A1AD2AC" w14:textId="6D22B845" w:rsidR="00497484" w:rsidRDefault="00497484" w:rsidP="008A3995">
      <w:pPr>
        <w:rPr>
          <w:b w:val="0"/>
          <w:bCs/>
        </w:rPr>
      </w:pPr>
      <w:r>
        <w:rPr>
          <w:b w:val="0"/>
          <w:bCs/>
        </w:rPr>
        <w:lastRenderedPageBreak/>
        <w:t>As an aside, I ran into an issue running scripts on Windows and followed the following steps to resolve it by enabling the execution on windows to allow me to run scripts. This is something that I will revert for security reasons.</w:t>
      </w:r>
    </w:p>
    <w:p w14:paraId="7047FC96" w14:textId="77777777" w:rsidR="005D2F48" w:rsidRDefault="00497484" w:rsidP="005D2F48">
      <w:pPr>
        <w:keepNext/>
      </w:pPr>
      <w:r>
        <w:rPr>
          <w:noProof/>
        </w:rPr>
        <w:drawing>
          <wp:inline distT="0" distB="0" distL="0" distR="0" wp14:anchorId="62A48720" wp14:editId="452B9CD2">
            <wp:extent cx="6309360" cy="331241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3312414"/>
                    </a:xfrm>
                    <a:prstGeom prst="rect">
                      <a:avLst/>
                    </a:prstGeom>
                    <a:noFill/>
                    <a:ln>
                      <a:noFill/>
                    </a:ln>
                  </pic:spPr>
                </pic:pic>
              </a:graphicData>
            </a:graphic>
          </wp:inline>
        </w:drawing>
      </w:r>
    </w:p>
    <w:p w14:paraId="2D33F86F" w14:textId="66726064" w:rsidR="00E94C00" w:rsidRPr="005D2F48" w:rsidRDefault="005D2F48" w:rsidP="005D2F48">
      <w:pPr>
        <w:pStyle w:val="Caption"/>
        <w:rPr>
          <w:b w:val="0"/>
          <w:bCs/>
        </w:rPr>
      </w:pPr>
      <w:bookmarkStart w:id="18" w:name="_Toc126499647"/>
      <w:r>
        <w:t xml:space="preserve">Figure </w:t>
      </w:r>
      <w:fldSimple w:instr=" SEQ Figure \* ARABIC ">
        <w:r w:rsidR="00975352">
          <w:rPr>
            <w:noProof/>
          </w:rPr>
          <w:t>6</w:t>
        </w:r>
        <w:bookmarkEnd w:id="18"/>
      </w:fldSimple>
    </w:p>
    <w:p w14:paraId="36849E8C" w14:textId="4A51A011" w:rsidR="00E94C00" w:rsidRDefault="00E94C00" w:rsidP="00BE4507">
      <w:pPr>
        <w:rPr>
          <w:b w:val="0"/>
          <w:bCs/>
        </w:rPr>
      </w:pPr>
      <w:r w:rsidRPr="005D2F48">
        <w:rPr>
          <w:b w:val="0"/>
          <w:bCs/>
        </w:rPr>
        <w:t xml:space="preserve">This is an example of how </w:t>
      </w:r>
      <w:r w:rsidR="005D2F48" w:rsidRPr="005D2F48">
        <w:rPr>
          <w:b w:val="0"/>
          <w:bCs/>
        </w:rPr>
        <w:t>Streamlit</w:t>
      </w:r>
      <w:r w:rsidRPr="005D2F48">
        <w:rPr>
          <w:b w:val="0"/>
          <w:bCs/>
        </w:rPr>
        <w:t xml:space="preserve"> appears in </w:t>
      </w:r>
      <w:r w:rsidR="005D2F48" w:rsidRPr="005D2F48">
        <w:rPr>
          <w:b w:val="0"/>
          <w:bCs/>
        </w:rPr>
        <w:t>VSCode</w:t>
      </w:r>
      <w:r w:rsidRPr="005D2F48">
        <w:rPr>
          <w:b w:val="0"/>
          <w:bCs/>
        </w:rPr>
        <w:t xml:space="preserve"> </w:t>
      </w:r>
    </w:p>
    <w:p w14:paraId="40AEB3D9" w14:textId="77777777" w:rsidR="005D2F48" w:rsidRPr="005D2F48" w:rsidRDefault="005D2F48" w:rsidP="00BE4507"/>
    <w:p w14:paraId="29C1F70C" w14:textId="77777777" w:rsidR="005D2F48" w:rsidRDefault="005D2F48" w:rsidP="005D2F48">
      <w:pPr>
        <w:keepNext/>
      </w:pPr>
      <w:r>
        <w:rPr>
          <w:noProof/>
        </w:rPr>
        <w:drawing>
          <wp:inline distT="0" distB="0" distL="0" distR="0" wp14:anchorId="4906AF45" wp14:editId="2844DD4F">
            <wp:extent cx="3064716" cy="30194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9725" cy="3024360"/>
                    </a:xfrm>
                    <a:prstGeom prst="rect">
                      <a:avLst/>
                    </a:prstGeom>
                    <a:noFill/>
                    <a:ln>
                      <a:noFill/>
                    </a:ln>
                  </pic:spPr>
                </pic:pic>
              </a:graphicData>
            </a:graphic>
          </wp:inline>
        </w:drawing>
      </w:r>
    </w:p>
    <w:p w14:paraId="3B352CB2" w14:textId="774F94B0" w:rsidR="00E94C00" w:rsidRDefault="005D2F48" w:rsidP="005D2F48">
      <w:pPr>
        <w:pStyle w:val="Caption"/>
      </w:pPr>
      <w:bookmarkStart w:id="19" w:name="_Toc126499648"/>
      <w:r>
        <w:t xml:space="preserve">Figure </w:t>
      </w:r>
      <w:fldSimple w:instr=" SEQ Figure \* ARABIC ">
        <w:r w:rsidR="00975352">
          <w:rPr>
            <w:noProof/>
          </w:rPr>
          <w:t>7</w:t>
        </w:r>
        <w:bookmarkEnd w:id="19"/>
      </w:fldSimple>
    </w:p>
    <w:p w14:paraId="657C1E50" w14:textId="77777777" w:rsidR="00E94C00" w:rsidRDefault="00E94C00" w:rsidP="00BE4507"/>
    <w:p w14:paraId="55959B76" w14:textId="77F1E66C" w:rsidR="00E94C00" w:rsidRPr="00ED27C1" w:rsidRDefault="00ED27C1" w:rsidP="00BE4507">
      <w:pPr>
        <w:rPr>
          <w:b w:val="0"/>
          <w:bCs/>
        </w:rPr>
      </w:pPr>
      <w:r w:rsidRPr="00ED27C1">
        <w:rPr>
          <w:b w:val="0"/>
          <w:bCs/>
        </w:rPr>
        <w:lastRenderedPageBreak/>
        <w:t>The following is an example of what the Streamlit tool can accomplish with not a lot of code</w:t>
      </w:r>
    </w:p>
    <w:p w14:paraId="1621B9D8" w14:textId="26E349A5" w:rsidR="00ED27C1" w:rsidRDefault="00ED27C1" w:rsidP="00BE4507"/>
    <w:p w14:paraId="05D214E0" w14:textId="77777777" w:rsidR="00ED27C1" w:rsidRDefault="00ED27C1" w:rsidP="00ED27C1">
      <w:pPr>
        <w:keepNext/>
      </w:pPr>
      <w:r>
        <w:rPr>
          <w:noProof/>
        </w:rPr>
        <w:drawing>
          <wp:inline distT="0" distB="0" distL="0" distR="0" wp14:anchorId="471B2A1C" wp14:editId="7EBA57A2">
            <wp:extent cx="6309360" cy="3430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3430905"/>
                    </a:xfrm>
                    <a:prstGeom prst="rect">
                      <a:avLst/>
                    </a:prstGeom>
                    <a:noFill/>
                    <a:ln>
                      <a:noFill/>
                    </a:ln>
                  </pic:spPr>
                </pic:pic>
              </a:graphicData>
            </a:graphic>
          </wp:inline>
        </w:drawing>
      </w:r>
    </w:p>
    <w:p w14:paraId="788CFEED" w14:textId="438798E7" w:rsidR="00ED27C1" w:rsidRDefault="00ED27C1" w:rsidP="00ED27C1">
      <w:pPr>
        <w:pStyle w:val="Caption"/>
      </w:pPr>
      <w:bookmarkStart w:id="20" w:name="_Toc126499649"/>
      <w:r>
        <w:t xml:space="preserve">Figure </w:t>
      </w:r>
      <w:fldSimple w:instr=" SEQ Figure \* ARABIC ">
        <w:r w:rsidR="00975352">
          <w:rPr>
            <w:noProof/>
          </w:rPr>
          <w:t>8</w:t>
        </w:r>
        <w:bookmarkEnd w:id="20"/>
      </w:fldSimple>
    </w:p>
    <w:p w14:paraId="3F5C592F" w14:textId="59612D50" w:rsidR="00ED27C1" w:rsidRPr="00A14499" w:rsidRDefault="00ED27C1" w:rsidP="00ED27C1">
      <w:pPr>
        <w:rPr>
          <w:b w:val="0"/>
          <w:bCs/>
        </w:rPr>
      </w:pPr>
    </w:p>
    <w:p w14:paraId="47A5B451" w14:textId="11259A33" w:rsidR="00E94C00" w:rsidRDefault="00A14499" w:rsidP="00E0595A">
      <w:pPr>
        <w:rPr>
          <w:b w:val="0"/>
          <w:bCs/>
        </w:rPr>
      </w:pPr>
      <w:r w:rsidRPr="00A14499">
        <w:rPr>
          <w:b w:val="0"/>
          <w:bCs/>
        </w:rPr>
        <w:t>It was necessary for me to install Pandas, Matplotlib and Plotly express to my Streamlit folder location via the terminal on vs code.</w:t>
      </w:r>
    </w:p>
    <w:p w14:paraId="6A994235" w14:textId="60CEE088" w:rsidR="00E0595A" w:rsidRDefault="00E0595A" w:rsidP="00E0595A">
      <w:pPr>
        <w:rPr>
          <w:b w:val="0"/>
          <w:bCs/>
        </w:rPr>
      </w:pPr>
    </w:p>
    <w:p w14:paraId="7B88A223" w14:textId="11810E3B" w:rsidR="00E0595A" w:rsidRDefault="00E0595A" w:rsidP="00E0595A">
      <w:pPr>
        <w:rPr>
          <w:b w:val="0"/>
          <w:bCs/>
        </w:rPr>
      </w:pPr>
    </w:p>
    <w:p w14:paraId="1F0B9FDD" w14:textId="64FC054F" w:rsidR="00E0595A" w:rsidRDefault="00E0595A" w:rsidP="00E0595A">
      <w:pPr>
        <w:rPr>
          <w:b w:val="0"/>
          <w:bCs/>
        </w:rPr>
      </w:pPr>
    </w:p>
    <w:p w14:paraId="3364A4C1" w14:textId="171C4E12" w:rsidR="00E0595A" w:rsidRDefault="00E0595A" w:rsidP="00E0595A">
      <w:pPr>
        <w:rPr>
          <w:b w:val="0"/>
          <w:bCs/>
        </w:rPr>
      </w:pPr>
      <w:r>
        <w:rPr>
          <w:b w:val="0"/>
          <w:bCs/>
        </w:rPr>
        <w:t>Authentication and the database used.</w:t>
      </w:r>
    </w:p>
    <w:p w14:paraId="33EBBE6A" w14:textId="75F4B2FC" w:rsidR="00E0595A" w:rsidRDefault="00E0595A" w:rsidP="00E0595A">
      <w:pPr>
        <w:rPr>
          <w:b w:val="0"/>
          <w:bCs/>
        </w:rPr>
      </w:pPr>
    </w:p>
    <w:p w14:paraId="47835C84" w14:textId="4B3B3B00" w:rsidR="00E0595A" w:rsidRDefault="00E0595A" w:rsidP="00E0595A">
      <w:pPr>
        <w:rPr>
          <w:b w:val="0"/>
          <w:bCs/>
        </w:rPr>
      </w:pPr>
      <w:r>
        <w:rPr>
          <w:b w:val="0"/>
          <w:bCs/>
        </w:rPr>
        <w:t>To do</w:t>
      </w:r>
    </w:p>
    <w:p w14:paraId="3A53458B" w14:textId="2037C90B" w:rsidR="00E0595A" w:rsidRDefault="00E0595A" w:rsidP="00E0595A">
      <w:pPr>
        <w:rPr>
          <w:b w:val="0"/>
          <w:bCs/>
        </w:rPr>
      </w:pPr>
      <w:r>
        <w:rPr>
          <w:b w:val="0"/>
          <w:bCs/>
        </w:rPr>
        <w:t>Authentication, either through Streamlit or google authentication.</w:t>
      </w:r>
    </w:p>
    <w:p w14:paraId="555B2BB4" w14:textId="053B3CEC" w:rsidR="00E0595A" w:rsidRDefault="00E0595A" w:rsidP="00E0595A">
      <w:pPr>
        <w:rPr>
          <w:b w:val="0"/>
          <w:bCs/>
        </w:rPr>
      </w:pPr>
      <w:r>
        <w:rPr>
          <w:b w:val="0"/>
          <w:bCs/>
        </w:rPr>
        <w:t>Find out how long a Streamlit app will remember a file that is uploaded?</w:t>
      </w:r>
    </w:p>
    <w:p w14:paraId="170BFDCB" w14:textId="42EFDD96" w:rsidR="00E0595A" w:rsidRDefault="00E0595A" w:rsidP="00E0595A">
      <w:pPr>
        <w:rPr>
          <w:b w:val="0"/>
          <w:bCs/>
        </w:rPr>
      </w:pPr>
    </w:p>
    <w:p w14:paraId="07149132" w14:textId="2742F56A" w:rsidR="00E0595A" w:rsidRDefault="00E0595A" w:rsidP="00E0595A">
      <w:pPr>
        <w:rPr>
          <w:b w:val="0"/>
          <w:bCs/>
        </w:rPr>
      </w:pPr>
    </w:p>
    <w:p w14:paraId="4ECDAA51" w14:textId="12C2E2D7" w:rsidR="00E0595A" w:rsidRDefault="00E0595A" w:rsidP="00E0595A">
      <w:pPr>
        <w:rPr>
          <w:b w:val="0"/>
          <w:bCs/>
        </w:rPr>
      </w:pPr>
    </w:p>
    <w:p w14:paraId="598503A2" w14:textId="42319A3D" w:rsidR="00E0595A" w:rsidRDefault="00E0595A" w:rsidP="00E0595A">
      <w:pPr>
        <w:rPr>
          <w:b w:val="0"/>
          <w:bCs/>
        </w:rPr>
      </w:pPr>
    </w:p>
    <w:p w14:paraId="03F6F0C1" w14:textId="467B0DA1" w:rsidR="00E0595A" w:rsidRDefault="00E0595A" w:rsidP="00E0595A">
      <w:pPr>
        <w:rPr>
          <w:b w:val="0"/>
          <w:bCs/>
        </w:rPr>
      </w:pPr>
    </w:p>
    <w:p w14:paraId="79C6A862" w14:textId="4FDE9EA3" w:rsidR="00E0595A" w:rsidRDefault="00E0595A" w:rsidP="00E0595A">
      <w:pPr>
        <w:rPr>
          <w:b w:val="0"/>
          <w:bCs/>
        </w:rPr>
      </w:pPr>
    </w:p>
    <w:p w14:paraId="2A78AE67" w14:textId="77A33098" w:rsidR="00E0595A" w:rsidRDefault="00E0595A" w:rsidP="00E0595A">
      <w:pPr>
        <w:rPr>
          <w:b w:val="0"/>
          <w:bCs/>
        </w:rPr>
      </w:pPr>
    </w:p>
    <w:p w14:paraId="4A8C3DA4" w14:textId="02858553" w:rsidR="00E0595A" w:rsidRDefault="00E0595A" w:rsidP="00E0595A">
      <w:pPr>
        <w:rPr>
          <w:b w:val="0"/>
          <w:bCs/>
        </w:rPr>
      </w:pPr>
    </w:p>
    <w:p w14:paraId="57588167" w14:textId="77777777" w:rsidR="00E0595A" w:rsidRPr="00E0595A" w:rsidRDefault="00E0595A" w:rsidP="00E0595A">
      <w:pPr>
        <w:rPr>
          <w:b w:val="0"/>
          <w:bCs/>
        </w:rPr>
      </w:pPr>
    </w:p>
    <w:p w14:paraId="0913BDC5" w14:textId="2728EA44" w:rsidR="00E94C00" w:rsidRDefault="00664068" w:rsidP="00664068">
      <w:pPr>
        <w:pStyle w:val="Heading3"/>
      </w:pPr>
      <w:bookmarkStart w:id="21" w:name="_Toc126499518"/>
      <w:r>
        <w:t>Data Analysis Research and Methodology</w:t>
      </w:r>
      <w:bookmarkEnd w:id="21"/>
    </w:p>
    <w:p w14:paraId="67B004F9" w14:textId="66BBAF3A" w:rsidR="00D1654E" w:rsidRDefault="00D1654E" w:rsidP="00D1654E"/>
    <w:p w14:paraId="5D8580E9" w14:textId="4410836D" w:rsidR="00D1654E" w:rsidRDefault="00D1654E" w:rsidP="00D1654E">
      <w:pPr>
        <w:rPr>
          <w:b w:val="0"/>
          <w:bCs/>
        </w:rPr>
      </w:pPr>
      <w:r w:rsidRPr="00D1654E">
        <w:rPr>
          <w:b w:val="0"/>
          <w:bCs/>
        </w:rPr>
        <w:t>I completed the following analysis of all data analysis tools in 2022/2023 to find which would fit my requirement most.</w:t>
      </w:r>
      <w:r w:rsidR="00610923">
        <w:rPr>
          <w:b w:val="0"/>
          <w:bCs/>
        </w:rPr>
        <w:t xml:space="preserve"> See</w:t>
      </w:r>
      <w:r w:rsidR="0055569C">
        <w:rPr>
          <w:b w:val="0"/>
          <w:bCs/>
        </w:rPr>
        <w:t xml:space="preserve"> this analysis at</w:t>
      </w:r>
      <w:r w:rsidR="00610923">
        <w:rPr>
          <w:b w:val="0"/>
          <w:bCs/>
        </w:rPr>
        <w:t xml:space="preserve"> </w:t>
      </w:r>
      <w:hyperlink w:anchor="_Appendices" w:history="1">
        <w:r w:rsidR="00D77CD2" w:rsidRPr="002317FF">
          <w:rPr>
            <w:rStyle w:val="Hyperlink"/>
            <w:b w:val="0"/>
            <w:bCs/>
          </w:rPr>
          <w:t>Appendix</w:t>
        </w:r>
        <w:r w:rsidR="00610923" w:rsidRPr="002317FF">
          <w:rPr>
            <w:rStyle w:val="Hyperlink"/>
            <w:b w:val="0"/>
            <w:bCs/>
          </w:rPr>
          <w:t xml:space="preserve"> 1</w:t>
        </w:r>
      </w:hyperlink>
    </w:p>
    <w:p w14:paraId="06070754" w14:textId="56B0DE22" w:rsidR="00610923" w:rsidRDefault="00610923" w:rsidP="00D1654E">
      <w:pPr>
        <w:rPr>
          <w:b w:val="0"/>
          <w:bCs/>
        </w:rPr>
      </w:pPr>
    </w:p>
    <w:p w14:paraId="6C77027E" w14:textId="4BE6EBCA" w:rsidR="0068379C" w:rsidRDefault="0068379C" w:rsidP="0068379C">
      <w:pPr>
        <w:pStyle w:val="Content"/>
      </w:pPr>
      <w:r>
        <w:t>Based on the research</w:t>
      </w:r>
      <w:r w:rsidR="0055569C">
        <w:t xml:space="preserve"> and analysis</w:t>
      </w:r>
      <w:r>
        <w:t xml:space="preserve"> undertaken, I selected to use Python. The reasons are as follows:</w:t>
      </w:r>
    </w:p>
    <w:p w14:paraId="30362CC9" w14:textId="77777777" w:rsidR="0068379C" w:rsidRDefault="0068379C" w:rsidP="0068379C">
      <w:pPr>
        <w:pStyle w:val="Content"/>
      </w:pPr>
    </w:p>
    <w:p w14:paraId="11B0DADE" w14:textId="2D2F9097" w:rsidR="0068379C" w:rsidRPr="0068379C" w:rsidRDefault="0068379C" w:rsidP="0068379C">
      <w:pPr>
        <w:ind w:left="720" w:hanging="720"/>
        <w:rPr>
          <w:b w:val="0"/>
          <w:bCs/>
        </w:rPr>
      </w:pPr>
      <w:r w:rsidRPr="0068379C">
        <w:rPr>
          <w:b w:val="0"/>
          <w:bCs/>
        </w:rPr>
        <w:t>1.</w:t>
      </w:r>
      <w:r w:rsidRPr="0068379C">
        <w:rPr>
          <w:b w:val="0"/>
          <w:bCs/>
        </w:rPr>
        <w:tab/>
        <w:t>Requires Programming Knowledge</w:t>
      </w:r>
      <w:r>
        <w:rPr>
          <w:b w:val="0"/>
          <w:bCs/>
        </w:rPr>
        <w:t xml:space="preserve"> and Python was a programming language that I studied as part of the Hdip in Computer Science.</w:t>
      </w:r>
    </w:p>
    <w:p w14:paraId="48C92DB8" w14:textId="77777777" w:rsidR="0068379C" w:rsidRPr="0068379C" w:rsidRDefault="0068379C" w:rsidP="0068379C">
      <w:pPr>
        <w:rPr>
          <w:b w:val="0"/>
          <w:bCs/>
        </w:rPr>
      </w:pPr>
      <w:r w:rsidRPr="0068379C">
        <w:rPr>
          <w:b w:val="0"/>
          <w:bCs/>
        </w:rPr>
        <w:t>2.</w:t>
      </w:r>
      <w:r w:rsidRPr="0068379C">
        <w:rPr>
          <w:b w:val="0"/>
          <w:bCs/>
        </w:rPr>
        <w:tab/>
        <w:t>Python Library 'Pandas' make data manipulation easier</w:t>
      </w:r>
    </w:p>
    <w:p w14:paraId="3AF41AC0" w14:textId="77777777" w:rsidR="0068379C" w:rsidRPr="0068379C" w:rsidRDefault="0068379C" w:rsidP="0068379C">
      <w:pPr>
        <w:rPr>
          <w:b w:val="0"/>
          <w:bCs/>
        </w:rPr>
      </w:pPr>
      <w:r w:rsidRPr="0068379C">
        <w:rPr>
          <w:b w:val="0"/>
          <w:bCs/>
        </w:rPr>
        <w:t>4.</w:t>
      </w:r>
      <w:r w:rsidRPr="0068379C">
        <w:rPr>
          <w:b w:val="0"/>
          <w:bCs/>
        </w:rPr>
        <w:tab/>
        <w:t>Its Free and Open-source platform</w:t>
      </w:r>
    </w:p>
    <w:p w14:paraId="41B317F5" w14:textId="33E1380E" w:rsidR="0068379C" w:rsidRPr="0068379C" w:rsidRDefault="0068379C" w:rsidP="0068379C">
      <w:pPr>
        <w:rPr>
          <w:b w:val="0"/>
          <w:bCs/>
        </w:rPr>
      </w:pPr>
      <w:r w:rsidRPr="0068379C">
        <w:rPr>
          <w:b w:val="0"/>
          <w:bCs/>
        </w:rPr>
        <w:t>5.</w:t>
      </w:r>
      <w:r w:rsidRPr="0068379C">
        <w:rPr>
          <w:b w:val="0"/>
          <w:bCs/>
        </w:rPr>
        <w:tab/>
        <w:t>Data Analysis</w:t>
      </w:r>
      <w:r w:rsidR="00210871">
        <w:rPr>
          <w:b w:val="0"/>
          <w:bCs/>
        </w:rPr>
        <w:t xml:space="preserve"> is</w:t>
      </w:r>
      <w:r w:rsidRPr="0068379C">
        <w:rPr>
          <w:b w:val="0"/>
          <w:bCs/>
        </w:rPr>
        <w:t xml:space="preserve"> easier due to its simple syntax and built-in functions and libraries</w:t>
      </w:r>
    </w:p>
    <w:p w14:paraId="54862A6F" w14:textId="69F13D1E" w:rsidR="002317FF" w:rsidRDefault="0068379C" w:rsidP="0068379C">
      <w:pPr>
        <w:rPr>
          <w:b w:val="0"/>
          <w:bCs/>
        </w:rPr>
      </w:pPr>
      <w:r w:rsidRPr="0068379C">
        <w:rPr>
          <w:b w:val="0"/>
          <w:bCs/>
        </w:rPr>
        <w:t>6.</w:t>
      </w:r>
      <w:r w:rsidRPr="0068379C">
        <w:rPr>
          <w:b w:val="0"/>
          <w:bCs/>
        </w:rPr>
        <w:tab/>
        <w:t>Data Visualizations provided by several excellent graphing libraries loaded with a wide range of capabilities</w:t>
      </w:r>
    </w:p>
    <w:p w14:paraId="389F32A3" w14:textId="77777777" w:rsidR="002317FF" w:rsidRDefault="002317FF" w:rsidP="00D1654E">
      <w:pPr>
        <w:rPr>
          <w:b w:val="0"/>
          <w:bCs/>
        </w:rPr>
      </w:pPr>
    </w:p>
    <w:p w14:paraId="3DD01B5E" w14:textId="77777777" w:rsidR="00975352" w:rsidRDefault="0055569C" w:rsidP="00975352">
      <w:pPr>
        <w:keepNext/>
        <w:jc w:val="center"/>
      </w:pPr>
      <w:r>
        <w:rPr>
          <w:b w:val="0"/>
          <w:bCs/>
          <w:noProof/>
        </w:rPr>
        <w:lastRenderedPageBreak/>
        <w:drawing>
          <wp:inline distT="0" distB="0" distL="0" distR="0" wp14:anchorId="49A98438" wp14:editId="7030F598">
            <wp:extent cx="3492400" cy="6371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3638" cy="6392042"/>
                    </a:xfrm>
                    <a:prstGeom prst="rect">
                      <a:avLst/>
                    </a:prstGeom>
                  </pic:spPr>
                </pic:pic>
              </a:graphicData>
            </a:graphic>
          </wp:inline>
        </w:drawing>
      </w:r>
    </w:p>
    <w:p w14:paraId="35C00D4D" w14:textId="476BCF7A" w:rsidR="00610923" w:rsidRDefault="00975352" w:rsidP="00975352">
      <w:pPr>
        <w:pStyle w:val="Caption"/>
        <w:jc w:val="center"/>
        <w:rPr>
          <w:b w:val="0"/>
          <w:bCs/>
        </w:rPr>
      </w:pPr>
      <w:r>
        <w:t xml:space="preserve">Figure </w:t>
      </w:r>
      <w:fldSimple w:instr=" SEQ Figure \* ARABIC ">
        <w:r>
          <w:rPr>
            <w:noProof/>
          </w:rPr>
          <w:t>9</w:t>
        </w:r>
      </w:fldSimple>
    </w:p>
    <w:p w14:paraId="3EDB8EBD" w14:textId="07FFC7E6" w:rsidR="00610923" w:rsidRDefault="00610923" w:rsidP="00D1654E">
      <w:pPr>
        <w:rPr>
          <w:b w:val="0"/>
          <w:bCs/>
        </w:rPr>
      </w:pPr>
    </w:p>
    <w:p w14:paraId="7AA470DB" w14:textId="621D1E81" w:rsidR="00610923" w:rsidRDefault="0055569C" w:rsidP="00D1654E">
      <w:pPr>
        <w:rPr>
          <w:b w:val="0"/>
          <w:bCs/>
        </w:rPr>
      </w:pPr>
      <w:r>
        <w:rPr>
          <w:b w:val="0"/>
          <w:bCs/>
        </w:rPr>
        <w:t xml:space="preserve">Image Credit </w:t>
      </w:r>
      <w:r w:rsidRPr="0055569C">
        <w:rPr>
          <w:b w:val="0"/>
          <w:bCs/>
        </w:rPr>
        <w:t>(Karczewski, 2021)</w:t>
      </w:r>
    </w:p>
    <w:p w14:paraId="0B1696C7" w14:textId="7CA30BA2" w:rsidR="00610923" w:rsidRDefault="00610923" w:rsidP="00D1654E">
      <w:pPr>
        <w:rPr>
          <w:b w:val="0"/>
          <w:bCs/>
        </w:rPr>
      </w:pPr>
    </w:p>
    <w:p w14:paraId="2611EF42" w14:textId="739779DE" w:rsidR="00210871" w:rsidRDefault="00210871" w:rsidP="00BE4507">
      <w:pPr>
        <w:rPr>
          <w:b w:val="0"/>
          <w:bCs/>
        </w:rPr>
      </w:pPr>
    </w:p>
    <w:p w14:paraId="152B1DC1" w14:textId="6843FF6F" w:rsidR="00210871" w:rsidRDefault="00210871" w:rsidP="00BE4507">
      <w:pPr>
        <w:rPr>
          <w:b w:val="0"/>
          <w:bCs/>
        </w:rPr>
      </w:pPr>
      <w:r>
        <w:rPr>
          <w:b w:val="0"/>
          <w:bCs/>
        </w:rPr>
        <w:t xml:space="preserve">Because, I have never approached data analysis previously, it was necessary to me to learn the basics as well as get a visual introduction to how data analysis with Python </w:t>
      </w:r>
      <w:r>
        <w:rPr>
          <w:b w:val="0"/>
          <w:bCs/>
        </w:rPr>
        <w:lastRenderedPageBreak/>
        <w:t>can be implemented. In order to build up my knowledge of the area and the steps that I would need to take, I selected to the following free course online.</w:t>
      </w:r>
    </w:p>
    <w:p w14:paraId="13AB2E14" w14:textId="29136632" w:rsidR="00210871" w:rsidRDefault="00210871" w:rsidP="00BE4507">
      <w:pPr>
        <w:rPr>
          <w:b w:val="0"/>
          <w:bCs/>
        </w:rPr>
      </w:pPr>
    </w:p>
    <w:p w14:paraId="68445717" w14:textId="193A1DC4" w:rsidR="00210871" w:rsidRDefault="00210871" w:rsidP="00BE4507">
      <w:pPr>
        <w:rPr>
          <w:b w:val="0"/>
          <w:bCs/>
        </w:rPr>
      </w:pPr>
      <w:r>
        <w:rPr>
          <w:b w:val="0"/>
          <w:bCs/>
        </w:rPr>
        <w:t xml:space="preserve">Data Analysis with Python – Full Course for </w:t>
      </w:r>
      <w:r w:rsidR="00944176">
        <w:rPr>
          <w:b w:val="0"/>
          <w:bCs/>
        </w:rPr>
        <w:t>Beginners (</w:t>
      </w:r>
      <w:r>
        <w:rPr>
          <w:b w:val="0"/>
          <w:bCs/>
        </w:rPr>
        <w:t>NumPy, Pandas, Matplotlib, Seaborn)</w:t>
      </w:r>
      <w:r w:rsidR="00AC0EB6" w:rsidRPr="00AC0EB6">
        <w:t xml:space="preserve"> </w:t>
      </w:r>
      <w:r w:rsidR="00AC0EB6" w:rsidRPr="00AC0EB6">
        <w:rPr>
          <w:b w:val="0"/>
          <w:bCs/>
        </w:rPr>
        <w:t>(Basulto, 2020)</w:t>
      </w:r>
    </w:p>
    <w:p w14:paraId="439A43E5" w14:textId="77777777" w:rsidR="00210871" w:rsidRDefault="00210871" w:rsidP="00BE4507">
      <w:pPr>
        <w:rPr>
          <w:b w:val="0"/>
          <w:bCs/>
        </w:rPr>
      </w:pPr>
    </w:p>
    <w:p w14:paraId="6D6ADE22" w14:textId="4D8E813F" w:rsidR="00210871" w:rsidRDefault="00530F10" w:rsidP="00BE4507">
      <w:pPr>
        <w:rPr>
          <w:b w:val="0"/>
          <w:bCs/>
        </w:rPr>
      </w:pPr>
      <w:r>
        <w:rPr>
          <w:b w:val="0"/>
          <w:bCs/>
        </w:rPr>
        <w:t>This is a tutorial over 4 hours with the following course contents:</w:t>
      </w:r>
    </w:p>
    <w:p w14:paraId="6F013835" w14:textId="77777777" w:rsidR="00530F10" w:rsidRDefault="00530F10" w:rsidP="00BE4507">
      <w:pPr>
        <w:rPr>
          <w:b w:val="0"/>
          <w:bCs/>
        </w:rPr>
      </w:pPr>
    </w:p>
    <w:p w14:paraId="30E0DFB2" w14:textId="77777777" w:rsidR="00530F10" w:rsidRPr="00530F10" w:rsidRDefault="00530F10" w:rsidP="00530F10">
      <w:pPr>
        <w:rPr>
          <w:b w:val="0"/>
          <w:bCs/>
        </w:rPr>
      </w:pPr>
      <w:r w:rsidRPr="00530F10">
        <w:rPr>
          <w:b w:val="0"/>
          <w:bCs/>
        </w:rPr>
        <w:t>Part 1: Introduction</w:t>
      </w:r>
    </w:p>
    <w:p w14:paraId="3DF26CA8" w14:textId="72F58C1A" w:rsidR="00530F10" w:rsidRPr="00530F10" w:rsidRDefault="00530F10" w:rsidP="00530F10">
      <w:pPr>
        <w:rPr>
          <w:b w:val="0"/>
          <w:bCs/>
        </w:rPr>
      </w:pPr>
      <w:r w:rsidRPr="00530F10">
        <w:rPr>
          <w:b w:val="0"/>
          <w:bCs/>
        </w:rPr>
        <w:t xml:space="preserve">What is Data Analysis, why </w:t>
      </w:r>
      <w:r w:rsidRPr="00530F10">
        <w:rPr>
          <w:b w:val="0"/>
          <w:bCs/>
        </w:rPr>
        <w:t>Python?</w:t>
      </w:r>
      <w:r w:rsidRPr="00530F10">
        <w:rPr>
          <w:b w:val="0"/>
          <w:bCs/>
        </w:rPr>
        <w:t xml:space="preserve"> what other options are there? </w:t>
      </w:r>
      <w:r w:rsidRPr="00530F10">
        <w:rPr>
          <w:b w:val="0"/>
          <w:bCs/>
        </w:rPr>
        <w:t>what is</w:t>
      </w:r>
      <w:r w:rsidRPr="00530F10">
        <w:rPr>
          <w:b w:val="0"/>
          <w:bCs/>
        </w:rPr>
        <w:t xml:space="preserve"> the cycle of a Data Analysis project? </w:t>
      </w:r>
      <w:r w:rsidRPr="00530F10">
        <w:rPr>
          <w:b w:val="0"/>
          <w:bCs/>
        </w:rPr>
        <w:t>What is</w:t>
      </w:r>
      <w:r w:rsidRPr="00530F10">
        <w:rPr>
          <w:b w:val="0"/>
          <w:bCs/>
        </w:rPr>
        <w:t xml:space="preserve"> the difference between Data Analysis and Data Science?</w:t>
      </w:r>
    </w:p>
    <w:p w14:paraId="4D208041" w14:textId="77777777" w:rsidR="00530F10" w:rsidRPr="00530F10" w:rsidRDefault="00530F10" w:rsidP="00530F10">
      <w:pPr>
        <w:rPr>
          <w:b w:val="0"/>
          <w:bCs/>
        </w:rPr>
      </w:pPr>
    </w:p>
    <w:p w14:paraId="72E5150D" w14:textId="77777777" w:rsidR="00530F10" w:rsidRPr="00530F10" w:rsidRDefault="00530F10" w:rsidP="00530F10">
      <w:pPr>
        <w:rPr>
          <w:b w:val="0"/>
          <w:bCs/>
        </w:rPr>
      </w:pPr>
      <w:r w:rsidRPr="00530F10">
        <w:rPr>
          <w:b w:val="0"/>
          <w:bCs/>
        </w:rPr>
        <w:t xml:space="preserve">Part 2: Real Life Example of a Python/Pandas Data Analysis project </w:t>
      </w:r>
    </w:p>
    <w:p w14:paraId="596592F3" w14:textId="26260881" w:rsidR="00530F10" w:rsidRPr="00530F10" w:rsidRDefault="00530F10" w:rsidP="00530F10">
      <w:pPr>
        <w:rPr>
          <w:b w:val="0"/>
          <w:bCs/>
        </w:rPr>
      </w:pPr>
      <w:r w:rsidRPr="00530F10">
        <w:rPr>
          <w:b w:val="0"/>
          <w:bCs/>
        </w:rPr>
        <w:t xml:space="preserve">A demonstration of a </w:t>
      </w:r>
      <w:r w:rsidRPr="00530F10">
        <w:rPr>
          <w:b w:val="0"/>
          <w:bCs/>
        </w:rPr>
        <w:t>real-life</w:t>
      </w:r>
      <w:r w:rsidRPr="00530F10">
        <w:rPr>
          <w:b w:val="0"/>
          <w:bCs/>
        </w:rPr>
        <w:t xml:space="preserve"> data analysis project using Python, Pandas, </w:t>
      </w:r>
      <w:r w:rsidRPr="00530F10">
        <w:rPr>
          <w:b w:val="0"/>
          <w:bCs/>
        </w:rPr>
        <w:t>SQL,</w:t>
      </w:r>
      <w:r w:rsidRPr="00530F10">
        <w:rPr>
          <w:b w:val="0"/>
          <w:bCs/>
        </w:rPr>
        <w:t xml:space="preserve"> and Seaborn. </w:t>
      </w:r>
    </w:p>
    <w:p w14:paraId="6A110A1E" w14:textId="77777777" w:rsidR="00530F10" w:rsidRPr="00530F10" w:rsidRDefault="00530F10" w:rsidP="00530F10">
      <w:pPr>
        <w:rPr>
          <w:b w:val="0"/>
          <w:bCs/>
        </w:rPr>
      </w:pPr>
    </w:p>
    <w:p w14:paraId="2ABE0860" w14:textId="77777777" w:rsidR="00530F10" w:rsidRPr="00530F10" w:rsidRDefault="00530F10" w:rsidP="00530F10">
      <w:pPr>
        <w:rPr>
          <w:b w:val="0"/>
          <w:bCs/>
        </w:rPr>
      </w:pPr>
      <w:r w:rsidRPr="00530F10">
        <w:rPr>
          <w:b w:val="0"/>
          <w:bCs/>
        </w:rPr>
        <w:t xml:space="preserve">Part 3: Jupyter Notebooks Tutorial </w:t>
      </w:r>
    </w:p>
    <w:p w14:paraId="57541ECB" w14:textId="2F57C6AA" w:rsidR="00530F10" w:rsidRPr="00530F10" w:rsidRDefault="00530F10" w:rsidP="00530F10">
      <w:pPr>
        <w:rPr>
          <w:b w:val="0"/>
          <w:bCs/>
        </w:rPr>
      </w:pPr>
      <w:r w:rsidRPr="00530F10">
        <w:rPr>
          <w:b w:val="0"/>
          <w:bCs/>
        </w:rPr>
        <w:t xml:space="preserve">A </w:t>
      </w:r>
      <w:r w:rsidRPr="00530F10">
        <w:rPr>
          <w:b w:val="0"/>
          <w:bCs/>
        </w:rPr>
        <w:t>step-by-step</w:t>
      </w:r>
      <w:r w:rsidRPr="00530F10">
        <w:rPr>
          <w:b w:val="0"/>
          <w:bCs/>
        </w:rPr>
        <w:t xml:space="preserve"> tutorial to learn how to use </w:t>
      </w:r>
      <w:r w:rsidRPr="00530F10">
        <w:rPr>
          <w:b w:val="0"/>
          <w:bCs/>
        </w:rPr>
        <w:t>Jupyter</w:t>
      </w:r>
      <w:r w:rsidRPr="00530F10">
        <w:rPr>
          <w:b w:val="0"/>
          <w:bCs/>
        </w:rPr>
        <w:t xml:space="preserve"> Notebooks</w:t>
      </w:r>
    </w:p>
    <w:p w14:paraId="75CECE31" w14:textId="77777777" w:rsidR="00530F10" w:rsidRPr="00530F10" w:rsidRDefault="00530F10" w:rsidP="00530F10">
      <w:pPr>
        <w:rPr>
          <w:b w:val="0"/>
          <w:bCs/>
        </w:rPr>
      </w:pPr>
    </w:p>
    <w:p w14:paraId="19C92B29" w14:textId="77777777" w:rsidR="00530F10" w:rsidRPr="00530F10" w:rsidRDefault="00530F10" w:rsidP="00530F10">
      <w:pPr>
        <w:rPr>
          <w:b w:val="0"/>
          <w:bCs/>
        </w:rPr>
      </w:pPr>
      <w:r w:rsidRPr="00530F10">
        <w:rPr>
          <w:b w:val="0"/>
          <w:bCs/>
        </w:rPr>
        <w:t xml:space="preserve">Part 4: Intro to NumPy </w:t>
      </w:r>
    </w:p>
    <w:p w14:paraId="55897306" w14:textId="77777777" w:rsidR="00530F10" w:rsidRPr="00530F10" w:rsidRDefault="00530F10" w:rsidP="00530F10">
      <w:pPr>
        <w:rPr>
          <w:b w:val="0"/>
          <w:bCs/>
        </w:rPr>
      </w:pPr>
      <w:r w:rsidRPr="00530F10">
        <w:rPr>
          <w:b w:val="0"/>
          <w:bCs/>
        </w:rPr>
        <w:t>Learn why NumPy was such an important library for the data-processing world in Python. Learn about low level details of computations and memory storage, and why tools like Excel will always be limited when processing large volumes of data.</w:t>
      </w:r>
    </w:p>
    <w:p w14:paraId="6AD16BCE" w14:textId="77777777" w:rsidR="00530F10" w:rsidRPr="00530F10" w:rsidRDefault="00530F10" w:rsidP="00530F10">
      <w:pPr>
        <w:rPr>
          <w:b w:val="0"/>
          <w:bCs/>
        </w:rPr>
      </w:pPr>
    </w:p>
    <w:p w14:paraId="7F219CB1" w14:textId="77777777" w:rsidR="00530F10" w:rsidRPr="00530F10" w:rsidRDefault="00530F10" w:rsidP="00530F10">
      <w:pPr>
        <w:rPr>
          <w:b w:val="0"/>
          <w:bCs/>
        </w:rPr>
      </w:pPr>
      <w:r w:rsidRPr="00530F10">
        <w:rPr>
          <w:b w:val="0"/>
          <w:bCs/>
        </w:rPr>
        <w:t xml:space="preserve">Part 5: Intro to Pandas </w:t>
      </w:r>
    </w:p>
    <w:p w14:paraId="47853101" w14:textId="77777777" w:rsidR="00530F10" w:rsidRPr="00530F10" w:rsidRDefault="00530F10" w:rsidP="00530F10">
      <w:pPr>
        <w:rPr>
          <w:b w:val="0"/>
          <w:bCs/>
        </w:rPr>
      </w:pPr>
      <w:r w:rsidRPr="00530F10">
        <w:rPr>
          <w:b w:val="0"/>
          <w:bCs/>
        </w:rPr>
        <w:t>Pandas is arguably the most important library for Data Processing in the Python world. Learn how it works and how its main data structure, the Data Frame, compares to other tools like spreadsheets or DFs used for Big Data</w:t>
      </w:r>
    </w:p>
    <w:p w14:paraId="5BB5D332" w14:textId="77777777" w:rsidR="00530F10" w:rsidRPr="00530F10" w:rsidRDefault="00530F10" w:rsidP="00530F10">
      <w:pPr>
        <w:rPr>
          <w:b w:val="0"/>
          <w:bCs/>
        </w:rPr>
      </w:pPr>
    </w:p>
    <w:p w14:paraId="69740B37" w14:textId="77777777" w:rsidR="00530F10" w:rsidRPr="00530F10" w:rsidRDefault="00530F10" w:rsidP="00530F10">
      <w:pPr>
        <w:rPr>
          <w:b w:val="0"/>
          <w:bCs/>
        </w:rPr>
      </w:pPr>
    </w:p>
    <w:p w14:paraId="23DF25F5" w14:textId="77777777" w:rsidR="00530F10" w:rsidRPr="00530F10" w:rsidRDefault="00530F10" w:rsidP="00530F10">
      <w:pPr>
        <w:rPr>
          <w:b w:val="0"/>
          <w:bCs/>
        </w:rPr>
      </w:pPr>
      <w:r w:rsidRPr="00530F10">
        <w:rPr>
          <w:b w:val="0"/>
          <w:bCs/>
        </w:rPr>
        <w:t xml:space="preserve">Part 6: Data Cleaning </w:t>
      </w:r>
    </w:p>
    <w:p w14:paraId="42BFEDD6" w14:textId="032FEA86" w:rsidR="00530F10" w:rsidRPr="00530F10" w:rsidRDefault="00530F10" w:rsidP="00530F10">
      <w:pPr>
        <w:rPr>
          <w:b w:val="0"/>
          <w:bCs/>
        </w:rPr>
      </w:pPr>
      <w:r w:rsidRPr="00530F10">
        <w:rPr>
          <w:b w:val="0"/>
          <w:bCs/>
        </w:rPr>
        <w:lastRenderedPageBreak/>
        <w:t xml:space="preserve">Learn the different types of issues that </w:t>
      </w:r>
      <w:r w:rsidRPr="00530F10">
        <w:rPr>
          <w:b w:val="0"/>
          <w:bCs/>
        </w:rPr>
        <w:t>we will</w:t>
      </w:r>
      <w:r w:rsidRPr="00530F10">
        <w:rPr>
          <w:b w:val="0"/>
          <w:bCs/>
        </w:rPr>
        <w:t xml:space="preserve"> face with our data: null values, invalid values, statistical outliers, </w:t>
      </w:r>
      <w:r w:rsidRPr="00530F10">
        <w:rPr>
          <w:b w:val="0"/>
          <w:bCs/>
        </w:rPr>
        <w:t>etc.</w:t>
      </w:r>
      <w:r w:rsidRPr="00530F10">
        <w:rPr>
          <w:b w:val="0"/>
          <w:bCs/>
        </w:rPr>
        <w:t>, and how to clean them.</w:t>
      </w:r>
    </w:p>
    <w:p w14:paraId="14AA06AA" w14:textId="77777777" w:rsidR="00530F10" w:rsidRPr="00530F10" w:rsidRDefault="00530F10" w:rsidP="00530F10">
      <w:pPr>
        <w:rPr>
          <w:b w:val="0"/>
          <w:bCs/>
        </w:rPr>
      </w:pPr>
    </w:p>
    <w:p w14:paraId="59CE5EAE" w14:textId="77777777" w:rsidR="00530F10" w:rsidRPr="00530F10" w:rsidRDefault="00530F10" w:rsidP="00530F10">
      <w:pPr>
        <w:rPr>
          <w:b w:val="0"/>
          <w:bCs/>
        </w:rPr>
      </w:pPr>
      <w:r w:rsidRPr="00530F10">
        <w:rPr>
          <w:b w:val="0"/>
          <w:bCs/>
        </w:rPr>
        <w:t xml:space="preserve">Part 7: Reading Data from other sources </w:t>
      </w:r>
    </w:p>
    <w:p w14:paraId="40A081F4" w14:textId="77777777" w:rsidR="00530F10" w:rsidRPr="00530F10" w:rsidRDefault="00530F10" w:rsidP="00530F10">
      <w:pPr>
        <w:rPr>
          <w:b w:val="0"/>
          <w:bCs/>
        </w:rPr>
      </w:pPr>
    </w:p>
    <w:p w14:paraId="68A64D19" w14:textId="77777777" w:rsidR="00530F10" w:rsidRPr="00530F10" w:rsidRDefault="00530F10" w:rsidP="00530F10">
      <w:pPr>
        <w:rPr>
          <w:b w:val="0"/>
          <w:bCs/>
        </w:rPr>
      </w:pPr>
      <w:r w:rsidRPr="00530F10">
        <w:rPr>
          <w:b w:val="0"/>
          <w:bCs/>
        </w:rPr>
        <w:t xml:space="preserve">Part 8: Python Recap </w:t>
      </w:r>
    </w:p>
    <w:p w14:paraId="72BBBF69" w14:textId="2AC5299E" w:rsidR="00530F10" w:rsidRDefault="00530F10" w:rsidP="00530F10">
      <w:pPr>
        <w:rPr>
          <w:b w:val="0"/>
          <w:bCs/>
        </w:rPr>
      </w:pPr>
      <w:r>
        <w:rPr>
          <w:b w:val="0"/>
          <w:bCs/>
        </w:rPr>
        <w:t xml:space="preserve">This section is a </w:t>
      </w:r>
      <w:r w:rsidRPr="00530F10">
        <w:rPr>
          <w:b w:val="0"/>
          <w:bCs/>
        </w:rPr>
        <w:t>recap of Python main features and control flow structures.</w:t>
      </w:r>
    </w:p>
    <w:p w14:paraId="68DA6950" w14:textId="1E0716E1" w:rsidR="00530F10" w:rsidRDefault="00530F10" w:rsidP="00530F10">
      <w:pPr>
        <w:rPr>
          <w:b w:val="0"/>
          <w:bCs/>
        </w:rPr>
      </w:pPr>
    </w:p>
    <w:p w14:paraId="11057009" w14:textId="18A7C8E3" w:rsidR="00530F10" w:rsidRDefault="00530F10" w:rsidP="00530F10">
      <w:pPr>
        <w:rPr>
          <w:b w:val="0"/>
          <w:bCs/>
        </w:rPr>
      </w:pPr>
    </w:p>
    <w:p w14:paraId="77D2681B" w14:textId="5DF0C420" w:rsidR="00530F10" w:rsidRDefault="00530F10" w:rsidP="00530F10">
      <w:pPr>
        <w:rPr>
          <w:b w:val="0"/>
          <w:bCs/>
        </w:rPr>
      </w:pPr>
    </w:p>
    <w:p w14:paraId="78A0E440" w14:textId="4F616947" w:rsidR="00530F10" w:rsidRDefault="00530F10" w:rsidP="00530F10">
      <w:pPr>
        <w:rPr>
          <w:b w:val="0"/>
          <w:bCs/>
        </w:rPr>
      </w:pPr>
    </w:p>
    <w:p w14:paraId="6710B6B6" w14:textId="29A1AF72" w:rsidR="00530F10" w:rsidRDefault="00944176" w:rsidP="00944176">
      <w:pPr>
        <w:pStyle w:val="Heading3"/>
      </w:pPr>
      <w:bookmarkStart w:id="22" w:name="_Toc126499519"/>
      <w:r>
        <w:t>Final Methodology decided on based on research and learnings</w:t>
      </w:r>
      <w:bookmarkEnd w:id="22"/>
    </w:p>
    <w:p w14:paraId="7C8AB2C3" w14:textId="6FF8EF1A" w:rsidR="00530F10" w:rsidRDefault="00530F10" w:rsidP="00530F10">
      <w:pPr>
        <w:rPr>
          <w:b w:val="0"/>
          <w:bCs/>
        </w:rPr>
      </w:pPr>
    </w:p>
    <w:p w14:paraId="759E5E11" w14:textId="578BA856" w:rsidR="00530F10" w:rsidRDefault="00530F10" w:rsidP="00530F10">
      <w:pPr>
        <w:rPr>
          <w:b w:val="0"/>
          <w:bCs/>
        </w:rPr>
      </w:pPr>
    </w:p>
    <w:p w14:paraId="23C5D651" w14:textId="77777777" w:rsidR="00530F10" w:rsidRDefault="00530F10" w:rsidP="00530F10">
      <w:pPr>
        <w:rPr>
          <w:b w:val="0"/>
          <w:bCs/>
        </w:rPr>
      </w:pPr>
    </w:p>
    <w:p w14:paraId="3A63F81F" w14:textId="3FF26598" w:rsidR="00D1654E" w:rsidRPr="00E0595A" w:rsidRDefault="00D1654E" w:rsidP="00E0595A">
      <w:pPr>
        <w:pStyle w:val="ListParagraph"/>
        <w:numPr>
          <w:ilvl w:val="0"/>
          <w:numId w:val="17"/>
        </w:numPr>
        <w:rPr>
          <w:b w:val="0"/>
          <w:bCs/>
        </w:rPr>
      </w:pPr>
      <w:r w:rsidRPr="00A73337">
        <w:rPr>
          <w:b w:val="0"/>
          <w:bCs/>
        </w:rPr>
        <w:t xml:space="preserve">This Data Analysis will be completed with Python and the entire Py data stack to perform this data analysis. </w:t>
      </w:r>
      <w:r w:rsidR="00BA64CB">
        <w:rPr>
          <w:b w:val="0"/>
          <w:bCs/>
        </w:rPr>
        <w:t>However,</w:t>
      </w:r>
      <w:r w:rsidR="00E0595A">
        <w:rPr>
          <w:b w:val="0"/>
          <w:bCs/>
        </w:rPr>
        <w:t xml:space="preserve"> the main modules that </w:t>
      </w:r>
      <w:r w:rsidRPr="00E0595A">
        <w:rPr>
          <w:b w:val="0"/>
          <w:bCs/>
        </w:rPr>
        <w:t xml:space="preserve">I will use </w:t>
      </w:r>
      <w:r w:rsidR="00E0595A">
        <w:rPr>
          <w:b w:val="0"/>
          <w:bCs/>
        </w:rPr>
        <w:t xml:space="preserve">are </w:t>
      </w:r>
      <w:r w:rsidRPr="00E0595A">
        <w:rPr>
          <w:b w:val="0"/>
          <w:bCs/>
        </w:rPr>
        <w:t xml:space="preserve">pandas, </w:t>
      </w:r>
      <w:r w:rsidR="00E0595A">
        <w:rPr>
          <w:b w:val="0"/>
          <w:bCs/>
        </w:rPr>
        <w:t xml:space="preserve">NumPy, </w:t>
      </w:r>
      <w:r w:rsidRPr="00E0595A">
        <w:rPr>
          <w:b w:val="0"/>
          <w:bCs/>
        </w:rPr>
        <w:t xml:space="preserve">matplotlib and </w:t>
      </w:r>
      <w:r w:rsidR="00944176" w:rsidRPr="00E0595A">
        <w:rPr>
          <w:b w:val="0"/>
          <w:bCs/>
        </w:rPr>
        <w:t xml:space="preserve">Plotly </w:t>
      </w:r>
      <w:r w:rsidR="00E0595A">
        <w:rPr>
          <w:b w:val="0"/>
          <w:bCs/>
        </w:rPr>
        <w:t xml:space="preserve">express </w:t>
      </w:r>
      <w:r w:rsidR="00944176" w:rsidRPr="00E0595A">
        <w:rPr>
          <w:b w:val="0"/>
          <w:bCs/>
        </w:rPr>
        <w:t>from the Py stack</w:t>
      </w:r>
      <w:r w:rsidR="00E0595A">
        <w:rPr>
          <w:b w:val="0"/>
          <w:bCs/>
        </w:rPr>
        <w:t>.</w:t>
      </w:r>
    </w:p>
    <w:p w14:paraId="2EA16850" w14:textId="012B9936" w:rsidR="00A73337" w:rsidRDefault="00A73337" w:rsidP="00BE4507">
      <w:pPr>
        <w:rPr>
          <w:b w:val="0"/>
          <w:bCs/>
        </w:rPr>
      </w:pPr>
    </w:p>
    <w:p w14:paraId="00A15F6C" w14:textId="10A8F92E" w:rsidR="00A73337" w:rsidRPr="00A73337" w:rsidRDefault="00A73337" w:rsidP="00A73337">
      <w:pPr>
        <w:pStyle w:val="ListParagraph"/>
        <w:numPr>
          <w:ilvl w:val="0"/>
          <w:numId w:val="17"/>
        </w:numPr>
        <w:rPr>
          <w:b w:val="0"/>
          <w:bCs/>
        </w:rPr>
      </w:pPr>
      <w:r w:rsidRPr="00A73337">
        <w:rPr>
          <w:b w:val="0"/>
          <w:bCs/>
        </w:rPr>
        <w:t>I will be using Jupyter notebooks as my python text editor.</w:t>
      </w:r>
    </w:p>
    <w:p w14:paraId="7A937475" w14:textId="05E7A824" w:rsidR="00D1654E" w:rsidRDefault="00D1654E" w:rsidP="00BE4507">
      <w:pPr>
        <w:rPr>
          <w:b w:val="0"/>
          <w:bCs/>
        </w:rPr>
      </w:pPr>
    </w:p>
    <w:p w14:paraId="232A1577" w14:textId="25B1B732" w:rsidR="00D1654E" w:rsidRPr="00A73337" w:rsidRDefault="00D1654E" w:rsidP="00A73337">
      <w:pPr>
        <w:pStyle w:val="ListParagraph"/>
        <w:numPr>
          <w:ilvl w:val="0"/>
          <w:numId w:val="17"/>
        </w:numPr>
        <w:rPr>
          <w:b w:val="0"/>
          <w:bCs/>
        </w:rPr>
      </w:pPr>
      <w:r w:rsidRPr="00A73337">
        <w:rPr>
          <w:b w:val="0"/>
          <w:bCs/>
        </w:rPr>
        <w:t xml:space="preserve">I will be reading data from csv files. </w:t>
      </w:r>
    </w:p>
    <w:p w14:paraId="2DCDC9CA" w14:textId="4AC30EF1" w:rsidR="00D1654E" w:rsidRDefault="00D1654E" w:rsidP="00BE4507">
      <w:pPr>
        <w:rPr>
          <w:b w:val="0"/>
          <w:bCs/>
        </w:rPr>
      </w:pPr>
    </w:p>
    <w:p w14:paraId="3821151C" w14:textId="26250790" w:rsidR="00D1654E" w:rsidRDefault="00D1654E" w:rsidP="00A73337">
      <w:pPr>
        <w:pStyle w:val="ListParagraph"/>
        <w:numPr>
          <w:ilvl w:val="0"/>
          <w:numId w:val="17"/>
        </w:numPr>
        <w:rPr>
          <w:b w:val="0"/>
          <w:bCs/>
        </w:rPr>
      </w:pPr>
      <w:r w:rsidRPr="00A73337">
        <w:rPr>
          <w:b w:val="0"/>
          <w:bCs/>
        </w:rPr>
        <w:t>I will clean and transform the .csv data using statistical functions and create useful visualizations</w:t>
      </w:r>
    </w:p>
    <w:p w14:paraId="14F5410B" w14:textId="77777777" w:rsidR="00E0595A" w:rsidRPr="00E0595A" w:rsidRDefault="00E0595A" w:rsidP="00E0595A">
      <w:pPr>
        <w:pStyle w:val="ListParagraph"/>
        <w:rPr>
          <w:b w:val="0"/>
          <w:bCs/>
        </w:rPr>
      </w:pPr>
    </w:p>
    <w:p w14:paraId="759FF7E0" w14:textId="0718A8A8" w:rsidR="00E0595A" w:rsidRPr="00A73337" w:rsidRDefault="00E0595A" w:rsidP="00E0595A">
      <w:pPr>
        <w:pStyle w:val="ListParagraph"/>
        <w:rPr>
          <w:b w:val="0"/>
          <w:bCs/>
        </w:rPr>
      </w:pPr>
    </w:p>
    <w:p w14:paraId="15CD28DB" w14:textId="7AA5131A" w:rsidR="00D1654E" w:rsidRDefault="00D1654E" w:rsidP="00BE4507">
      <w:pPr>
        <w:rPr>
          <w:b w:val="0"/>
          <w:bCs/>
        </w:rPr>
      </w:pPr>
    </w:p>
    <w:p w14:paraId="29DAD078" w14:textId="77777777" w:rsidR="00D1654E" w:rsidRDefault="00D1654E" w:rsidP="00BE4507">
      <w:pPr>
        <w:rPr>
          <w:b w:val="0"/>
          <w:bCs/>
        </w:rPr>
      </w:pPr>
    </w:p>
    <w:p w14:paraId="1820285B" w14:textId="77777777" w:rsidR="00E97830" w:rsidRDefault="00E97830" w:rsidP="00BE4507">
      <w:pPr>
        <w:rPr>
          <w:b w:val="0"/>
          <w:bCs/>
        </w:rPr>
      </w:pPr>
    </w:p>
    <w:p w14:paraId="234298A2" w14:textId="77777777" w:rsidR="00E97830" w:rsidRPr="00E97830" w:rsidRDefault="00E97830" w:rsidP="00BE4507">
      <w:pPr>
        <w:rPr>
          <w:b w:val="0"/>
          <w:bCs/>
        </w:rPr>
      </w:pPr>
    </w:p>
    <w:p w14:paraId="4352E473" w14:textId="27EFA9B3" w:rsidR="00975352" w:rsidRDefault="00975352" w:rsidP="00811111">
      <w:pPr>
        <w:keepNext/>
      </w:pPr>
    </w:p>
    <w:p w14:paraId="40C46C3F" w14:textId="77777777" w:rsidR="000B3202" w:rsidRDefault="000B3202" w:rsidP="007D1931">
      <w:pPr>
        <w:pStyle w:val="Content"/>
      </w:pPr>
    </w:p>
    <w:p w14:paraId="73A58394" w14:textId="77777777" w:rsidR="00761187" w:rsidRPr="00210871" w:rsidRDefault="006D6AA9" w:rsidP="00210871">
      <w:pPr>
        <w:pStyle w:val="Heading1"/>
      </w:pPr>
      <w:bookmarkStart w:id="23" w:name="_Toc126499520"/>
      <w:r w:rsidRPr="00210871">
        <w:lastRenderedPageBreak/>
        <w:t>Design</w:t>
      </w:r>
      <w:bookmarkEnd w:id="23"/>
    </w:p>
    <w:p w14:paraId="6B4F500B" w14:textId="77777777" w:rsidR="00761187" w:rsidRDefault="00761187" w:rsidP="00D1654E"/>
    <w:p w14:paraId="07DD095B" w14:textId="2FB5C4E5" w:rsidR="00D1654E" w:rsidRDefault="00D1654E" w:rsidP="00D1654E">
      <w:pPr>
        <w:rPr>
          <w:b w:val="0"/>
          <w:bCs/>
        </w:rPr>
      </w:pPr>
      <w:hyperlink r:id="rId20" w:tgtFrame="_blank" w:tooltip="Data" w:history="1">
        <w:r w:rsidRPr="00DD08AF">
          <w:rPr>
            <w:b w:val="0"/>
            <w:bCs/>
          </w:rPr>
          <w:t>Data</w:t>
        </w:r>
      </w:hyperlink>
      <w:r w:rsidRPr="00DD08AF">
        <w:rPr>
          <w:b w:val="0"/>
          <w:bCs/>
        </w:rPr>
        <w:t> is perhaps one of the most valuables assets that a business can have today. Data defines the market intelligence that businesses large and small can gather about their customers and the market they are operating in. In other words, it can make or break a company.</w:t>
      </w:r>
      <w:r w:rsidRPr="00DD08AF">
        <w:t xml:space="preserve"> </w:t>
      </w:r>
      <w:r w:rsidRPr="00DD08AF">
        <w:rPr>
          <w:b w:val="0"/>
          <w:bCs/>
        </w:rPr>
        <w:t>(Van Loon, 2022)</w:t>
      </w:r>
    </w:p>
    <w:p w14:paraId="45BCA0A1" w14:textId="77777777" w:rsidR="00D1654E" w:rsidRDefault="00D1654E" w:rsidP="00D1654E"/>
    <w:p w14:paraId="706B1FA5" w14:textId="77777777" w:rsidR="00D1654E" w:rsidRDefault="00D1654E" w:rsidP="00210871">
      <w:pPr>
        <w:pStyle w:val="Heading2"/>
      </w:pPr>
    </w:p>
    <w:p w14:paraId="58A9F101" w14:textId="77777777" w:rsidR="00D1654E" w:rsidRDefault="00D1654E" w:rsidP="00210871">
      <w:pPr>
        <w:pStyle w:val="Heading2"/>
      </w:pPr>
      <w:bookmarkStart w:id="24" w:name="_Toc126499521"/>
      <w:r>
        <w:t>Customer requirements and input</w:t>
      </w:r>
      <w:bookmarkEnd w:id="24"/>
    </w:p>
    <w:p w14:paraId="0A8F9B24" w14:textId="77777777" w:rsidR="00D1654E" w:rsidRDefault="00D1654E" w:rsidP="00D1654E"/>
    <w:p w14:paraId="423F7D82" w14:textId="77777777" w:rsidR="00D1654E" w:rsidRDefault="00D1654E" w:rsidP="00D1654E">
      <w:pPr>
        <w:rPr>
          <w:b w:val="0"/>
          <w:bCs/>
        </w:rPr>
      </w:pPr>
      <w:r>
        <w:rPr>
          <w:b w:val="0"/>
          <w:bCs/>
        </w:rPr>
        <w:t>In order to understand the customers’ requirements, I requested an excel spreadsheet with the specific column headers as per the .csv file which is the output a of system used by the customer.</w:t>
      </w:r>
    </w:p>
    <w:p w14:paraId="18BEBE5E" w14:textId="77777777" w:rsidR="00D1654E" w:rsidRDefault="00D1654E" w:rsidP="00D1654E">
      <w:pPr>
        <w:rPr>
          <w:b w:val="0"/>
          <w:bCs/>
        </w:rPr>
      </w:pPr>
    </w:p>
    <w:p w14:paraId="6899E354" w14:textId="77777777" w:rsidR="00D1654E" w:rsidRDefault="00D1654E" w:rsidP="00D1654E">
      <w:pPr>
        <w:rPr>
          <w:b w:val="0"/>
          <w:bCs/>
        </w:rPr>
      </w:pPr>
      <w:r>
        <w:rPr>
          <w:b w:val="0"/>
          <w:bCs/>
        </w:rPr>
        <w:t>The following is a sample of this file with random generated data.</w:t>
      </w:r>
    </w:p>
    <w:p w14:paraId="72B2FCC8" w14:textId="77777777" w:rsidR="00D1654E" w:rsidRDefault="00D1654E" w:rsidP="00D1654E">
      <w:pPr>
        <w:rPr>
          <w:b w:val="0"/>
          <w:bCs/>
        </w:rPr>
      </w:pPr>
    </w:p>
    <w:p w14:paraId="171F4124" w14:textId="77777777" w:rsidR="00975352" w:rsidRDefault="00D1654E" w:rsidP="00975352">
      <w:pPr>
        <w:keepNext/>
      </w:pPr>
      <w:r w:rsidRPr="00B44BC5">
        <w:rPr>
          <w:noProof/>
        </w:rPr>
        <w:drawing>
          <wp:inline distT="0" distB="0" distL="0" distR="0" wp14:anchorId="48096886" wp14:editId="2BFBB792">
            <wp:extent cx="6309360" cy="41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419100"/>
                    </a:xfrm>
                    <a:prstGeom prst="rect">
                      <a:avLst/>
                    </a:prstGeom>
                  </pic:spPr>
                </pic:pic>
              </a:graphicData>
            </a:graphic>
          </wp:inline>
        </w:drawing>
      </w:r>
    </w:p>
    <w:p w14:paraId="2CE5E1D2" w14:textId="7B8ED686" w:rsidR="006D6AA9" w:rsidRDefault="00975352" w:rsidP="00811111">
      <w:pPr>
        <w:pStyle w:val="Caption"/>
      </w:pPr>
      <w:r>
        <w:t xml:space="preserve">Figure </w:t>
      </w:r>
      <w:fldSimple w:instr=" SEQ Figure \* ARABIC ">
        <w:r>
          <w:rPr>
            <w:noProof/>
          </w:rPr>
          <w:t>10</w:t>
        </w:r>
      </w:fldSimple>
    </w:p>
    <w:p w14:paraId="31C8DB5A" w14:textId="0193CB2A" w:rsidR="00811111" w:rsidRDefault="00811111" w:rsidP="00811111"/>
    <w:p w14:paraId="1DE5B7F7" w14:textId="1D9DECCF" w:rsidR="00811111" w:rsidRDefault="00811111" w:rsidP="00811111"/>
    <w:p w14:paraId="4E929019" w14:textId="47E25531" w:rsidR="00811111" w:rsidRDefault="00811111" w:rsidP="00811111"/>
    <w:p w14:paraId="50EB13FD" w14:textId="59DE5C74" w:rsidR="00811111" w:rsidRDefault="00811111" w:rsidP="00811111"/>
    <w:p w14:paraId="428DA73B" w14:textId="65137979" w:rsidR="00811111" w:rsidRDefault="00811111" w:rsidP="00811111"/>
    <w:p w14:paraId="372805ED" w14:textId="4848A8C4" w:rsidR="00811111" w:rsidRDefault="00811111" w:rsidP="00811111"/>
    <w:p w14:paraId="267F374E" w14:textId="74CA5E87" w:rsidR="00811111" w:rsidRDefault="00811111" w:rsidP="00811111"/>
    <w:p w14:paraId="12995795" w14:textId="552AC374" w:rsidR="00811111" w:rsidRDefault="00811111" w:rsidP="00811111"/>
    <w:p w14:paraId="649925EF" w14:textId="0F4AF5CE" w:rsidR="00811111" w:rsidRDefault="00811111" w:rsidP="00811111"/>
    <w:p w14:paraId="49C4A2F9" w14:textId="77777777" w:rsidR="00811111" w:rsidRPr="00811111" w:rsidRDefault="00811111" w:rsidP="00811111"/>
    <w:p w14:paraId="0A14F309" w14:textId="0BE97375" w:rsidR="006D6AA9" w:rsidRPr="00210871" w:rsidRDefault="006D6AA9" w:rsidP="00210871">
      <w:pPr>
        <w:pStyle w:val="Heading2"/>
      </w:pPr>
      <w:bookmarkStart w:id="25" w:name="_Toc126499522"/>
      <w:r w:rsidRPr="00210871">
        <w:t>Screen Designs</w:t>
      </w:r>
      <w:bookmarkEnd w:id="25"/>
    </w:p>
    <w:p w14:paraId="15FF19C3" w14:textId="768C018A" w:rsidR="00374742" w:rsidRDefault="00374742" w:rsidP="00374742"/>
    <w:p w14:paraId="7FE40CAC" w14:textId="4ADB6498" w:rsidR="00D81E81" w:rsidRDefault="00811111" w:rsidP="00811111">
      <w:pPr>
        <w:pStyle w:val="Heading3"/>
      </w:pPr>
      <w:r>
        <w:lastRenderedPageBreak/>
        <w:t>Initial Screen Designs</w:t>
      </w:r>
    </w:p>
    <w:p w14:paraId="5DAEF8F4" w14:textId="40BB541F" w:rsidR="00811111" w:rsidRDefault="00811111" w:rsidP="00D81E81"/>
    <w:p w14:paraId="6D96FABE" w14:textId="700DBF27" w:rsidR="00811111" w:rsidRDefault="00811111" w:rsidP="00D81E81">
      <w:r w:rsidRPr="00811111">
        <w:drawing>
          <wp:inline distT="0" distB="0" distL="0" distR="0" wp14:anchorId="2FE6468A" wp14:editId="635FC8C8">
            <wp:extent cx="6187044" cy="2964624"/>
            <wp:effectExtent l="133350" t="114300" r="118745" b="1600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1814" cy="2981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6B1DC6" w14:textId="5D865C9A" w:rsidR="00811111" w:rsidRDefault="00811111" w:rsidP="00D81E81">
      <w:r>
        <w:t>Drag and drop file</w:t>
      </w:r>
    </w:p>
    <w:p w14:paraId="7F16EAA6" w14:textId="643F1C66" w:rsidR="00811111" w:rsidRDefault="00811111" w:rsidP="00D81E81">
      <w:r w:rsidRPr="00811111">
        <w:drawing>
          <wp:inline distT="0" distB="0" distL="0" distR="0" wp14:anchorId="64316392" wp14:editId="58F070BF">
            <wp:extent cx="6309360" cy="2995295"/>
            <wp:effectExtent l="133350" t="114300" r="129540" b="1670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995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102DB2" w14:textId="77777777" w:rsidR="00811111" w:rsidRDefault="00811111" w:rsidP="00D81E81"/>
    <w:p w14:paraId="2924F068" w14:textId="77777777" w:rsidR="00811111" w:rsidRDefault="00811111" w:rsidP="00D81E81"/>
    <w:p w14:paraId="4F5471BF" w14:textId="77777777" w:rsidR="00811111" w:rsidRDefault="00811111" w:rsidP="00D81E81"/>
    <w:p w14:paraId="0F3E031C" w14:textId="77777777" w:rsidR="00811111" w:rsidRDefault="00811111" w:rsidP="00D81E81"/>
    <w:p w14:paraId="169D8AF8" w14:textId="759C7B95" w:rsidR="00811111" w:rsidRDefault="00811111" w:rsidP="00D81E81">
      <w:r>
        <w:lastRenderedPageBreak/>
        <w:t>Select Page called Data Summary</w:t>
      </w:r>
    </w:p>
    <w:p w14:paraId="2614DCEE" w14:textId="14657EF1" w:rsidR="00811111" w:rsidRDefault="00811111" w:rsidP="00D81E81">
      <w:r w:rsidRPr="00811111">
        <w:drawing>
          <wp:inline distT="0" distB="0" distL="0" distR="0" wp14:anchorId="34CEE7EA" wp14:editId="7DE88711">
            <wp:extent cx="6309360" cy="3027045"/>
            <wp:effectExtent l="114300" t="114300" r="110490" b="154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3027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39FDF" w14:textId="2F78A25E" w:rsidR="00811111" w:rsidRDefault="00811111" w:rsidP="00D81E81">
      <w:r>
        <w:t>Select Plotly Scatter Page</w:t>
      </w:r>
    </w:p>
    <w:p w14:paraId="1A9AC4D3" w14:textId="7AC7F95D" w:rsidR="00811111" w:rsidRDefault="00811111" w:rsidP="00D81E81">
      <w:r w:rsidRPr="00811111">
        <w:drawing>
          <wp:inline distT="0" distB="0" distL="0" distR="0" wp14:anchorId="64B67146" wp14:editId="12B86B08">
            <wp:extent cx="6309360" cy="2969260"/>
            <wp:effectExtent l="133350" t="114300" r="129540" b="1739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2969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941B78" w14:textId="77777777" w:rsidR="00811111" w:rsidRDefault="00811111" w:rsidP="00D81E81"/>
    <w:p w14:paraId="6ACF2821" w14:textId="28436F07" w:rsidR="00811111" w:rsidRDefault="00811111" w:rsidP="00D81E81"/>
    <w:p w14:paraId="3E072EE4" w14:textId="016177FA" w:rsidR="00811111" w:rsidRDefault="00811111" w:rsidP="00D81E81">
      <w:r>
        <w:t>Final Screen Designs</w:t>
      </w:r>
    </w:p>
    <w:p w14:paraId="5C35E112" w14:textId="77777777" w:rsidR="00975352" w:rsidRDefault="00975352" w:rsidP="00975352">
      <w:pPr>
        <w:keepNext/>
      </w:pPr>
      <w:r w:rsidRPr="00A0339D">
        <w:lastRenderedPageBreak/>
        <w:drawing>
          <wp:inline distT="0" distB="0" distL="0" distR="0" wp14:anchorId="28914F89" wp14:editId="0E519B03">
            <wp:extent cx="5156210" cy="1787237"/>
            <wp:effectExtent l="533400" t="457200" r="806450" b="8039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3171" cy="179311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B987351" w14:textId="13AF8964" w:rsidR="00374742" w:rsidRDefault="00975352" w:rsidP="00975352">
      <w:pPr>
        <w:pStyle w:val="Caption"/>
      </w:pPr>
      <w:r>
        <w:t xml:space="preserve">Figure </w:t>
      </w:r>
      <w:fldSimple w:instr=" SEQ Figure \* ARABIC ">
        <w:r>
          <w:rPr>
            <w:noProof/>
          </w:rPr>
          <w:t>11</w:t>
        </w:r>
      </w:fldSimple>
    </w:p>
    <w:p w14:paraId="113A8973" w14:textId="09336758" w:rsidR="00374742" w:rsidRDefault="00811111" w:rsidP="00D81E81">
      <w:r>
        <w:t>Please see detailed Diagram below in Appendix B</w:t>
      </w:r>
    </w:p>
    <w:p w14:paraId="32280997" w14:textId="2730F42F" w:rsidR="00EA53ED" w:rsidRDefault="00EA53ED" w:rsidP="00D81E81"/>
    <w:p w14:paraId="1C147044" w14:textId="77722F1C" w:rsidR="00BA64CB" w:rsidRDefault="00BA64CB" w:rsidP="00D81E81"/>
    <w:p w14:paraId="7286455F" w14:textId="242045A0" w:rsidR="00BA64CB" w:rsidRDefault="00BA64CB" w:rsidP="00D81E81"/>
    <w:p w14:paraId="051BC533" w14:textId="1568E03D" w:rsidR="00BA64CB" w:rsidRDefault="00BA64CB" w:rsidP="00D81E81"/>
    <w:p w14:paraId="736F4C2A" w14:textId="0FC9D674" w:rsidR="00BA64CB" w:rsidRDefault="00BA64CB" w:rsidP="00D81E81"/>
    <w:p w14:paraId="4D34E8E5" w14:textId="01D78159" w:rsidR="00BA64CB" w:rsidRDefault="00BA64CB" w:rsidP="00D81E81"/>
    <w:p w14:paraId="4389D2E1" w14:textId="196BC747" w:rsidR="00BA64CB" w:rsidRDefault="00BA64CB" w:rsidP="00D81E81"/>
    <w:p w14:paraId="56C8A87D" w14:textId="6AF49800" w:rsidR="00BA64CB" w:rsidRDefault="00BA64CB" w:rsidP="00D81E81"/>
    <w:p w14:paraId="44783AFA" w14:textId="537B4FC7" w:rsidR="00BA64CB" w:rsidRDefault="00BA64CB" w:rsidP="00D81E81"/>
    <w:p w14:paraId="3CB05FA8" w14:textId="55528C1E" w:rsidR="00BA64CB" w:rsidRDefault="00BA64CB" w:rsidP="00D81E81"/>
    <w:p w14:paraId="5AD63DCD" w14:textId="680DD8AE" w:rsidR="00BA64CB" w:rsidRDefault="00BA64CB" w:rsidP="00D81E81"/>
    <w:p w14:paraId="763E8B09" w14:textId="5868D3D3" w:rsidR="00BA64CB" w:rsidRDefault="00BA64CB" w:rsidP="00D81E81"/>
    <w:p w14:paraId="489333B9" w14:textId="52341387" w:rsidR="00BA64CB" w:rsidRDefault="00BA64CB" w:rsidP="00D81E81"/>
    <w:p w14:paraId="32DDFB49" w14:textId="08FDDFD0" w:rsidR="00BA64CB" w:rsidRDefault="00BA64CB" w:rsidP="00D81E81"/>
    <w:p w14:paraId="0E7FDC32" w14:textId="5A2F3564" w:rsidR="00BA64CB" w:rsidRDefault="00BA64CB" w:rsidP="00D81E81"/>
    <w:p w14:paraId="60202541" w14:textId="4C4205FB" w:rsidR="00BA64CB" w:rsidRDefault="00BA64CB" w:rsidP="00D81E81"/>
    <w:p w14:paraId="1BEC4015" w14:textId="51632D8F" w:rsidR="00BA64CB" w:rsidRDefault="00BA64CB" w:rsidP="00D81E81"/>
    <w:p w14:paraId="64D7AF2C" w14:textId="41681E39" w:rsidR="00BA64CB" w:rsidRDefault="00BA64CB" w:rsidP="00D81E81"/>
    <w:p w14:paraId="525C587B" w14:textId="3BBB567A" w:rsidR="00BA64CB" w:rsidRDefault="00BA64CB" w:rsidP="00D81E81"/>
    <w:p w14:paraId="04F99FC0" w14:textId="77777777" w:rsidR="00BA64CB" w:rsidRDefault="00BA64CB" w:rsidP="00D81E81"/>
    <w:p w14:paraId="610A2F0B" w14:textId="185AC703" w:rsidR="00EA53ED" w:rsidRDefault="00F94A93" w:rsidP="00EA53ED">
      <w:pPr>
        <w:pStyle w:val="ListParagraph"/>
        <w:numPr>
          <w:ilvl w:val="0"/>
          <w:numId w:val="7"/>
        </w:numPr>
      </w:pPr>
      <w:r>
        <w:t>Log in (authentication)</w:t>
      </w:r>
    </w:p>
    <w:p w14:paraId="496F7285" w14:textId="1D8EDE09" w:rsidR="00EA53ED" w:rsidRDefault="00F94A93" w:rsidP="00EA53ED">
      <w:pPr>
        <w:pStyle w:val="ListParagraph"/>
        <w:numPr>
          <w:ilvl w:val="0"/>
          <w:numId w:val="7"/>
        </w:numPr>
      </w:pPr>
      <w:r>
        <w:t>Upload file</w:t>
      </w:r>
    </w:p>
    <w:p w14:paraId="6ADF9A8F" w14:textId="311241DF" w:rsidR="00EA53ED" w:rsidRDefault="00F94A93" w:rsidP="00EA53ED">
      <w:pPr>
        <w:pStyle w:val="ListParagraph"/>
        <w:numPr>
          <w:ilvl w:val="0"/>
          <w:numId w:val="7"/>
        </w:numPr>
      </w:pPr>
      <w:r>
        <w:t xml:space="preserve">Select </w:t>
      </w:r>
      <w:r w:rsidR="00BA64CB">
        <w:t xml:space="preserve">Page with </w:t>
      </w:r>
      <w:r>
        <w:t xml:space="preserve">Data insights and visualizations </w:t>
      </w:r>
      <w:r w:rsidR="00BA64CB">
        <w:t>required</w:t>
      </w:r>
    </w:p>
    <w:p w14:paraId="2475DDCE" w14:textId="409820D9" w:rsidR="00BA64CB" w:rsidRDefault="00BA64CB" w:rsidP="00EA53ED">
      <w:pPr>
        <w:pStyle w:val="ListParagraph"/>
        <w:numPr>
          <w:ilvl w:val="0"/>
          <w:numId w:val="7"/>
        </w:numPr>
      </w:pPr>
      <w:r>
        <w:t>Log out</w:t>
      </w:r>
    </w:p>
    <w:p w14:paraId="4458EBAD" w14:textId="77777777" w:rsidR="00BA64CB" w:rsidRDefault="00BA64CB" w:rsidP="00BA64CB">
      <w:pPr>
        <w:pStyle w:val="ListParagraph"/>
      </w:pPr>
    </w:p>
    <w:p w14:paraId="44E1A04C" w14:textId="1ECF659E" w:rsidR="00F94A93" w:rsidRDefault="00F94A93" w:rsidP="00EA53ED"/>
    <w:p w14:paraId="62D2351A" w14:textId="77777777" w:rsidR="00975352" w:rsidRDefault="00975352" w:rsidP="00975352">
      <w:pPr>
        <w:keepNext/>
      </w:pPr>
      <w:r w:rsidRPr="00E0595A">
        <w:drawing>
          <wp:inline distT="0" distB="0" distL="0" distR="0" wp14:anchorId="3CBA21A5" wp14:editId="181E5C93">
            <wp:extent cx="6309360" cy="4363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4363720"/>
                    </a:xfrm>
                    <a:prstGeom prst="rect">
                      <a:avLst/>
                    </a:prstGeom>
                  </pic:spPr>
                </pic:pic>
              </a:graphicData>
            </a:graphic>
          </wp:inline>
        </w:drawing>
      </w:r>
    </w:p>
    <w:p w14:paraId="157A285B" w14:textId="128C973D" w:rsidR="00F94A93" w:rsidRDefault="00975352" w:rsidP="00975352">
      <w:pPr>
        <w:pStyle w:val="Caption"/>
      </w:pPr>
      <w:r>
        <w:t xml:space="preserve">Figure </w:t>
      </w:r>
      <w:fldSimple w:instr=" SEQ Figure \* ARABIC ">
        <w:r>
          <w:rPr>
            <w:noProof/>
          </w:rPr>
          <w:t>12</w:t>
        </w:r>
      </w:fldSimple>
    </w:p>
    <w:p w14:paraId="42830CF3" w14:textId="389491CE" w:rsidR="00F94A93" w:rsidRDefault="00F94A93" w:rsidP="00EA53ED"/>
    <w:p w14:paraId="36AA6946" w14:textId="42956950" w:rsidR="00F94A93" w:rsidRDefault="00F94A93" w:rsidP="00EA53ED"/>
    <w:p w14:paraId="78F5F574" w14:textId="0ED669B7" w:rsidR="00F94A93" w:rsidRDefault="00F94A93" w:rsidP="00EA53ED"/>
    <w:p w14:paraId="52A24DA6" w14:textId="3789ADAD" w:rsidR="00F94A93" w:rsidRDefault="00F94A93" w:rsidP="00EA53ED"/>
    <w:p w14:paraId="37D88D8E" w14:textId="09BB53E9" w:rsidR="00F94A93" w:rsidRDefault="00F94A93" w:rsidP="00EA53ED"/>
    <w:p w14:paraId="728EC485" w14:textId="6A1608F7" w:rsidR="00F94A93" w:rsidRDefault="00F94A93" w:rsidP="00EA53ED"/>
    <w:p w14:paraId="6A62E63C" w14:textId="6F278B53" w:rsidR="00F94A93" w:rsidRDefault="00F94A93" w:rsidP="00EA53ED"/>
    <w:p w14:paraId="5B18CED6" w14:textId="77777777" w:rsidR="00F94A93" w:rsidRDefault="00F94A93" w:rsidP="00EA53ED"/>
    <w:p w14:paraId="45AE4FA5" w14:textId="77777777" w:rsidR="00893B73" w:rsidRDefault="00893B73" w:rsidP="00EA53ED"/>
    <w:p w14:paraId="7B907144" w14:textId="77777777" w:rsidR="00EA53ED" w:rsidRPr="00D81E81" w:rsidRDefault="00EA53ED" w:rsidP="00D81E81"/>
    <w:p w14:paraId="60BC4728" w14:textId="35AB01A5" w:rsidR="006D6AA9" w:rsidRDefault="006D6AA9" w:rsidP="006D6AA9">
      <w:pPr>
        <w:pStyle w:val="Heading2"/>
      </w:pPr>
      <w:bookmarkStart w:id="26" w:name="_Toc126499523"/>
      <w:r>
        <w:t>Walkthrough</w:t>
      </w:r>
      <w:bookmarkEnd w:id="26"/>
    </w:p>
    <w:p w14:paraId="7C6ADC52" w14:textId="2A933DA3" w:rsidR="003B6CD3" w:rsidRDefault="003B6CD3" w:rsidP="003B6CD3"/>
    <w:p w14:paraId="6DB055D4" w14:textId="77777777" w:rsidR="003B6CD3" w:rsidRPr="003B6CD3" w:rsidRDefault="003B6CD3" w:rsidP="003B6CD3"/>
    <w:p w14:paraId="6A86ACC5" w14:textId="09B3ED11" w:rsidR="006D6AA9" w:rsidRDefault="006D6AA9" w:rsidP="003B6CD3">
      <w:pPr>
        <w:pStyle w:val="Heading2"/>
      </w:pPr>
      <w:bookmarkStart w:id="27" w:name="_Toc126499524"/>
      <w:r>
        <w:t>Data model</w:t>
      </w:r>
      <w:bookmarkEnd w:id="27"/>
    </w:p>
    <w:p w14:paraId="569A5F65" w14:textId="3629E011" w:rsidR="00C5092D" w:rsidRDefault="00FD4575" w:rsidP="00C5092D">
      <w:r w:rsidRPr="00FD4575">
        <w:drawing>
          <wp:inline distT="0" distB="0" distL="0" distR="0" wp14:anchorId="7F85BEAB" wp14:editId="282421CE">
            <wp:extent cx="6309360" cy="39179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3917950"/>
                    </a:xfrm>
                    <a:prstGeom prst="rect">
                      <a:avLst/>
                    </a:prstGeom>
                  </pic:spPr>
                </pic:pic>
              </a:graphicData>
            </a:graphic>
          </wp:inline>
        </w:drawing>
      </w:r>
    </w:p>
    <w:p w14:paraId="74D1AD27" w14:textId="2AECA130" w:rsidR="00C5092D" w:rsidRDefault="00C5092D" w:rsidP="00C5092D"/>
    <w:p w14:paraId="52F07731" w14:textId="6E197AF3" w:rsidR="00C5092D" w:rsidRDefault="00C5092D" w:rsidP="00C5092D"/>
    <w:p w14:paraId="628EA88C" w14:textId="37B982EC" w:rsidR="00C5092D" w:rsidRDefault="00FD4575" w:rsidP="00C5092D">
      <w:r>
        <w:t xml:space="preserve">I have also included a larger version of this in the Appendix section C. </w:t>
      </w:r>
    </w:p>
    <w:p w14:paraId="28A98AD8" w14:textId="1222B0E2" w:rsidR="00FD4575" w:rsidRDefault="00FD4575" w:rsidP="00C5092D">
      <w:r>
        <w:t>[UNFINISHED]</w:t>
      </w:r>
    </w:p>
    <w:p w14:paraId="0AAB3168" w14:textId="649315F5" w:rsidR="00C5092D" w:rsidRDefault="00C5092D" w:rsidP="00C5092D"/>
    <w:p w14:paraId="79BE342A" w14:textId="10E41922" w:rsidR="00C5092D" w:rsidRDefault="00C5092D" w:rsidP="00C5092D"/>
    <w:p w14:paraId="19A4FA28" w14:textId="691D8AF9" w:rsidR="00C5092D" w:rsidRDefault="00C5092D" w:rsidP="00C5092D"/>
    <w:p w14:paraId="2D69665F" w14:textId="3F892447" w:rsidR="00C5092D" w:rsidRDefault="00C5092D" w:rsidP="00C5092D"/>
    <w:p w14:paraId="0B418280" w14:textId="77777777" w:rsidR="00C5092D" w:rsidRPr="00C5092D" w:rsidRDefault="00C5092D" w:rsidP="00C5092D"/>
    <w:p w14:paraId="69E0E97D" w14:textId="4CD4AB57" w:rsidR="00D6646D" w:rsidRDefault="00975352" w:rsidP="00975352">
      <w:pPr>
        <w:pStyle w:val="Heading2"/>
      </w:pPr>
      <w:r>
        <w:lastRenderedPageBreak/>
        <w:t>Class Diagram</w:t>
      </w:r>
    </w:p>
    <w:p w14:paraId="2B3AF00F" w14:textId="3BBAF779" w:rsidR="00D6646D" w:rsidRDefault="00D6646D" w:rsidP="007D1931">
      <w:pPr>
        <w:pStyle w:val="Content"/>
      </w:pPr>
    </w:p>
    <w:p w14:paraId="0EB4B108" w14:textId="44F82BBD" w:rsidR="00D6646D" w:rsidRDefault="00D6646D" w:rsidP="007D1931">
      <w:pPr>
        <w:pStyle w:val="Content"/>
      </w:pPr>
    </w:p>
    <w:p w14:paraId="7FB2D576" w14:textId="0AB40DFA" w:rsidR="00D6646D" w:rsidRDefault="00D6646D" w:rsidP="007D1931">
      <w:pPr>
        <w:pStyle w:val="Content"/>
      </w:pPr>
    </w:p>
    <w:p w14:paraId="3888D7E8" w14:textId="74CFBFF0" w:rsidR="00D6646D" w:rsidRDefault="00D6646D" w:rsidP="007D1931">
      <w:pPr>
        <w:pStyle w:val="Content"/>
      </w:pPr>
    </w:p>
    <w:p w14:paraId="6103402A" w14:textId="54C16D57" w:rsidR="00D6646D" w:rsidRDefault="00D6646D" w:rsidP="007D1931">
      <w:pPr>
        <w:pStyle w:val="Content"/>
      </w:pPr>
    </w:p>
    <w:p w14:paraId="1B8C7388" w14:textId="7638E279" w:rsidR="00D6646D" w:rsidRDefault="00D6646D" w:rsidP="007D1931">
      <w:pPr>
        <w:pStyle w:val="Content"/>
      </w:pPr>
    </w:p>
    <w:p w14:paraId="7F553364" w14:textId="02A171DA" w:rsidR="00D6646D" w:rsidRDefault="00D6646D" w:rsidP="007D1931">
      <w:pPr>
        <w:pStyle w:val="Content"/>
      </w:pPr>
    </w:p>
    <w:p w14:paraId="069968AE" w14:textId="20D98806" w:rsidR="00D6646D" w:rsidRDefault="00D6646D" w:rsidP="007D1931">
      <w:pPr>
        <w:pStyle w:val="Content"/>
      </w:pPr>
    </w:p>
    <w:p w14:paraId="54441822" w14:textId="535EB4E8" w:rsidR="003B6CD3" w:rsidRDefault="003B6CD3" w:rsidP="007D1931">
      <w:pPr>
        <w:pStyle w:val="Content"/>
      </w:pPr>
    </w:p>
    <w:p w14:paraId="734EF8FA" w14:textId="77777777" w:rsidR="003B6CD3" w:rsidRDefault="003B6CD3" w:rsidP="007D1931">
      <w:pPr>
        <w:pStyle w:val="Content"/>
      </w:pPr>
    </w:p>
    <w:p w14:paraId="59658ACF" w14:textId="278AFA72" w:rsidR="005265C7" w:rsidRDefault="005265C7" w:rsidP="00022834">
      <w:pPr>
        <w:pStyle w:val="Content"/>
      </w:pPr>
    </w:p>
    <w:p w14:paraId="19B6B9B0" w14:textId="11FE595A" w:rsidR="005265C7" w:rsidRDefault="005265C7" w:rsidP="00022834">
      <w:pPr>
        <w:pStyle w:val="Content"/>
      </w:pPr>
    </w:p>
    <w:p w14:paraId="65B67EF3" w14:textId="25312564" w:rsidR="005265C7" w:rsidRDefault="005265C7" w:rsidP="00022834">
      <w:pPr>
        <w:pStyle w:val="Content"/>
      </w:pPr>
    </w:p>
    <w:p w14:paraId="6974437E" w14:textId="2C4E34A2" w:rsidR="005265C7" w:rsidRDefault="005265C7" w:rsidP="00022834">
      <w:pPr>
        <w:pStyle w:val="Content"/>
      </w:pPr>
    </w:p>
    <w:p w14:paraId="4F45E7FE" w14:textId="3909469F" w:rsidR="005265C7" w:rsidRDefault="005265C7" w:rsidP="00022834">
      <w:pPr>
        <w:pStyle w:val="Content"/>
      </w:pPr>
    </w:p>
    <w:p w14:paraId="33E72258" w14:textId="451D68FA" w:rsidR="005265C7" w:rsidRDefault="005265C7" w:rsidP="00022834">
      <w:pPr>
        <w:pStyle w:val="Content"/>
      </w:pPr>
    </w:p>
    <w:p w14:paraId="145124F3" w14:textId="080347DC" w:rsidR="005265C7" w:rsidRDefault="005265C7" w:rsidP="00022834">
      <w:pPr>
        <w:pStyle w:val="Content"/>
      </w:pPr>
    </w:p>
    <w:p w14:paraId="00E884A3" w14:textId="73352027" w:rsidR="005265C7" w:rsidRDefault="005265C7" w:rsidP="00022834">
      <w:pPr>
        <w:pStyle w:val="Content"/>
      </w:pPr>
    </w:p>
    <w:p w14:paraId="581F6830" w14:textId="47ECCDBB" w:rsidR="005265C7" w:rsidRDefault="005265C7" w:rsidP="00022834">
      <w:pPr>
        <w:pStyle w:val="Content"/>
      </w:pPr>
    </w:p>
    <w:p w14:paraId="629D6608" w14:textId="4B603EB6" w:rsidR="005265C7" w:rsidRDefault="005265C7" w:rsidP="00022834">
      <w:pPr>
        <w:pStyle w:val="Content"/>
      </w:pPr>
    </w:p>
    <w:p w14:paraId="4652A4FB" w14:textId="6B901B5B" w:rsidR="005265C7" w:rsidRDefault="005265C7" w:rsidP="00022834">
      <w:pPr>
        <w:pStyle w:val="Content"/>
      </w:pPr>
    </w:p>
    <w:p w14:paraId="02315EA5" w14:textId="3B088F72" w:rsidR="006E4AD8" w:rsidRDefault="006E4AD8" w:rsidP="00022834">
      <w:pPr>
        <w:pStyle w:val="Content"/>
      </w:pPr>
    </w:p>
    <w:bookmarkStart w:id="28" w:name="_Toc126499526" w:displacedByCustomXml="next"/>
    <w:sdt>
      <w:sdtPr>
        <w:rPr>
          <w:rFonts w:asciiTheme="minorHAnsi" w:eastAsiaTheme="minorEastAsia" w:hAnsiTheme="minorHAnsi" w:cstheme="minorBidi"/>
          <w:color w:val="082A75" w:themeColor="text2"/>
          <w:kern w:val="0"/>
          <w:sz w:val="28"/>
          <w:szCs w:val="22"/>
        </w:rPr>
        <w:id w:val="1186329321"/>
        <w:docPartObj>
          <w:docPartGallery w:val="Bibliographies"/>
          <w:docPartUnique/>
        </w:docPartObj>
      </w:sdtPr>
      <w:sdtEndPr/>
      <w:sdtContent>
        <w:p w14:paraId="43A775AF" w14:textId="363ED416" w:rsidR="006E4AD8" w:rsidRDefault="006E4AD8">
          <w:pPr>
            <w:pStyle w:val="Heading1"/>
          </w:pPr>
          <w:r>
            <w:t>Bibliography</w:t>
          </w:r>
          <w:bookmarkEnd w:id="28"/>
        </w:p>
        <w:sdt>
          <w:sdtPr>
            <w:id w:val="111145805"/>
            <w:bibliography/>
          </w:sdtPr>
          <w:sdtEndPr/>
          <w:sdtContent>
            <w:p w14:paraId="0A5A923E" w14:textId="0613876B" w:rsidR="006E4AD8" w:rsidRDefault="006E4AD8">
              <w:r>
                <w:rPr>
                  <w:b w:val="0"/>
                </w:rPr>
                <w:fldChar w:fldCharType="begin"/>
              </w:r>
              <w:r>
                <w:instrText xml:space="preserve"> BIBLIOGRAPHY </w:instrText>
              </w:r>
              <w:r>
                <w:rPr>
                  <w:b w:val="0"/>
                </w:rPr>
                <w:fldChar w:fldCharType="separate"/>
              </w:r>
              <w:r>
                <w:rPr>
                  <w:bCs/>
                  <w:noProof/>
                </w:rPr>
                <w:t>There are no sources in the current document.</w:t>
              </w:r>
              <w:r>
                <w:rPr>
                  <w:b w:val="0"/>
                  <w:bCs/>
                  <w:noProof/>
                </w:rPr>
                <w:fldChar w:fldCharType="end"/>
              </w:r>
            </w:p>
          </w:sdtContent>
        </w:sdt>
      </w:sdtContent>
    </w:sdt>
    <w:p w14:paraId="5273E866" w14:textId="1C2CEAD0" w:rsidR="006E4AD8" w:rsidRDefault="006E4AD8" w:rsidP="00022834">
      <w:pPr>
        <w:pStyle w:val="Content"/>
      </w:pPr>
    </w:p>
    <w:p w14:paraId="0238E23E" w14:textId="5B4C0C3C" w:rsidR="006E4AD8" w:rsidRDefault="006E4AD8" w:rsidP="00022834">
      <w:pPr>
        <w:pStyle w:val="Content"/>
      </w:pPr>
    </w:p>
    <w:p w14:paraId="0F7E3DFB" w14:textId="791C8B0A" w:rsidR="006E4AD8" w:rsidRDefault="006E4AD8" w:rsidP="00022834">
      <w:pPr>
        <w:pStyle w:val="Content"/>
      </w:pPr>
    </w:p>
    <w:p w14:paraId="570EFC10" w14:textId="74E8CE59" w:rsidR="006E4AD8" w:rsidRDefault="006E4AD8" w:rsidP="00022834">
      <w:pPr>
        <w:pStyle w:val="Content"/>
      </w:pPr>
    </w:p>
    <w:p w14:paraId="224112B0" w14:textId="3576A236" w:rsidR="006E4AD8" w:rsidRDefault="006E4AD8" w:rsidP="00022834">
      <w:pPr>
        <w:pStyle w:val="Content"/>
      </w:pPr>
    </w:p>
    <w:p w14:paraId="2339B4E8" w14:textId="77DDE01A" w:rsidR="006E4AD8" w:rsidRDefault="006E4AD8" w:rsidP="00022834">
      <w:pPr>
        <w:pStyle w:val="Content"/>
      </w:pPr>
    </w:p>
    <w:p w14:paraId="15EB2BA7" w14:textId="79F64FD9" w:rsidR="006E4AD8" w:rsidRDefault="006E4AD8" w:rsidP="00022834">
      <w:pPr>
        <w:pStyle w:val="Content"/>
      </w:pPr>
    </w:p>
    <w:p w14:paraId="79624226" w14:textId="3C2C3CFA" w:rsidR="006E4AD8" w:rsidRDefault="006E4AD8" w:rsidP="00022834">
      <w:pPr>
        <w:pStyle w:val="Content"/>
      </w:pPr>
    </w:p>
    <w:p w14:paraId="082C0B21" w14:textId="1CB3AF55" w:rsidR="006E4AD8" w:rsidRDefault="006E4AD8" w:rsidP="00022834">
      <w:pPr>
        <w:pStyle w:val="Content"/>
      </w:pPr>
    </w:p>
    <w:p w14:paraId="345A0827" w14:textId="7CF78373" w:rsidR="006E4AD8" w:rsidRDefault="006E4AD8" w:rsidP="00022834">
      <w:pPr>
        <w:pStyle w:val="Content"/>
      </w:pPr>
    </w:p>
    <w:p w14:paraId="3E7AD753" w14:textId="09A3716F" w:rsidR="006E4AD8" w:rsidRDefault="006E4AD8" w:rsidP="00022834">
      <w:pPr>
        <w:pStyle w:val="Content"/>
      </w:pPr>
    </w:p>
    <w:p w14:paraId="5E43607A" w14:textId="59D90827" w:rsidR="006E4AD8" w:rsidRDefault="006E4AD8" w:rsidP="00022834">
      <w:pPr>
        <w:pStyle w:val="Content"/>
      </w:pPr>
    </w:p>
    <w:p w14:paraId="761AA638" w14:textId="77679B51" w:rsidR="006E4AD8" w:rsidRDefault="006E4AD8" w:rsidP="00022834">
      <w:pPr>
        <w:pStyle w:val="Content"/>
      </w:pPr>
    </w:p>
    <w:p w14:paraId="5CBE5EB2" w14:textId="24E53842" w:rsidR="006E4AD8" w:rsidRDefault="006E4AD8" w:rsidP="00022834">
      <w:pPr>
        <w:pStyle w:val="Content"/>
      </w:pPr>
    </w:p>
    <w:p w14:paraId="08AC09AE" w14:textId="4AFC198C" w:rsidR="00761187" w:rsidRDefault="00761187" w:rsidP="00022834">
      <w:pPr>
        <w:pStyle w:val="Content"/>
      </w:pPr>
    </w:p>
    <w:p w14:paraId="446CF8AF" w14:textId="59094CA6" w:rsidR="00761187" w:rsidRDefault="00761187" w:rsidP="00022834">
      <w:pPr>
        <w:pStyle w:val="Content"/>
      </w:pPr>
    </w:p>
    <w:p w14:paraId="54CE60A2" w14:textId="3BBCAEB6" w:rsidR="00761187" w:rsidRDefault="00761187" w:rsidP="00022834">
      <w:pPr>
        <w:pStyle w:val="Content"/>
      </w:pPr>
    </w:p>
    <w:p w14:paraId="50874D90" w14:textId="07853AC1" w:rsidR="00761187" w:rsidRDefault="00761187" w:rsidP="00022834">
      <w:pPr>
        <w:pStyle w:val="Content"/>
      </w:pPr>
    </w:p>
    <w:p w14:paraId="1D2BB543" w14:textId="1FD6057D" w:rsidR="00761187" w:rsidRDefault="00761187" w:rsidP="00022834">
      <w:pPr>
        <w:pStyle w:val="Content"/>
      </w:pPr>
    </w:p>
    <w:p w14:paraId="709D450E" w14:textId="12D650E6" w:rsidR="00761187" w:rsidRDefault="00761187" w:rsidP="00022834">
      <w:pPr>
        <w:pStyle w:val="Content"/>
      </w:pPr>
    </w:p>
    <w:p w14:paraId="42EA4260" w14:textId="6DAD56A0" w:rsidR="00761187" w:rsidRDefault="00761187" w:rsidP="00022834">
      <w:pPr>
        <w:pStyle w:val="Content"/>
      </w:pPr>
    </w:p>
    <w:p w14:paraId="2DE12A64" w14:textId="77777777" w:rsidR="00761187" w:rsidRDefault="00761187" w:rsidP="00022834">
      <w:pPr>
        <w:pStyle w:val="Content"/>
      </w:pPr>
    </w:p>
    <w:p w14:paraId="57F5433D" w14:textId="12D784B4" w:rsidR="006E4AD8" w:rsidRDefault="00102068" w:rsidP="00102068">
      <w:pPr>
        <w:pStyle w:val="Heading1"/>
      </w:pPr>
      <w:bookmarkStart w:id="29" w:name="_Toc126499527"/>
      <w:r>
        <w:t>Project Tools</w:t>
      </w:r>
      <w:bookmarkEnd w:id="29"/>
    </w:p>
    <w:p w14:paraId="10F8E4C7" w14:textId="696B8854" w:rsidR="00102068" w:rsidRDefault="00995F0B" w:rsidP="00102068">
      <w:pPr>
        <w:pStyle w:val="Content"/>
      </w:pPr>
      <w:hyperlink r:id="rId29" w:anchor="download-office-timeline1" w:history="1">
        <w:r w:rsidR="00102068" w:rsidRPr="00C1016E">
          <w:rPr>
            <w:rStyle w:val="Hyperlink"/>
          </w:rPr>
          <w:t>Creation of timeline plan - https://www.officetimeline.com/office-timeline/14-days-trial#download-office-timeline1</w:t>
        </w:r>
      </w:hyperlink>
    </w:p>
    <w:p w14:paraId="54BB3330" w14:textId="2CA7A276" w:rsidR="006E4AD8" w:rsidRDefault="006E4AD8" w:rsidP="00022834">
      <w:pPr>
        <w:pStyle w:val="Content"/>
      </w:pPr>
    </w:p>
    <w:p w14:paraId="36106388" w14:textId="2DC72A01" w:rsidR="006E4AD8" w:rsidRDefault="006E4AD8" w:rsidP="00022834">
      <w:pPr>
        <w:pStyle w:val="Content"/>
      </w:pPr>
    </w:p>
    <w:p w14:paraId="4CA33AC9" w14:textId="2D13035E" w:rsidR="006E4AD8" w:rsidRDefault="006E4AD8" w:rsidP="00022834">
      <w:pPr>
        <w:pStyle w:val="Content"/>
      </w:pPr>
    </w:p>
    <w:p w14:paraId="4D74F887" w14:textId="1B6F228B" w:rsidR="006E4AD8" w:rsidRDefault="006E4AD8" w:rsidP="00022834">
      <w:pPr>
        <w:pStyle w:val="Content"/>
      </w:pPr>
    </w:p>
    <w:p w14:paraId="118CFDA0" w14:textId="68EA8F68" w:rsidR="006E4AD8" w:rsidRDefault="006E4AD8" w:rsidP="00022834">
      <w:pPr>
        <w:pStyle w:val="Content"/>
      </w:pPr>
    </w:p>
    <w:p w14:paraId="098C7009" w14:textId="6BB2C848" w:rsidR="006E4AD8" w:rsidRDefault="006E4AD8" w:rsidP="00022834">
      <w:pPr>
        <w:pStyle w:val="Content"/>
      </w:pPr>
    </w:p>
    <w:p w14:paraId="44BA6924" w14:textId="3E607500" w:rsidR="006E4AD8" w:rsidRDefault="006E4AD8" w:rsidP="00022834">
      <w:pPr>
        <w:pStyle w:val="Content"/>
      </w:pPr>
    </w:p>
    <w:p w14:paraId="1575628F" w14:textId="5352CE75" w:rsidR="006E4AD8" w:rsidRDefault="006E4AD8" w:rsidP="00022834">
      <w:pPr>
        <w:pStyle w:val="Content"/>
      </w:pPr>
    </w:p>
    <w:p w14:paraId="2AC7356C" w14:textId="37593EAF" w:rsidR="006E4AD8" w:rsidRDefault="006E4AD8" w:rsidP="00022834">
      <w:pPr>
        <w:pStyle w:val="Content"/>
      </w:pPr>
    </w:p>
    <w:p w14:paraId="75C6A03B" w14:textId="5FFDDD69" w:rsidR="006E4AD8" w:rsidRDefault="006E4AD8" w:rsidP="00022834">
      <w:pPr>
        <w:pStyle w:val="Content"/>
      </w:pPr>
    </w:p>
    <w:p w14:paraId="2923E73A" w14:textId="616A6CFE" w:rsidR="006E4AD8" w:rsidRDefault="006E4AD8" w:rsidP="00022834">
      <w:pPr>
        <w:pStyle w:val="Content"/>
      </w:pPr>
    </w:p>
    <w:p w14:paraId="4AE42CB5" w14:textId="2E93ECD4" w:rsidR="006E4AD8" w:rsidRDefault="006E4AD8" w:rsidP="00022834">
      <w:pPr>
        <w:pStyle w:val="Content"/>
      </w:pPr>
    </w:p>
    <w:p w14:paraId="7BF14905" w14:textId="728B3402" w:rsidR="006E4AD8" w:rsidRDefault="006E4AD8" w:rsidP="00022834">
      <w:pPr>
        <w:pStyle w:val="Content"/>
      </w:pPr>
    </w:p>
    <w:p w14:paraId="61571FD8" w14:textId="44DB9984" w:rsidR="00761187" w:rsidRDefault="00761187">
      <w:pPr>
        <w:spacing w:after="200"/>
        <w:rPr>
          <w:b w:val="0"/>
        </w:rPr>
      </w:pPr>
      <w:r>
        <w:lastRenderedPageBreak/>
        <w:br w:type="page"/>
      </w:r>
    </w:p>
    <w:p w14:paraId="379D4986" w14:textId="77777777" w:rsidR="006E4AD8" w:rsidRDefault="006E4AD8" w:rsidP="00022834">
      <w:pPr>
        <w:pStyle w:val="Content"/>
      </w:pPr>
    </w:p>
    <w:p w14:paraId="13483E8B" w14:textId="55941BE8" w:rsidR="006E4AD8" w:rsidRDefault="006E4AD8" w:rsidP="00022834">
      <w:pPr>
        <w:pStyle w:val="Content"/>
      </w:pPr>
    </w:p>
    <w:p w14:paraId="2DFF8313" w14:textId="3E544A0B" w:rsidR="006E4AD8" w:rsidRDefault="006E4AD8" w:rsidP="00022834">
      <w:pPr>
        <w:pStyle w:val="Content"/>
      </w:pPr>
    </w:p>
    <w:p w14:paraId="42A94F2E" w14:textId="744F609D" w:rsidR="006E4AD8" w:rsidRDefault="006E4AD8" w:rsidP="00022834">
      <w:pPr>
        <w:pStyle w:val="Content"/>
      </w:pPr>
    </w:p>
    <w:p w14:paraId="243A5D20" w14:textId="6E13524A" w:rsidR="006E4AD8" w:rsidRDefault="006E4AD8" w:rsidP="00022834">
      <w:pPr>
        <w:pStyle w:val="Content"/>
      </w:pPr>
    </w:p>
    <w:p w14:paraId="7648CD87" w14:textId="32BCF2E4" w:rsidR="006E4AD8" w:rsidRDefault="006E4AD8" w:rsidP="00022834">
      <w:pPr>
        <w:pStyle w:val="Content"/>
      </w:pPr>
    </w:p>
    <w:p w14:paraId="15BEDEB6" w14:textId="5672A357" w:rsidR="006E4AD8" w:rsidRDefault="006E4AD8" w:rsidP="00022834">
      <w:pPr>
        <w:pStyle w:val="Content"/>
      </w:pPr>
    </w:p>
    <w:p w14:paraId="06F1156E" w14:textId="69CFC1C0" w:rsidR="006E4AD8" w:rsidRDefault="006E4AD8" w:rsidP="00022834">
      <w:pPr>
        <w:pStyle w:val="Content"/>
      </w:pPr>
    </w:p>
    <w:p w14:paraId="6248C3B5" w14:textId="1C88D23E" w:rsidR="006E4AD8" w:rsidRDefault="006E4AD8" w:rsidP="00022834">
      <w:pPr>
        <w:pStyle w:val="Content"/>
      </w:pPr>
    </w:p>
    <w:p w14:paraId="47F6660C" w14:textId="52B5A5D0" w:rsidR="006E4AD8" w:rsidRDefault="006E4AD8" w:rsidP="00022834">
      <w:pPr>
        <w:pStyle w:val="Content"/>
      </w:pPr>
    </w:p>
    <w:p w14:paraId="1DA6F308" w14:textId="77777777" w:rsidR="006E4AD8" w:rsidRDefault="006E4AD8" w:rsidP="00022834">
      <w:pPr>
        <w:pStyle w:val="Content"/>
      </w:pPr>
    </w:p>
    <w:p w14:paraId="72E04F7F" w14:textId="2256BFC3" w:rsidR="006E4AD8" w:rsidRDefault="006E4AD8" w:rsidP="00022834">
      <w:pPr>
        <w:pStyle w:val="Content"/>
      </w:pPr>
    </w:p>
    <w:p w14:paraId="750762CB" w14:textId="7CFFF743" w:rsidR="006E4AD8" w:rsidRDefault="004A466E" w:rsidP="006E4AD8">
      <w:pPr>
        <w:pStyle w:val="Content"/>
        <w:jc w:val="center"/>
      </w:pPr>
      <w:r>
        <w:t>DECLARATION OF AUTHENTICITY</w:t>
      </w:r>
    </w:p>
    <w:p w14:paraId="64E183B9" w14:textId="3A872EEB" w:rsidR="006E4AD8" w:rsidRDefault="006E4AD8" w:rsidP="00022834">
      <w:pPr>
        <w:pStyle w:val="Content"/>
      </w:pPr>
    </w:p>
    <w:p w14:paraId="6F1FB79F" w14:textId="62B61AE3" w:rsidR="006E4AD8" w:rsidRDefault="006E4AD8" w:rsidP="00022834">
      <w:pPr>
        <w:pStyle w:val="Content"/>
      </w:pPr>
      <w:r>
        <w:t xml:space="preserve">I declare that all material </w:t>
      </w:r>
      <w:r w:rsidR="00871532">
        <w:t>presented</w:t>
      </w:r>
      <w:r>
        <w:t xml:space="preserve"> to </w:t>
      </w:r>
      <w:r w:rsidR="00871532">
        <w:t>South East Technological University (SETU)</w:t>
      </w:r>
      <w:r>
        <w:t xml:space="preserve"> is my own work, or fully and specifically acknowledged wherever adapted from other sources. I understand that if at any time it is shown that I have significantly misrepresent material presented to </w:t>
      </w:r>
      <w:r w:rsidR="00871532">
        <w:t>South East Technological University (SETU)</w:t>
      </w:r>
      <w:r>
        <w:t>, and degree or credits awarded to me based on that material may be revoked.</w:t>
      </w:r>
    </w:p>
    <w:p w14:paraId="2F1FD2D1" w14:textId="72E76AAC" w:rsidR="006E4AD8" w:rsidRDefault="006E4AD8" w:rsidP="00022834">
      <w:pPr>
        <w:pStyle w:val="Content"/>
      </w:pPr>
    </w:p>
    <w:tbl>
      <w:tblPr>
        <w:tblStyle w:val="TableGrid"/>
        <w:tblW w:w="0" w:type="auto"/>
        <w:tblLook w:val="04A0" w:firstRow="1" w:lastRow="0" w:firstColumn="1" w:lastColumn="0" w:noHBand="0" w:noVBand="1"/>
      </w:tblPr>
      <w:tblGrid>
        <w:gridCol w:w="2717"/>
        <w:gridCol w:w="2403"/>
        <w:gridCol w:w="2403"/>
        <w:gridCol w:w="2403"/>
      </w:tblGrid>
      <w:tr w:rsidR="006E4AD8" w14:paraId="6A8630D3" w14:textId="077DEEF2" w:rsidTr="006E4AD8">
        <w:trPr>
          <w:trHeight w:val="735"/>
        </w:trPr>
        <w:tc>
          <w:tcPr>
            <w:tcW w:w="2717" w:type="dxa"/>
          </w:tcPr>
          <w:p w14:paraId="14ED4AAA" w14:textId="1A217072" w:rsidR="006E4AD8" w:rsidRDefault="006E4AD8" w:rsidP="00022834">
            <w:pPr>
              <w:pStyle w:val="Content"/>
            </w:pPr>
            <w:r>
              <w:t>Student’s Signature</w:t>
            </w:r>
          </w:p>
        </w:tc>
        <w:tc>
          <w:tcPr>
            <w:tcW w:w="2403" w:type="dxa"/>
          </w:tcPr>
          <w:p w14:paraId="6E561E84" w14:textId="77777777" w:rsidR="006E4AD8" w:rsidRDefault="006E4AD8" w:rsidP="00022834">
            <w:pPr>
              <w:pStyle w:val="Content"/>
            </w:pPr>
          </w:p>
        </w:tc>
        <w:tc>
          <w:tcPr>
            <w:tcW w:w="2403" w:type="dxa"/>
          </w:tcPr>
          <w:p w14:paraId="61F35B97" w14:textId="67429AED" w:rsidR="006E4AD8" w:rsidRDefault="006E4AD8" w:rsidP="00022834">
            <w:pPr>
              <w:pStyle w:val="Content"/>
            </w:pPr>
            <w:r>
              <w:t>Date</w:t>
            </w:r>
          </w:p>
        </w:tc>
        <w:tc>
          <w:tcPr>
            <w:tcW w:w="2403" w:type="dxa"/>
          </w:tcPr>
          <w:p w14:paraId="05445E42" w14:textId="77777777" w:rsidR="006E4AD8" w:rsidRDefault="006E4AD8" w:rsidP="00022834">
            <w:pPr>
              <w:pStyle w:val="Content"/>
            </w:pPr>
          </w:p>
        </w:tc>
      </w:tr>
      <w:tr w:rsidR="006E4AD8" w14:paraId="3DDE638E" w14:textId="252E3599" w:rsidTr="006E4AD8">
        <w:tc>
          <w:tcPr>
            <w:tcW w:w="2717" w:type="dxa"/>
          </w:tcPr>
          <w:p w14:paraId="390C10F4" w14:textId="46FA30FB" w:rsidR="006E4AD8" w:rsidRDefault="006E4AD8" w:rsidP="006E4AD8">
            <w:pPr>
              <w:pStyle w:val="Content"/>
            </w:pPr>
            <w:r>
              <w:t>Supervisor’s Signature</w:t>
            </w:r>
          </w:p>
        </w:tc>
        <w:tc>
          <w:tcPr>
            <w:tcW w:w="2403" w:type="dxa"/>
          </w:tcPr>
          <w:p w14:paraId="1EF3359D" w14:textId="77777777" w:rsidR="006E4AD8" w:rsidRDefault="006E4AD8" w:rsidP="006E4AD8">
            <w:pPr>
              <w:pStyle w:val="Content"/>
            </w:pPr>
          </w:p>
        </w:tc>
        <w:tc>
          <w:tcPr>
            <w:tcW w:w="2403" w:type="dxa"/>
          </w:tcPr>
          <w:p w14:paraId="4CB77274" w14:textId="7C5634CE" w:rsidR="006E4AD8" w:rsidRDefault="006E4AD8" w:rsidP="006E4AD8">
            <w:pPr>
              <w:pStyle w:val="Content"/>
            </w:pPr>
            <w:r w:rsidRPr="00865F2B">
              <w:t>Date</w:t>
            </w:r>
          </w:p>
        </w:tc>
        <w:tc>
          <w:tcPr>
            <w:tcW w:w="2403" w:type="dxa"/>
          </w:tcPr>
          <w:p w14:paraId="78CAE8CC" w14:textId="77777777" w:rsidR="006E4AD8" w:rsidRDefault="006E4AD8" w:rsidP="006E4AD8">
            <w:pPr>
              <w:pStyle w:val="Content"/>
            </w:pPr>
          </w:p>
        </w:tc>
      </w:tr>
    </w:tbl>
    <w:p w14:paraId="32F44504" w14:textId="398B985C" w:rsidR="006E4AD8" w:rsidRDefault="006E4AD8" w:rsidP="00022834">
      <w:pPr>
        <w:pStyle w:val="Content"/>
      </w:pPr>
    </w:p>
    <w:p w14:paraId="4A2FC7FF" w14:textId="26185ACE" w:rsidR="006E4AD8" w:rsidRDefault="006E4AD8" w:rsidP="00022834">
      <w:pPr>
        <w:pStyle w:val="Content"/>
      </w:pPr>
    </w:p>
    <w:p w14:paraId="0F604A29" w14:textId="050376BB" w:rsidR="006E4AD8" w:rsidRDefault="006E4AD8" w:rsidP="00022834">
      <w:pPr>
        <w:pStyle w:val="Content"/>
      </w:pPr>
    </w:p>
    <w:p w14:paraId="70EE843A" w14:textId="095389ED" w:rsidR="00761187" w:rsidRDefault="00761187" w:rsidP="00022834">
      <w:pPr>
        <w:pStyle w:val="Content"/>
      </w:pPr>
    </w:p>
    <w:p w14:paraId="64DF0F74" w14:textId="5C60C47C" w:rsidR="00761187" w:rsidRDefault="00761187" w:rsidP="00022834">
      <w:pPr>
        <w:pStyle w:val="Content"/>
      </w:pPr>
    </w:p>
    <w:p w14:paraId="075E9FBE" w14:textId="5422F591" w:rsidR="00761187" w:rsidRDefault="00761187" w:rsidP="00022834">
      <w:pPr>
        <w:pStyle w:val="Content"/>
      </w:pPr>
    </w:p>
    <w:p w14:paraId="5C33A8B2" w14:textId="281A7B17" w:rsidR="00761187" w:rsidRDefault="00761187">
      <w:pPr>
        <w:spacing w:after="200"/>
        <w:rPr>
          <w:b w:val="0"/>
        </w:rPr>
      </w:pPr>
      <w:r>
        <w:br w:type="page"/>
      </w:r>
    </w:p>
    <w:p w14:paraId="1AF0D9EE" w14:textId="77777777" w:rsidR="00761187" w:rsidRDefault="00761187" w:rsidP="00022834">
      <w:pPr>
        <w:pStyle w:val="Content"/>
      </w:pPr>
    </w:p>
    <w:p w14:paraId="206CC2AA" w14:textId="1B846B02" w:rsidR="006E4AD8" w:rsidRDefault="007C4380" w:rsidP="007C4380">
      <w:pPr>
        <w:pStyle w:val="Heading1"/>
        <w:jc w:val="center"/>
      </w:pPr>
      <w:bookmarkStart w:id="30" w:name="_Appendices"/>
      <w:bookmarkStart w:id="31" w:name="_Toc126499528"/>
      <w:bookmarkEnd w:id="30"/>
      <w:r>
        <w:t>Appendices</w:t>
      </w:r>
      <w:bookmarkEnd w:id="31"/>
    </w:p>
    <w:p w14:paraId="24E9904F" w14:textId="2F51FF57" w:rsidR="006E4AD8" w:rsidRDefault="006E4AD8" w:rsidP="00022834">
      <w:pPr>
        <w:pStyle w:val="Content"/>
      </w:pPr>
    </w:p>
    <w:p w14:paraId="77BD81DF" w14:textId="3F001A90" w:rsidR="006E4AD8" w:rsidRDefault="007C4380" w:rsidP="00022834">
      <w:pPr>
        <w:pStyle w:val="Content"/>
      </w:pPr>
      <w:r>
        <w:rPr>
          <w:noProof/>
        </w:rPr>
        <mc:AlternateContent>
          <mc:Choice Requires="wps">
            <w:drawing>
              <wp:anchor distT="0" distB="0" distL="114300" distR="114300" simplePos="0" relativeHeight="251661312" behindDoc="0" locked="0" layoutInCell="1" allowOverlap="1" wp14:anchorId="0207CBB3" wp14:editId="263E957A">
                <wp:simplePos x="0" y="0"/>
                <wp:positionH relativeFrom="column">
                  <wp:posOffset>1894636</wp:posOffset>
                </wp:positionH>
                <wp:positionV relativeFrom="paragraph">
                  <wp:posOffset>67183</wp:posOffset>
                </wp:positionV>
                <wp:extent cx="2479853" cy="29261"/>
                <wp:effectExtent l="0" t="0" r="34925" b="27940"/>
                <wp:wrapNone/>
                <wp:docPr id="25" name="Straight Connector 25"/>
                <wp:cNvGraphicFramePr/>
                <a:graphic xmlns:a="http://schemas.openxmlformats.org/drawingml/2006/main">
                  <a:graphicData uri="http://schemas.microsoft.com/office/word/2010/wordprocessingShape">
                    <wps:wsp>
                      <wps:cNvCnPr/>
                      <wps:spPr>
                        <a:xfrm flipV="1">
                          <a:off x="0" y="0"/>
                          <a:ext cx="2479853" cy="292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98B5A9" id="Straight Connector 25"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49.2pt,5.3pt" to="344.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" strokecolor="#024f75 [3204]" strokeweight="1pt"/>
            </w:pict>
          </mc:Fallback>
        </mc:AlternateContent>
      </w:r>
    </w:p>
    <w:p w14:paraId="1595D401" w14:textId="606D68E9" w:rsidR="00610923" w:rsidRDefault="00610923" w:rsidP="00022834">
      <w:pPr>
        <w:pStyle w:val="Content"/>
      </w:pPr>
    </w:p>
    <w:p w14:paraId="605EA043" w14:textId="29372094" w:rsidR="00610923" w:rsidRDefault="00610923" w:rsidP="00022834">
      <w:pPr>
        <w:pStyle w:val="Content"/>
      </w:pPr>
    </w:p>
    <w:p w14:paraId="42E9995E" w14:textId="16AD8F8E" w:rsidR="00610923" w:rsidRDefault="00610923" w:rsidP="00022834">
      <w:pPr>
        <w:pStyle w:val="Content"/>
      </w:pPr>
    </w:p>
    <w:p w14:paraId="1B68FD59" w14:textId="25CC131B" w:rsidR="00610923" w:rsidRDefault="00610923" w:rsidP="00022834">
      <w:pPr>
        <w:pStyle w:val="Content"/>
      </w:pPr>
    </w:p>
    <w:p w14:paraId="2105A922" w14:textId="71364B46" w:rsidR="00610923" w:rsidRDefault="00610923" w:rsidP="00022834">
      <w:pPr>
        <w:pStyle w:val="Content"/>
      </w:pPr>
    </w:p>
    <w:p w14:paraId="4AF2B909" w14:textId="5CB16ACE" w:rsidR="00610923" w:rsidRDefault="00610923" w:rsidP="00022834">
      <w:pPr>
        <w:pStyle w:val="Content"/>
      </w:pPr>
    </w:p>
    <w:p w14:paraId="1D5B4731" w14:textId="51C6DAEC" w:rsidR="00610923" w:rsidRDefault="00610923" w:rsidP="00022834">
      <w:pPr>
        <w:pStyle w:val="Content"/>
      </w:pPr>
    </w:p>
    <w:p w14:paraId="54C96B72" w14:textId="4E2BDAD7" w:rsidR="00610923" w:rsidRDefault="00610923" w:rsidP="00022834">
      <w:pPr>
        <w:pStyle w:val="Content"/>
      </w:pPr>
    </w:p>
    <w:p w14:paraId="03774F90" w14:textId="1333F88B" w:rsidR="00610923" w:rsidRDefault="00610923" w:rsidP="00022834">
      <w:pPr>
        <w:pStyle w:val="Content"/>
      </w:pPr>
    </w:p>
    <w:p w14:paraId="4BD2ACEF" w14:textId="6C412EC1" w:rsidR="00610923" w:rsidRDefault="00610923" w:rsidP="00022834">
      <w:pPr>
        <w:pStyle w:val="Content"/>
      </w:pPr>
    </w:p>
    <w:p w14:paraId="1BAB8B77" w14:textId="1F1216B2" w:rsidR="00610923" w:rsidRDefault="00610923" w:rsidP="00022834">
      <w:pPr>
        <w:pStyle w:val="Content"/>
      </w:pPr>
    </w:p>
    <w:p w14:paraId="13FD6290" w14:textId="7ABAF51E" w:rsidR="00610923" w:rsidRDefault="00610923" w:rsidP="00022834">
      <w:pPr>
        <w:pStyle w:val="Content"/>
      </w:pPr>
    </w:p>
    <w:p w14:paraId="715A72B0" w14:textId="35EEAE44" w:rsidR="00610923" w:rsidRDefault="00610923" w:rsidP="00022834">
      <w:pPr>
        <w:pStyle w:val="Content"/>
      </w:pPr>
    </w:p>
    <w:p w14:paraId="20A048F0" w14:textId="401AD7AF" w:rsidR="00610923" w:rsidRDefault="00610923" w:rsidP="00022834">
      <w:pPr>
        <w:pStyle w:val="Content"/>
      </w:pPr>
    </w:p>
    <w:p w14:paraId="60D12CC3" w14:textId="53AF2D06" w:rsidR="00610923" w:rsidRDefault="00610923" w:rsidP="00022834">
      <w:pPr>
        <w:pStyle w:val="Content"/>
      </w:pPr>
    </w:p>
    <w:p w14:paraId="025F2683" w14:textId="17550F36" w:rsidR="00610923" w:rsidRDefault="00610923" w:rsidP="00022834">
      <w:pPr>
        <w:pStyle w:val="Content"/>
      </w:pPr>
    </w:p>
    <w:p w14:paraId="3535571F" w14:textId="5A5C1C33" w:rsidR="00610923" w:rsidRDefault="00610923" w:rsidP="00022834">
      <w:pPr>
        <w:pStyle w:val="Content"/>
      </w:pPr>
    </w:p>
    <w:p w14:paraId="1AB2A580" w14:textId="7E717E4D" w:rsidR="00610923" w:rsidRDefault="00610923" w:rsidP="00022834">
      <w:pPr>
        <w:pStyle w:val="Content"/>
      </w:pPr>
    </w:p>
    <w:p w14:paraId="63074622" w14:textId="291A716D" w:rsidR="00D77CD2" w:rsidRDefault="00D77CD2" w:rsidP="00022834">
      <w:pPr>
        <w:pStyle w:val="Content"/>
      </w:pPr>
    </w:p>
    <w:p w14:paraId="767E2BBA" w14:textId="61606333" w:rsidR="00D77CD2" w:rsidRDefault="00D77CD2" w:rsidP="00022834">
      <w:pPr>
        <w:pStyle w:val="Content"/>
      </w:pPr>
    </w:p>
    <w:p w14:paraId="49CA7345" w14:textId="76B4EC70" w:rsidR="00D77CD2" w:rsidRDefault="00D77CD2" w:rsidP="00022834">
      <w:pPr>
        <w:pStyle w:val="Content"/>
      </w:pPr>
    </w:p>
    <w:p w14:paraId="15DF84BE" w14:textId="3AF430D6" w:rsidR="00D77CD2" w:rsidRDefault="00D77CD2" w:rsidP="00022834">
      <w:pPr>
        <w:pStyle w:val="Content"/>
      </w:pPr>
    </w:p>
    <w:p w14:paraId="450243FB" w14:textId="02F6BD8B" w:rsidR="00D77CD2" w:rsidRDefault="00D77CD2" w:rsidP="00022834">
      <w:pPr>
        <w:pStyle w:val="Content"/>
      </w:pPr>
    </w:p>
    <w:p w14:paraId="4ED22A4D" w14:textId="6FADBDA3" w:rsidR="00D77CD2" w:rsidRDefault="00D77CD2" w:rsidP="00022834">
      <w:pPr>
        <w:pStyle w:val="Content"/>
      </w:pPr>
    </w:p>
    <w:p w14:paraId="77511C1C" w14:textId="7DB04EC9" w:rsidR="00D77CD2" w:rsidRDefault="00D77CD2" w:rsidP="00022834">
      <w:pPr>
        <w:pStyle w:val="Content"/>
      </w:pPr>
    </w:p>
    <w:p w14:paraId="6FCB7585" w14:textId="77777777" w:rsidR="00D77CD2" w:rsidRDefault="00D77CD2" w:rsidP="00022834">
      <w:pPr>
        <w:pStyle w:val="Content"/>
      </w:pPr>
    </w:p>
    <w:p w14:paraId="2624D3CA" w14:textId="6DDDA241" w:rsidR="00610923" w:rsidRDefault="00610923" w:rsidP="00022834">
      <w:pPr>
        <w:pStyle w:val="Content"/>
      </w:pPr>
    </w:p>
    <w:p w14:paraId="6AA68874" w14:textId="11CDB943" w:rsidR="00610923" w:rsidRDefault="00610923" w:rsidP="00022834">
      <w:pPr>
        <w:pStyle w:val="Content"/>
      </w:pPr>
    </w:p>
    <w:p w14:paraId="6951E8AC" w14:textId="6B0C69FD" w:rsidR="00D77CD2" w:rsidRDefault="00D77CD2">
      <w:pPr>
        <w:spacing w:after="200"/>
        <w:rPr>
          <w:b w:val="0"/>
        </w:rPr>
      </w:pPr>
    </w:p>
    <w:p w14:paraId="773335E8" w14:textId="77777777" w:rsidR="00D77CD2" w:rsidRDefault="00D77CD2" w:rsidP="00022834">
      <w:pPr>
        <w:pStyle w:val="Content"/>
      </w:pPr>
    </w:p>
    <w:p w14:paraId="52FDFEFD" w14:textId="3CBEC8CB" w:rsidR="00610923" w:rsidRPr="00485035" w:rsidRDefault="005200FB" w:rsidP="001A5D13">
      <w:pPr>
        <w:pStyle w:val="Caption"/>
        <w:rPr>
          <w:sz w:val="20"/>
          <w:szCs w:val="20"/>
        </w:rPr>
      </w:pPr>
      <w:bookmarkStart w:id="32" w:name="_Toc126417718"/>
      <w:r w:rsidRPr="00485035">
        <w:rPr>
          <w:sz w:val="20"/>
          <w:szCs w:val="20"/>
        </w:rPr>
        <w:t xml:space="preserve">Appendix </w:t>
      </w:r>
      <w:r w:rsidR="00995F0B">
        <w:rPr>
          <w:sz w:val="20"/>
          <w:szCs w:val="20"/>
        </w:rPr>
        <w:fldChar w:fldCharType="begin"/>
      </w:r>
      <w:r w:rsidR="00995F0B">
        <w:rPr>
          <w:sz w:val="20"/>
          <w:szCs w:val="20"/>
        </w:rPr>
        <w:instrText xml:space="preserve"> SEQ Appendix \* ALPHABETIC </w:instrText>
      </w:r>
      <w:r w:rsidR="00995F0B">
        <w:rPr>
          <w:sz w:val="20"/>
          <w:szCs w:val="20"/>
        </w:rPr>
        <w:fldChar w:fldCharType="separate"/>
      </w:r>
      <w:r w:rsidR="00995F0B">
        <w:rPr>
          <w:noProof/>
          <w:sz w:val="20"/>
          <w:szCs w:val="20"/>
        </w:rPr>
        <w:t>A</w:t>
      </w:r>
      <w:r w:rsidR="00995F0B">
        <w:rPr>
          <w:sz w:val="20"/>
          <w:szCs w:val="20"/>
        </w:rPr>
        <w:fldChar w:fldCharType="end"/>
      </w:r>
      <w:bookmarkEnd w:id="32"/>
    </w:p>
    <w:p w14:paraId="37E8E09E" w14:textId="7D0E80A1" w:rsidR="00610923" w:rsidRDefault="00610923" w:rsidP="00022834">
      <w:pPr>
        <w:pStyle w:val="Content"/>
      </w:pPr>
      <w:r w:rsidRPr="000F2C47">
        <w:rPr>
          <w:noProof/>
        </w:rPr>
        <w:drawing>
          <wp:inline distT="0" distB="0" distL="0" distR="0" wp14:anchorId="51504F19" wp14:editId="7CAD0C53">
            <wp:extent cx="6163056" cy="378181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1130" cy="3799046"/>
                    </a:xfrm>
                    <a:prstGeom prst="rect">
                      <a:avLst/>
                    </a:prstGeom>
                  </pic:spPr>
                </pic:pic>
              </a:graphicData>
            </a:graphic>
          </wp:inline>
        </w:drawing>
      </w:r>
    </w:p>
    <w:p w14:paraId="30698F15" w14:textId="2FA6DE2E" w:rsidR="00610923" w:rsidRDefault="00610923" w:rsidP="00022834">
      <w:pPr>
        <w:pStyle w:val="Content"/>
      </w:pPr>
      <w:r w:rsidRPr="000F2C47">
        <w:rPr>
          <w:noProof/>
        </w:rPr>
        <w:lastRenderedPageBreak/>
        <w:drawing>
          <wp:inline distT="0" distB="0" distL="0" distR="0" wp14:anchorId="2FA653D8" wp14:editId="229B4BB8">
            <wp:extent cx="6163284" cy="378195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1684" cy="3787114"/>
                    </a:xfrm>
                    <a:prstGeom prst="rect">
                      <a:avLst/>
                    </a:prstGeom>
                  </pic:spPr>
                </pic:pic>
              </a:graphicData>
            </a:graphic>
          </wp:inline>
        </w:drawing>
      </w:r>
    </w:p>
    <w:p w14:paraId="6BD78116" w14:textId="3AB488C4" w:rsidR="00610923" w:rsidRDefault="00610923" w:rsidP="00022834">
      <w:pPr>
        <w:pStyle w:val="Content"/>
      </w:pPr>
      <w:r w:rsidRPr="000F2C47">
        <w:rPr>
          <w:noProof/>
        </w:rPr>
        <w:drawing>
          <wp:inline distT="0" distB="0" distL="0" distR="0" wp14:anchorId="26E77E06" wp14:editId="57C83329">
            <wp:extent cx="6309360" cy="40551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4055110"/>
                    </a:xfrm>
                    <a:prstGeom prst="rect">
                      <a:avLst/>
                    </a:prstGeom>
                  </pic:spPr>
                </pic:pic>
              </a:graphicData>
            </a:graphic>
          </wp:inline>
        </w:drawing>
      </w:r>
    </w:p>
    <w:p w14:paraId="3AEFA683" w14:textId="16D3CB3B" w:rsidR="00D77CD2" w:rsidRDefault="00D77CD2" w:rsidP="00022834">
      <w:pPr>
        <w:pStyle w:val="Content"/>
      </w:pPr>
    </w:p>
    <w:p w14:paraId="56284F87" w14:textId="6F79DFA2" w:rsidR="00D77CD2" w:rsidRDefault="00AD3142" w:rsidP="00022834">
      <w:pPr>
        <w:pStyle w:val="Content"/>
      </w:pPr>
      <w:r w:rsidRPr="00AD3142">
        <w:t>(ProjectPro, 2023)</w:t>
      </w:r>
    </w:p>
    <w:p w14:paraId="3634377D" w14:textId="4F251DB2" w:rsidR="00DD7198" w:rsidRDefault="00DD7198" w:rsidP="00761187">
      <w:pPr>
        <w:spacing w:after="200"/>
        <w:rPr>
          <w:b w:val="0"/>
        </w:rPr>
        <w:sectPr w:rsidR="00DD7198" w:rsidSect="00DF027C">
          <w:headerReference w:type="default" r:id="rId32"/>
          <w:footerReference w:type="default" r:id="rId33"/>
          <w:pgSz w:w="12240" w:h="15840"/>
          <w:pgMar w:top="720" w:right="1152" w:bottom="720" w:left="1152" w:header="0" w:footer="288" w:gutter="0"/>
          <w:pgNumType w:start="1"/>
          <w:cols w:space="720"/>
          <w:docGrid w:linePitch="382"/>
        </w:sectPr>
      </w:pPr>
    </w:p>
    <w:p w14:paraId="091377AA" w14:textId="0BE114F3" w:rsidR="00DD7198" w:rsidRDefault="00DD7198" w:rsidP="00761187">
      <w:pPr>
        <w:spacing w:after="200"/>
        <w:rPr>
          <w:b w:val="0"/>
        </w:rPr>
      </w:pPr>
      <w:r>
        <w:rPr>
          <w:b w:val="0"/>
        </w:rPr>
        <w:lastRenderedPageBreak/>
        <w:t>Appendix B</w:t>
      </w:r>
    </w:p>
    <w:p w14:paraId="6A022043" w14:textId="77777777" w:rsidR="00DD7198" w:rsidRDefault="00DD7198" w:rsidP="00761187">
      <w:pPr>
        <w:spacing w:after="200"/>
        <w:rPr>
          <w:b w:val="0"/>
        </w:rPr>
      </w:pPr>
    </w:p>
    <w:p w14:paraId="230F5FEF" w14:textId="1FE0269F" w:rsidR="00DD7198" w:rsidRDefault="00DD7198" w:rsidP="00761187">
      <w:pPr>
        <w:spacing w:after="200"/>
        <w:rPr>
          <w:b w:val="0"/>
        </w:rPr>
      </w:pPr>
    </w:p>
    <w:p w14:paraId="2A4BD8BD" w14:textId="77777777" w:rsidR="00DD7198" w:rsidRDefault="00DD7198" w:rsidP="00DD7198">
      <w:pPr>
        <w:keepNext/>
        <w:spacing w:after="200"/>
        <w:jc w:val="center"/>
      </w:pPr>
      <w:r w:rsidRPr="00DD7198">
        <w:rPr>
          <w:b w:val="0"/>
        </w:rPr>
        <w:drawing>
          <wp:inline distT="0" distB="0" distL="0" distR="0" wp14:anchorId="5B49652D" wp14:editId="0A359FAB">
            <wp:extent cx="9355751" cy="361009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16211" cy="3633429"/>
                    </a:xfrm>
                    <a:prstGeom prst="rect">
                      <a:avLst/>
                    </a:prstGeom>
                  </pic:spPr>
                </pic:pic>
              </a:graphicData>
            </a:graphic>
          </wp:inline>
        </w:drawing>
      </w:r>
    </w:p>
    <w:p w14:paraId="0C418D68" w14:textId="7D76626E" w:rsidR="00DD7198" w:rsidRDefault="00DD7198" w:rsidP="00995F0B">
      <w:pPr>
        <w:pStyle w:val="Caption"/>
        <w:rPr>
          <w:b w:val="0"/>
        </w:rPr>
        <w:sectPr w:rsidR="00DD7198" w:rsidSect="00DD7198">
          <w:pgSz w:w="15840" w:h="12240" w:orient="landscape"/>
          <w:pgMar w:top="1151" w:right="720" w:bottom="1151" w:left="720" w:header="0" w:footer="289" w:gutter="0"/>
          <w:pgNumType w:start="1"/>
          <w:cols w:space="720"/>
          <w:docGrid w:linePitch="382"/>
        </w:sectPr>
      </w:pPr>
      <w:r>
        <w:t xml:space="preserve">Appendix </w:t>
      </w:r>
      <w:fldSimple w:instr=" SEQ Appendix \* ALPHABETIC ">
        <w:r w:rsidR="00995F0B">
          <w:rPr>
            <w:noProof/>
          </w:rPr>
          <w:t>B</w:t>
        </w:r>
      </w:fldSimple>
    </w:p>
    <w:p w14:paraId="1AB09366" w14:textId="72539EFB" w:rsidR="00FD4575" w:rsidRDefault="00995F0B">
      <w:pPr>
        <w:spacing w:after="200"/>
        <w:rPr>
          <w:b w:val="0"/>
        </w:rPr>
      </w:pPr>
      <w:r>
        <w:rPr>
          <w:b w:val="0"/>
        </w:rPr>
        <w:lastRenderedPageBreak/>
        <w:t>Appendix C</w:t>
      </w:r>
    </w:p>
    <w:p w14:paraId="21548745" w14:textId="1FE933FC" w:rsidR="00995F0B" w:rsidRDefault="00995F0B" w:rsidP="00995F0B">
      <w:pPr>
        <w:pStyle w:val="Caption"/>
        <w:keepNext/>
        <w:jc w:val="center"/>
      </w:pPr>
      <w:r>
        <w:t xml:space="preserve">Appendix </w:t>
      </w:r>
      <w:fldSimple w:instr=" SEQ Appendix \* ALPHABETIC ">
        <w:r>
          <w:rPr>
            <w:noProof/>
          </w:rPr>
          <w:t>C</w:t>
        </w:r>
      </w:fldSimple>
    </w:p>
    <w:p w14:paraId="63CAF273" w14:textId="64654C59" w:rsidR="00DD7198" w:rsidRDefault="00FD4575" w:rsidP="00995F0B">
      <w:pPr>
        <w:spacing w:after="200"/>
        <w:jc w:val="center"/>
        <w:rPr>
          <w:b w:val="0"/>
        </w:rPr>
      </w:pPr>
      <w:r w:rsidRPr="00FD4575">
        <w:rPr>
          <w:b w:val="0"/>
        </w:rPr>
        <w:drawing>
          <wp:inline distT="0" distB="0" distL="0" distR="0" wp14:anchorId="32825961" wp14:editId="2F528B1F">
            <wp:extent cx="8510047" cy="52845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34734" cy="5299850"/>
                    </a:xfrm>
                    <a:prstGeom prst="rect">
                      <a:avLst/>
                    </a:prstGeom>
                  </pic:spPr>
                </pic:pic>
              </a:graphicData>
            </a:graphic>
          </wp:inline>
        </w:drawing>
      </w:r>
    </w:p>
    <w:sectPr w:rsidR="00DD7198" w:rsidSect="00FD4575">
      <w:pgSz w:w="15840" w:h="12240" w:orient="landscape" w:code="1"/>
      <w:pgMar w:top="1151" w:right="720" w:bottom="1151" w:left="720"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6288C" w14:textId="77777777" w:rsidR="000050D6" w:rsidRDefault="000050D6">
      <w:r>
        <w:separator/>
      </w:r>
    </w:p>
    <w:p w14:paraId="79BE47B7" w14:textId="77777777" w:rsidR="000050D6" w:rsidRDefault="000050D6"/>
  </w:endnote>
  <w:endnote w:type="continuationSeparator" w:id="0">
    <w:p w14:paraId="0244AB2F" w14:textId="77777777" w:rsidR="000050D6" w:rsidRDefault="000050D6">
      <w:r>
        <w:continuationSeparator/>
      </w:r>
    </w:p>
    <w:p w14:paraId="1F67EA11" w14:textId="77777777" w:rsidR="000050D6" w:rsidRDefault="000050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57F8EB09"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035D9290"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EA06B" w14:textId="77777777" w:rsidR="000050D6" w:rsidRDefault="000050D6">
      <w:r>
        <w:separator/>
      </w:r>
    </w:p>
    <w:p w14:paraId="357D03B0" w14:textId="77777777" w:rsidR="000050D6" w:rsidRDefault="000050D6"/>
  </w:footnote>
  <w:footnote w:type="continuationSeparator" w:id="0">
    <w:p w14:paraId="4F6D346D" w14:textId="77777777" w:rsidR="000050D6" w:rsidRDefault="000050D6">
      <w:r>
        <w:continuationSeparator/>
      </w:r>
    </w:p>
    <w:p w14:paraId="2B811191" w14:textId="77777777" w:rsidR="000050D6" w:rsidRDefault="000050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79BC8196" w14:textId="77777777" w:rsidTr="00D077E9">
      <w:trPr>
        <w:trHeight w:val="978"/>
      </w:trPr>
      <w:tc>
        <w:tcPr>
          <w:tcW w:w="9990" w:type="dxa"/>
          <w:tcBorders>
            <w:top w:val="nil"/>
            <w:left w:val="nil"/>
            <w:bottom w:val="single" w:sz="36" w:space="0" w:color="34ABA2" w:themeColor="accent3"/>
            <w:right w:val="nil"/>
          </w:tcBorders>
        </w:tcPr>
        <w:p w14:paraId="2A14C454" w14:textId="77777777" w:rsidR="00D077E9" w:rsidRDefault="00D077E9">
          <w:pPr>
            <w:pStyle w:val="Header"/>
          </w:pPr>
        </w:p>
      </w:tc>
    </w:tr>
  </w:tbl>
  <w:p w14:paraId="4FC444BD"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31E2E"/>
    <w:multiLevelType w:val="hybridMultilevel"/>
    <w:tmpl w:val="4C9C6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231DDB"/>
    <w:multiLevelType w:val="hybridMultilevel"/>
    <w:tmpl w:val="054CB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25073A"/>
    <w:multiLevelType w:val="hybridMultilevel"/>
    <w:tmpl w:val="719841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2B11CB"/>
    <w:multiLevelType w:val="hybridMultilevel"/>
    <w:tmpl w:val="AACA7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8A109A"/>
    <w:multiLevelType w:val="hybridMultilevel"/>
    <w:tmpl w:val="FDF8A5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656D3D"/>
    <w:multiLevelType w:val="hybridMultilevel"/>
    <w:tmpl w:val="F7EE1F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4808CC"/>
    <w:multiLevelType w:val="hybridMultilevel"/>
    <w:tmpl w:val="6E88D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19240C"/>
    <w:multiLevelType w:val="hybridMultilevel"/>
    <w:tmpl w:val="1466C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2E7C81"/>
    <w:multiLevelType w:val="hybridMultilevel"/>
    <w:tmpl w:val="8D346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9439E3"/>
    <w:multiLevelType w:val="hybridMultilevel"/>
    <w:tmpl w:val="0A7C8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3F67C1"/>
    <w:multiLevelType w:val="hybridMultilevel"/>
    <w:tmpl w:val="574A1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8E0755"/>
    <w:multiLevelType w:val="hybridMultilevel"/>
    <w:tmpl w:val="15468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F02492"/>
    <w:multiLevelType w:val="hybridMultilevel"/>
    <w:tmpl w:val="77849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B06147"/>
    <w:multiLevelType w:val="hybridMultilevel"/>
    <w:tmpl w:val="657C9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E15A5F"/>
    <w:multiLevelType w:val="hybridMultilevel"/>
    <w:tmpl w:val="588EB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0A42A1"/>
    <w:multiLevelType w:val="hybridMultilevel"/>
    <w:tmpl w:val="7EDE6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E667FE"/>
    <w:multiLevelType w:val="hybridMultilevel"/>
    <w:tmpl w:val="9CD06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1801958">
    <w:abstractNumId w:val="5"/>
  </w:num>
  <w:num w:numId="2" w16cid:durableId="132598324">
    <w:abstractNumId w:val="4"/>
  </w:num>
  <w:num w:numId="3" w16cid:durableId="541672987">
    <w:abstractNumId w:val="13"/>
  </w:num>
  <w:num w:numId="4" w16cid:durableId="1311515095">
    <w:abstractNumId w:val="15"/>
  </w:num>
  <w:num w:numId="5" w16cid:durableId="1634366277">
    <w:abstractNumId w:val="14"/>
  </w:num>
  <w:num w:numId="6" w16cid:durableId="1774277078">
    <w:abstractNumId w:val="11"/>
  </w:num>
  <w:num w:numId="7" w16cid:durableId="670643116">
    <w:abstractNumId w:val="1"/>
  </w:num>
  <w:num w:numId="8" w16cid:durableId="100035477">
    <w:abstractNumId w:val="16"/>
  </w:num>
  <w:num w:numId="9" w16cid:durableId="569269225">
    <w:abstractNumId w:val="10"/>
  </w:num>
  <w:num w:numId="10" w16cid:durableId="1097598533">
    <w:abstractNumId w:val="9"/>
  </w:num>
  <w:num w:numId="11" w16cid:durableId="1995598002">
    <w:abstractNumId w:val="6"/>
  </w:num>
  <w:num w:numId="12" w16cid:durableId="2014524459">
    <w:abstractNumId w:val="2"/>
  </w:num>
  <w:num w:numId="13" w16cid:durableId="472529790">
    <w:abstractNumId w:val="3"/>
  </w:num>
  <w:num w:numId="14" w16cid:durableId="873616554">
    <w:abstractNumId w:val="7"/>
  </w:num>
  <w:num w:numId="15" w16cid:durableId="160241195">
    <w:abstractNumId w:val="0"/>
  </w:num>
  <w:num w:numId="16" w16cid:durableId="93790935">
    <w:abstractNumId w:val="12"/>
  </w:num>
  <w:num w:numId="17" w16cid:durableId="7971896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0D6"/>
    <w:rsid w:val="000050D6"/>
    <w:rsid w:val="00022834"/>
    <w:rsid w:val="00024515"/>
    <w:rsid w:val="0002482E"/>
    <w:rsid w:val="00032B2B"/>
    <w:rsid w:val="00050324"/>
    <w:rsid w:val="000A0150"/>
    <w:rsid w:val="000A3FE3"/>
    <w:rsid w:val="000B2F52"/>
    <w:rsid w:val="000B3202"/>
    <w:rsid w:val="000D43CD"/>
    <w:rsid w:val="000E63C9"/>
    <w:rsid w:val="000F2C47"/>
    <w:rsid w:val="00102068"/>
    <w:rsid w:val="00130E9D"/>
    <w:rsid w:val="00150A6D"/>
    <w:rsid w:val="00184912"/>
    <w:rsid w:val="00185B35"/>
    <w:rsid w:val="00195610"/>
    <w:rsid w:val="001A002A"/>
    <w:rsid w:val="001A5D13"/>
    <w:rsid w:val="001C26A7"/>
    <w:rsid w:val="001C2F9A"/>
    <w:rsid w:val="001D7C99"/>
    <w:rsid w:val="001F0397"/>
    <w:rsid w:val="001F2BC8"/>
    <w:rsid w:val="001F5F6B"/>
    <w:rsid w:val="00204925"/>
    <w:rsid w:val="00210871"/>
    <w:rsid w:val="002141D4"/>
    <w:rsid w:val="002219C3"/>
    <w:rsid w:val="002317FF"/>
    <w:rsid w:val="00243EBC"/>
    <w:rsid w:val="00246A35"/>
    <w:rsid w:val="00284348"/>
    <w:rsid w:val="002D173D"/>
    <w:rsid w:val="002F51F5"/>
    <w:rsid w:val="00312137"/>
    <w:rsid w:val="003216B7"/>
    <w:rsid w:val="0032204E"/>
    <w:rsid w:val="00330359"/>
    <w:rsid w:val="0033762F"/>
    <w:rsid w:val="00366C7E"/>
    <w:rsid w:val="00374742"/>
    <w:rsid w:val="00384EA3"/>
    <w:rsid w:val="003A39A1"/>
    <w:rsid w:val="003B6CD3"/>
    <w:rsid w:val="003C2191"/>
    <w:rsid w:val="003D3863"/>
    <w:rsid w:val="003E4D22"/>
    <w:rsid w:val="004110DE"/>
    <w:rsid w:val="00412034"/>
    <w:rsid w:val="00425DE5"/>
    <w:rsid w:val="0044085A"/>
    <w:rsid w:val="00455696"/>
    <w:rsid w:val="00482D08"/>
    <w:rsid w:val="00485035"/>
    <w:rsid w:val="00495399"/>
    <w:rsid w:val="00497484"/>
    <w:rsid w:val="004A466E"/>
    <w:rsid w:val="004A4EDB"/>
    <w:rsid w:val="004B21A5"/>
    <w:rsid w:val="005037F0"/>
    <w:rsid w:val="00516A86"/>
    <w:rsid w:val="005200FB"/>
    <w:rsid w:val="005265C7"/>
    <w:rsid w:val="005275F6"/>
    <w:rsid w:val="00530A8B"/>
    <w:rsid w:val="00530F10"/>
    <w:rsid w:val="00533E5A"/>
    <w:rsid w:val="0053458C"/>
    <w:rsid w:val="005370F0"/>
    <w:rsid w:val="00550DF3"/>
    <w:rsid w:val="0055569C"/>
    <w:rsid w:val="0056420A"/>
    <w:rsid w:val="00572102"/>
    <w:rsid w:val="005D2A8D"/>
    <w:rsid w:val="005D2F48"/>
    <w:rsid w:val="005F1BB0"/>
    <w:rsid w:val="00610923"/>
    <w:rsid w:val="0063192F"/>
    <w:rsid w:val="00656C4D"/>
    <w:rsid w:val="00664068"/>
    <w:rsid w:val="006701E3"/>
    <w:rsid w:val="0068379C"/>
    <w:rsid w:val="006903C1"/>
    <w:rsid w:val="006A42EE"/>
    <w:rsid w:val="006B7748"/>
    <w:rsid w:val="006C6E68"/>
    <w:rsid w:val="006C747A"/>
    <w:rsid w:val="006D6AA9"/>
    <w:rsid w:val="006E4AD8"/>
    <w:rsid w:val="006E5716"/>
    <w:rsid w:val="006F6B0B"/>
    <w:rsid w:val="007302B3"/>
    <w:rsid w:val="00730733"/>
    <w:rsid w:val="00730E3A"/>
    <w:rsid w:val="00736AAF"/>
    <w:rsid w:val="00755E42"/>
    <w:rsid w:val="00761187"/>
    <w:rsid w:val="00765B2A"/>
    <w:rsid w:val="00783A34"/>
    <w:rsid w:val="007A069B"/>
    <w:rsid w:val="007B1054"/>
    <w:rsid w:val="007C4380"/>
    <w:rsid w:val="007C6B52"/>
    <w:rsid w:val="007D16C5"/>
    <w:rsid w:val="007D1931"/>
    <w:rsid w:val="00811111"/>
    <w:rsid w:val="00841991"/>
    <w:rsid w:val="00862FE4"/>
    <w:rsid w:val="0086389A"/>
    <w:rsid w:val="00871532"/>
    <w:rsid w:val="0087605E"/>
    <w:rsid w:val="00893B73"/>
    <w:rsid w:val="008A3995"/>
    <w:rsid w:val="008A7796"/>
    <w:rsid w:val="008B1FEE"/>
    <w:rsid w:val="00903C32"/>
    <w:rsid w:val="00916B16"/>
    <w:rsid w:val="009173B9"/>
    <w:rsid w:val="0093335D"/>
    <w:rsid w:val="0093613E"/>
    <w:rsid w:val="00943026"/>
    <w:rsid w:val="00944176"/>
    <w:rsid w:val="00966B81"/>
    <w:rsid w:val="00975352"/>
    <w:rsid w:val="009833D7"/>
    <w:rsid w:val="00995F0B"/>
    <w:rsid w:val="009B2D10"/>
    <w:rsid w:val="009C5EA8"/>
    <w:rsid w:val="009C7720"/>
    <w:rsid w:val="00A0339D"/>
    <w:rsid w:val="00A10A92"/>
    <w:rsid w:val="00A12AFF"/>
    <w:rsid w:val="00A14499"/>
    <w:rsid w:val="00A23AFA"/>
    <w:rsid w:val="00A31B3E"/>
    <w:rsid w:val="00A40D6A"/>
    <w:rsid w:val="00A532F3"/>
    <w:rsid w:val="00A5615B"/>
    <w:rsid w:val="00A73337"/>
    <w:rsid w:val="00A747FC"/>
    <w:rsid w:val="00A8489E"/>
    <w:rsid w:val="00AC0EB6"/>
    <w:rsid w:val="00AC29F3"/>
    <w:rsid w:val="00AC2C23"/>
    <w:rsid w:val="00AD3142"/>
    <w:rsid w:val="00AE1EB4"/>
    <w:rsid w:val="00AE3F7D"/>
    <w:rsid w:val="00B231E5"/>
    <w:rsid w:val="00B27C03"/>
    <w:rsid w:val="00B44BC5"/>
    <w:rsid w:val="00BA64CB"/>
    <w:rsid w:val="00BA73DC"/>
    <w:rsid w:val="00BE4507"/>
    <w:rsid w:val="00C02B87"/>
    <w:rsid w:val="00C4086D"/>
    <w:rsid w:val="00C4695F"/>
    <w:rsid w:val="00C47112"/>
    <w:rsid w:val="00C5092D"/>
    <w:rsid w:val="00C70737"/>
    <w:rsid w:val="00CA1896"/>
    <w:rsid w:val="00CB5B28"/>
    <w:rsid w:val="00CC5F9B"/>
    <w:rsid w:val="00CF209F"/>
    <w:rsid w:val="00CF5371"/>
    <w:rsid w:val="00D0323A"/>
    <w:rsid w:val="00D0559F"/>
    <w:rsid w:val="00D077E9"/>
    <w:rsid w:val="00D15E75"/>
    <w:rsid w:val="00D1654E"/>
    <w:rsid w:val="00D42CB7"/>
    <w:rsid w:val="00D447C7"/>
    <w:rsid w:val="00D5413D"/>
    <w:rsid w:val="00D570A9"/>
    <w:rsid w:val="00D6646D"/>
    <w:rsid w:val="00D6745C"/>
    <w:rsid w:val="00D70D02"/>
    <w:rsid w:val="00D770C7"/>
    <w:rsid w:val="00D77CD2"/>
    <w:rsid w:val="00D81E81"/>
    <w:rsid w:val="00D86945"/>
    <w:rsid w:val="00D90290"/>
    <w:rsid w:val="00DB07FA"/>
    <w:rsid w:val="00DC7246"/>
    <w:rsid w:val="00DD08AF"/>
    <w:rsid w:val="00DD152F"/>
    <w:rsid w:val="00DD61B8"/>
    <w:rsid w:val="00DD7198"/>
    <w:rsid w:val="00DE213F"/>
    <w:rsid w:val="00DE5FEF"/>
    <w:rsid w:val="00DF027C"/>
    <w:rsid w:val="00E00A32"/>
    <w:rsid w:val="00E0595A"/>
    <w:rsid w:val="00E1515D"/>
    <w:rsid w:val="00E22ACD"/>
    <w:rsid w:val="00E466BD"/>
    <w:rsid w:val="00E530DA"/>
    <w:rsid w:val="00E620B0"/>
    <w:rsid w:val="00E81B40"/>
    <w:rsid w:val="00E82505"/>
    <w:rsid w:val="00E94C00"/>
    <w:rsid w:val="00E97830"/>
    <w:rsid w:val="00EA53ED"/>
    <w:rsid w:val="00ED27C1"/>
    <w:rsid w:val="00ED35B4"/>
    <w:rsid w:val="00EF1219"/>
    <w:rsid w:val="00EF555B"/>
    <w:rsid w:val="00F01C1D"/>
    <w:rsid w:val="00F027BB"/>
    <w:rsid w:val="00F11DCF"/>
    <w:rsid w:val="00F162EA"/>
    <w:rsid w:val="00F17096"/>
    <w:rsid w:val="00F20492"/>
    <w:rsid w:val="00F52D27"/>
    <w:rsid w:val="00F80E3C"/>
    <w:rsid w:val="00F83527"/>
    <w:rsid w:val="00F94A93"/>
    <w:rsid w:val="00FA4F56"/>
    <w:rsid w:val="00FA6767"/>
    <w:rsid w:val="00FC77DA"/>
    <w:rsid w:val="00FD4575"/>
    <w:rsid w:val="00FD583F"/>
    <w:rsid w:val="00FD7488"/>
    <w:rsid w:val="00FF16B4"/>
    <w:rsid w:val="00FF42AB"/>
    <w:rsid w:val="00FF58C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8E25C"/>
  <w15:docId w15:val="{580DA3B7-F724-40D0-8DE1-16D7795BC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0B3202"/>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unhideWhenUsed/>
    <w:qFormat/>
    <w:rsid w:val="00664068"/>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3216B7"/>
    <w:rPr>
      <w:color w:val="0000FF"/>
      <w:u w:val="single"/>
    </w:rPr>
  </w:style>
  <w:style w:type="paragraph" w:styleId="NormalWeb">
    <w:name w:val="Normal (Web)"/>
    <w:basedOn w:val="Normal"/>
    <w:uiPriority w:val="99"/>
    <w:semiHidden/>
    <w:unhideWhenUsed/>
    <w:rsid w:val="003216B7"/>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ListParagraph">
    <w:name w:val="List Paragraph"/>
    <w:basedOn w:val="Normal"/>
    <w:uiPriority w:val="34"/>
    <w:unhideWhenUsed/>
    <w:qFormat/>
    <w:rsid w:val="00EA53ED"/>
    <w:pPr>
      <w:ind w:left="720"/>
      <w:contextualSpacing/>
    </w:pPr>
  </w:style>
  <w:style w:type="character" w:customStyle="1" w:styleId="Heading3Char">
    <w:name w:val="Heading 3 Char"/>
    <w:basedOn w:val="DefaultParagraphFont"/>
    <w:link w:val="Heading3"/>
    <w:uiPriority w:val="5"/>
    <w:rsid w:val="000B3202"/>
    <w:rPr>
      <w:rFonts w:asciiTheme="majorHAnsi" w:eastAsiaTheme="majorEastAsia" w:hAnsiTheme="majorHAnsi" w:cstheme="majorBidi"/>
      <w:b/>
      <w:color w:val="012639" w:themeColor="accent1" w:themeShade="7F"/>
    </w:rPr>
  </w:style>
  <w:style w:type="character" w:styleId="UnresolvedMention">
    <w:name w:val="Unresolved Mention"/>
    <w:basedOn w:val="DefaultParagraphFont"/>
    <w:uiPriority w:val="99"/>
    <w:semiHidden/>
    <w:unhideWhenUsed/>
    <w:rsid w:val="002219C3"/>
    <w:rPr>
      <w:color w:val="605E5C"/>
      <w:shd w:val="clear" w:color="auto" w:fill="E1DFDD"/>
    </w:rPr>
  </w:style>
  <w:style w:type="paragraph" w:styleId="TOCHeading">
    <w:name w:val="TOC Heading"/>
    <w:basedOn w:val="Heading1"/>
    <w:next w:val="Normal"/>
    <w:uiPriority w:val="39"/>
    <w:unhideWhenUsed/>
    <w:qFormat/>
    <w:rsid w:val="00E82505"/>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E82505"/>
    <w:pPr>
      <w:spacing w:after="100"/>
    </w:pPr>
  </w:style>
  <w:style w:type="paragraph" w:styleId="TOC2">
    <w:name w:val="toc 2"/>
    <w:basedOn w:val="Normal"/>
    <w:next w:val="Normal"/>
    <w:autoRedefine/>
    <w:uiPriority w:val="39"/>
    <w:unhideWhenUsed/>
    <w:rsid w:val="00E82505"/>
    <w:pPr>
      <w:spacing w:after="100"/>
      <w:ind w:left="280"/>
    </w:pPr>
  </w:style>
  <w:style w:type="paragraph" w:styleId="TOC3">
    <w:name w:val="toc 3"/>
    <w:basedOn w:val="Normal"/>
    <w:next w:val="Normal"/>
    <w:autoRedefine/>
    <w:uiPriority w:val="39"/>
    <w:unhideWhenUsed/>
    <w:rsid w:val="00E82505"/>
    <w:pPr>
      <w:spacing w:after="100"/>
      <w:ind w:left="560"/>
    </w:pPr>
  </w:style>
  <w:style w:type="paragraph" w:styleId="Caption">
    <w:name w:val="caption"/>
    <w:basedOn w:val="Normal"/>
    <w:next w:val="Normal"/>
    <w:uiPriority w:val="99"/>
    <w:unhideWhenUsed/>
    <w:rsid w:val="001C2F9A"/>
    <w:pPr>
      <w:spacing w:after="200" w:line="240" w:lineRule="auto"/>
    </w:pPr>
    <w:rPr>
      <w:i/>
      <w:iCs/>
      <w:sz w:val="18"/>
      <w:szCs w:val="18"/>
    </w:rPr>
  </w:style>
  <w:style w:type="paragraph" w:styleId="TableofFigures">
    <w:name w:val="table of figures"/>
    <w:basedOn w:val="Normal"/>
    <w:next w:val="Normal"/>
    <w:uiPriority w:val="99"/>
    <w:unhideWhenUsed/>
    <w:rsid w:val="001C2F9A"/>
  </w:style>
  <w:style w:type="character" w:styleId="Emphasis">
    <w:name w:val="Emphasis"/>
    <w:basedOn w:val="DefaultParagraphFont"/>
    <w:uiPriority w:val="20"/>
    <w:qFormat/>
    <w:rsid w:val="00A12AFF"/>
    <w:rPr>
      <w:i/>
      <w:iCs/>
    </w:rPr>
  </w:style>
  <w:style w:type="character" w:customStyle="1" w:styleId="Heading4Char">
    <w:name w:val="Heading 4 Char"/>
    <w:basedOn w:val="DefaultParagraphFont"/>
    <w:link w:val="Heading4"/>
    <w:uiPriority w:val="1"/>
    <w:rsid w:val="00664068"/>
    <w:rPr>
      <w:rFonts w:asciiTheme="majorHAnsi" w:eastAsiaTheme="majorEastAsia" w:hAnsiTheme="majorHAnsi" w:cstheme="majorBidi"/>
      <w:b/>
      <w:i/>
      <w:iCs/>
      <w:color w:val="013A57" w:themeColor="accent1" w:themeShade="BF"/>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818029">
      <w:bodyDiv w:val="1"/>
      <w:marLeft w:val="0"/>
      <w:marRight w:val="0"/>
      <w:marTop w:val="0"/>
      <w:marBottom w:val="0"/>
      <w:divBdr>
        <w:top w:val="none" w:sz="0" w:space="0" w:color="auto"/>
        <w:left w:val="none" w:sz="0" w:space="0" w:color="auto"/>
        <w:bottom w:val="none" w:sz="0" w:space="0" w:color="auto"/>
        <w:right w:val="none" w:sz="0" w:space="0" w:color="auto"/>
      </w:divBdr>
    </w:div>
    <w:div w:id="1237936268">
      <w:bodyDiv w:val="1"/>
      <w:marLeft w:val="0"/>
      <w:marRight w:val="0"/>
      <w:marTop w:val="0"/>
      <w:marBottom w:val="0"/>
      <w:divBdr>
        <w:top w:val="none" w:sz="0" w:space="0" w:color="auto"/>
        <w:left w:val="none" w:sz="0" w:space="0" w:color="auto"/>
        <w:bottom w:val="none" w:sz="0" w:space="0" w:color="auto"/>
        <w:right w:val="none" w:sz="0" w:space="0" w:color="auto"/>
      </w:divBdr>
    </w:div>
    <w:div w:id="1566454945">
      <w:bodyDiv w:val="1"/>
      <w:marLeft w:val="0"/>
      <w:marRight w:val="0"/>
      <w:marTop w:val="0"/>
      <w:marBottom w:val="0"/>
      <w:divBdr>
        <w:top w:val="none" w:sz="0" w:space="0" w:color="auto"/>
        <w:left w:val="none" w:sz="0" w:space="0" w:color="auto"/>
        <w:bottom w:val="none" w:sz="0" w:space="0" w:color="auto"/>
        <w:right w:val="none" w:sz="0" w:space="0" w:color="auto"/>
      </w:divBdr>
    </w:div>
    <w:div w:id="1641616688">
      <w:bodyDiv w:val="1"/>
      <w:marLeft w:val="0"/>
      <w:marRight w:val="0"/>
      <w:marTop w:val="0"/>
      <w:marBottom w:val="0"/>
      <w:divBdr>
        <w:top w:val="none" w:sz="0" w:space="0" w:color="auto"/>
        <w:left w:val="none" w:sz="0" w:space="0" w:color="auto"/>
        <w:bottom w:val="none" w:sz="0" w:space="0" w:color="auto"/>
        <w:right w:val="none" w:sz="0" w:space="0" w:color="auto"/>
      </w:divBdr>
    </w:div>
    <w:div w:id="1705980664">
      <w:bodyDiv w:val="1"/>
      <w:marLeft w:val="0"/>
      <w:marRight w:val="0"/>
      <w:marTop w:val="0"/>
      <w:marBottom w:val="0"/>
      <w:divBdr>
        <w:top w:val="none" w:sz="0" w:space="0" w:color="auto"/>
        <w:left w:val="none" w:sz="0" w:space="0" w:color="auto"/>
        <w:bottom w:val="none" w:sz="0" w:space="0" w:color="auto"/>
        <w:right w:val="none" w:sz="0" w:space="0" w:color="auto"/>
      </w:divBdr>
    </w:div>
    <w:div w:id="1948082337">
      <w:bodyDiv w:val="1"/>
      <w:marLeft w:val="0"/>
      <w:marRight w:val="0"/>
      <w:marTop w:val="0"/>
      <w:marBottom w:val="0"/>
      <w:divBdr>
        <w:top w:val="none" w:sz="0" w:space="0" w:color="auto"/>
        <w:left w:val="none" w:sz="0" w:space="0" w:color="auto"/>
        <w:bottom w:val="none" w:sz="0" w:space="0" w:color="auto"/>
        <w:right w:val="none" w:sz="0" w:space="0" w:color="auto"/>
      </w:divBdr>
    </w:div>
    <w:div w:id="2115785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simplilearn.com/what-is-data-article" TargetMode="External"/><Relationship Id="rId29" Type="http://schemas.openxmlformats.org/officeDocument/2006/relationships/hyperlink" Target="Creation%20of%20timeline%20plan%20-%20https://www.officetimeline.com/office-timeline/14-days-tria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docs.streamlit.io/library/get-started/install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46B68E4A7684AF9A6A1933357543745"/>
        <w:category>
          <w:name w:val="General"/>
          <w:gallery w:val="placeholder"/>
        </w:category>
        <w:types>
          <w:type w:val="bbPlcHdr"/>
        </w:types>
        <w:behaviors>
          <w:behavior w:val="content"/>
        </w:behaviors>
        <w:guid w:val="{72B603A1-62EA-4B25-BCFD-52DBE3B2FF7A}"/>
      </w:docPartPr>
      <w:docPartBody>
        <w:p w:rsidR="006302D6" w:rsidRDefault="006302D6">
          <w:pPr>
            <w:pStyle w:val="246B68E4A7684AF9A6A193335754374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11</w:t>
          </w:r>
          <w:r w:rsidRPr="00D86945">
            <w:rPr>
              <w:rStyle w:val="SubtitleChar"/>
              <w:b/>
            </w:rPr>
            <w:fldChar w:fldCharType="end"/>
          </w:r>
        </w:p>
      </w:docPartBody>
    </w:docPart>
    <w:docPart>
      <w:docPartPr>
        <w:name w:val="29BB150639AB4D229713A6C9A7CE584E"/>
        <w:category>
          <w:name w:val="General"/>
          <w:gallery w:val="placeholder"/>
        </w:category>
        <w:types>
          <w:type w:val="bbPlcHdr"/>
        </w:types>
        <w:behaviors>
          <w:behavior w:val="content"/>
        </w:behaviors>
        <w:guid w:val="{3D523B87-C711-402E-AC50-907FF7262462}"/>
      </w:docPartPr>
      <w:docPartBody>
        <w:p w:rsidR="006302D6" w:rsidRDefault="006302D6">
          <w:pPr>
            <w:pStyle w:val="29BB150639AB4D229713A6C9A7CE584E"/>
          </w:pPr>
          <w:r>
            <w:t>COMPANY NAME</w:t>
          </w:r>
        </w:p>
      </w:docPartBody>
    </w:docPart>
    <w:docPart>
      <w:docPartPr>
        <w:name w:val="BE64E935C96348899534A02314FBE37D"/>
        <w:category>
          <w:name w:val="General"/>
          <w:gallery w:val="placeholder"/>
        </w:category>
        <w:types>
          <w:type w:val="bbPlcHdr"/>
        </w:types>
        <w:behaviors>
          <w:behavior w:val="content"/>
        </w:behaviors>
        <w:guid w:val="{7299309C-0145-40E8-A574-69276E60F8C8}"/>
      </w:docPartPr>
      <w:docPartBody>
        <w:p w:rsidR="006302D6" w:rsidRDefault="006302D6">
          <w:pPr>
            <w:pStyle w:val="BE64E935C96348899534A02314FBE37D"/>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2D6"/>
    <w:rsid w:val="000A1C4D"/>
    <w:rsid w:val="002A0263"/>
    <w:rsid w:val="006302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246B68E4A7684AF9A6A1933357543745">
    <w:name w:val="246B68E4A7684AF9A6A1933357543745"/>
  </w:style>
  <w:style w:type="paragraph" w:customStyle="1" w:styleId="29BB150639AB4D229713A6C9A7CE584E">
    <w:name w:val="29BB150639AB4D229713A6C9A7CE584E"/>
  </w:style>
  <w:style w:type="paragraph" w:customStyle="1" w:styleId="BE64E935C96348899534A02314FBE37D">
    <w:name w:val="BE64E935C96348899534A02314FBE3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Sheila Kirwan</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3D3C44-DCC2-4410-B988-4B5949EF6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3151</TotalTime>
  <Pages>39</Pages>
  <Words>2998</Words>
  <Characters>17094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keywords/>
  <cp:lastModifiedBy>sheila Kirwan</cp:lastModifiedBy>
  <cp:revision>49</cp:revision>
  <cp:lastPrinted>2006-08-01T17:47:00Z</cp:lastPrinted>
  <dcterms:created xsi:type="dcterms:W3CDTF">2023-02-03T10:56:00Z</dcterms:created>
  <dcterms:modified xsi:type="dcterms:W3CDTF">2023-02-05T15:49:00Z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